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1745F" w14:textId="3C39F1AD" w:rsidR="003C6922" w:rsidRDefault="00135E1C" w:rsidP="003C6922">
      <w:pPr>
        <w:rPr>
          <w:lang w:eastAsia="zh-CN"/>
        </w:rPr>
      </w:pPr>
      <w:r>
        <w:rPr>
          <w:rFonts w:hint="eastAsia"/>
          <w:noProof/>
          <w:lang w:eastAsia="zh-CN"/>
        </w:rPr>
        <mc:AlternateContent>
          <mc:Choice Requires="wps">
            <w:drawing>
              <wp:anchor distT="0" distB="0" distL="114300" distR="114300" simplePos="0" relativeHeight="251673600" behindDoc="0" locked="0" layoutInCell="1" allowOverlap="1" wp14:anchorId="4C0D8EA0" wp14:editId="3C75A546">
                <wp:simplePos x="0" y="0"/>
                <wp:positionH relativeFrom="column">
                  <wp:posOffset>2209800</wp:posOffset>
                </wp:positionH>
                <wp:positionV relativeFrom="paragraph">
                  <wp:posOffset>5497195</wp:posOffset>
                </wp:positionV>
                <wp:extent cx="4888230" cy="581025"/>
                <wp:effectExtent l="0" t="0" r="0" b="3175"/>
                <wp:wrapSquare wrapText="bothSides"/>
                <wp:docPr id="18" name="文本框 18"/>
                <wp:cNvGraphicFramePr/>
                <a:graphic xmlns:a="http://schemas.openxmlformats.org/drawingml/2006/main">
                  <a:graphicData uri="http://schemas.microsoft.com/office/word/2010/wordprocessingShape">
                    <wps:wsp>
                      <wps:cNvSpPr txBox="1"/>
                      <wps:spPr>
                        <a:xfrm>
                          <a:off x="0" y="0"/>
                          <a:ext cx="488823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D8EA0" id="_x0000_t202" coordsize="21600,21600" o:spt="202" path="m0,0l0,21600,21600,21600,21600,0xe">
                <v:stroke joinstyle="miter"/>
                <v:path gradientshapeok="t" o:connecttype="rect"/>
              </v:shapetype>
              <v:shape id="文本框 18" o:spid="_x0000_s1026" type="#_x0000_t202" style="position:absolute;margin-left:174pt;margin-top:432.85pt;width:384.9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" filled="f" stroked="f">
                <v:textbo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61312" behindDoc="0" locked="0" layoutInCell="1" allowOverlap="1" wp14:anchorId="4E3E06F4" wp14:editId="0929B417">
                <wp:simplePos x="0" y="0"/>
                <wp:positionH relativeFrom="column">
                  <wp:posOffset>2211070</wp:posOffset>
                </wp:positionH>
                <wp:positionV relativeFrom="paragraph">
                  <wp:posOffset>6064885</wp:posOffset>
                </wp:positionV>
                <wp:extent cx="4898390" cy="27184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4898390" cy="2718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3E6EF8B" w14:textId="77777777" w:rsidR="003C6922" w:rsidRPr="009E23D8" w:rsidRDefault="003C6922" w:rsidP="009E23D8">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7D809D21" w14:textId="77777777" w:rsidR="003C6922" w:rsidRDefault="003C6922" w:rsidP="003C6922">
                            <w:pPr>
                              <w:rPr>
                                <w:rFonts w:asciiTheme="majorHAnsi" w:hAnsiTheme="majorHAnsi"/>
                                <w:b/>
                                <w:lang w:eastAsia="zh-CN"/>
                              </w:rPr>
                            </w:pP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06A64001" w14:textId="77777777" w:rsidR="003C692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32F21B0A" w14:textId="77777777" w:rsidR="003C6922" w:rsidRPr="00525762" w:rsidRDefault="003C6922" w:rsidP="003C6922">
                            <w:pPr>
                              <w:rPr>
                                <w:rFonts w:asciiTheme="majorHAnsi" w:hAnsiTheme="majorHAnsi"/>
                                <w:b/>
                                <w:lang w:eastAsia="zh-CN"/>
                              </w:rPr>
                            </w:pP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06F4" id="文本框 7" o:spid="_x0000_s1027" type="#_x0000_t202" style="position:absolute;margin-left:174.1pt;margin-top:477.55pt;width:385.7pt;height:21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" filled="f" stroked="f">
                <v:textbo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w:t>
                      </w:r>
                      <w:bookmarkStart w:id="1" w:name="_GoBack"/>
                      <w:bookmarkEnd w:id="1"/>
                      <w:r w:rsidR="003C6922" w:rsidRPr="009E23D8">
                        <w:rPr>
                          <w:rFonts w:asciiTheme="majorHAnsi" w:hAnsiTheme="majorHAnsi"/>
                          <w:b/>
                          <w:sz w:val="24"/>
                          <w:lang w:eastAsia="zh-CN"/>
                        </w:rPr>
                        <w:t>rsity</w:t>
                      </w:r>
                      <w:r w:rsidR="003C6922" w:rsidRPr="009E23D8">
                        <w:rPr>
                          <w:rFonts w:asciiTheme="majorHAnsi" w:hAnsiTheme="majorHAnsi"/>
                          <w:b/>
                          <w:sz w:val="24"/>
                          <w:lang w:eastAsia="zh-CN"/>
                        </w:rPr>
                        <w:t>，美国</w:t>
                      </w:r>
                    </w:p>
                    <w:p w14:paraId="73E6EF8B" w14:textId="77777777" w:rsidR="003C6922" w:rsidRPr="009E23D8" w:rsidRDefault="003C6922" w:rsidP="009E23D8">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7D809D21" w14:textId="77777777" w:rsidR="003C6922" w:rsidRDefault="003C6922" w:rsidP="003C6922">
                      <w:pPr>
                        <w:rPr>
                          <w:rFonts w:asciiTheme="majorHAnsi" w:hAnsiTheme="majorHAnsi"/>
                          <w:b/>
                          <w:lang w:eastAsia="zh-CN"/>
                        </w:rPr>
                      </w:pP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06A64001" w14:textId="77777777" w:rsidR="003C692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32F21B0A" w14:textId="77777777" w:rsidR="003C6922" w:rsidRPr="00525762" w:rsidRDefault="003C6922" w:rsidP="003C6922">
                      <w:pPr>
                        <w:rPr>
                          <w:rFonts w:asciiTheme="majorHAnsi" w:hAnsiTheme="majorHAnsi"/>
                          <w:b/>
                          <w:lang w:eastAsia="zh-CN"/>
                        </w:rPr>
                      </w:pP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v:textbox>
                <w10:wrap type="square"/>
              </v:shape>
            </w:pict>
          </mc:Fallback>
        </mc:AlternateContent>
      </w:r>
      <w:r w:rsidR="002B0EB3" w:rsidRPr="008416E0">
        <w:rPr>
          <w:noProof/>
          <w:lang w:eastAsia="zh-CN"/>
        </w:rPr>
        <w:drawing>
          <wp:anchor distT="0" distB="0" distL="114300" distR="114300" simplePos="0" relativeHeight="251675648" behindDoc="0" locked="0" layoutInCell="1" allowOverlap="1" wp14:anchorId="124D099F" wp14:editId="0C9AECF1">
            <wp:simplePos x="0" y="0"/>
            <wp:positionH relativeFrom="column">
              <wp:posOffset>1065855</wp:posOffset>
            </wp:positionH>
            <wp:positionV relativeFrom="paragraph">
              <wp:posOffset>8076565</wp:posOffset>
            </wp:positionV>
            <wp:extent cx="570865" cy="57086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865" cy="570865"/>
                    </a:xfrm>
                    <a:prstGeom prst="rect">
                      <a:avLst/>
                    </a:prstGeom>
                  </pic:spPr>
                </pic:pic>
              </a:graphicData>
            </a:graphic>
            <wp14:sizeRelH relativeFrom="margin">
              <wp14:pctWidth>0</wp14:pctWidth>
            </wp14:sizeRelH>
            <wp14:sizeRelV relativeFrom="margin">
              <wp14:pctHeight>0</wp14:pctHeight>
            </wp14:sizeRelV>
          </wp:anchor>
        </w:drawing>
      </w:r>
      <w:r w:rsidR="002B0EB3" w:rsidRPr="00A15BA8">
        <w:rPr>
          <w:noProof/>
          <w:sz w:val="40"/>
          <w:lang w:eastAsia="zh-CN"/>
        </w:rPr>
        <w:drawing>
          <wp:anchor distT="0" distB="0" distL="114300" distR="114300" simplePos="0" relativeHeight="251667456" behindDoc="0" locked="0" layoutInCell="1" allowOverlap="1" wp14:anchorId="59D1AF67" wp14:editId="525B3006">
            <wp:simplePos x="0" y="0"/>
            <wp:positionH relativeFrom="column">
              <wp:posOffset>114935</wp:posOffset>
            </wp:positionH>
            <wp:positionV relativeFrom="paragraph">
              <wp:posOffset>8001635</wp:posOffset>
            </wp:positionV>
            <wp:extent cx="697865" cy="697865"/>
            <wp:effectExtent l="0" t="0" r="0" b="0"/>
            <wp:wrapTight wrapText="bothSides">
              <wp:wrapPolygon edited="0">
                <wp:start x="0" y="0"/>
                <wp:lineTo x="0" y="20440"/>
                <wp:lineTo x="20440" y="20440"/>
                <wp:lineTo x="20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r w:rsidR="001C718B">
        <w:rPr>
          <w:rFonts w:hint="eastAsia"/>
          <w:noProof/>
          <w:lang w:eastAsia="zh-CN"/>
        </w:rPr>
        <mc:AlternateContent>
          <mc:Choice Requires="wps">
            <w:drawing>
              <wp:anchor distT="0" distB="0" distL="114300" distR="114300" simplePos="0" relativeHeight="251659264" behindDoc="0" locked="0" layoutInCell="1" allowOverlap="1" wp14:anchorId="12301DD8" wp14:editId="1590DEEE">
                <wp:simplePos x="0" y="0"/>
                <wp:positionH relativeFrom="column">
                  <wp:posOffset>2274570</wp:posOffset>
                </wp:positionH>
                <wp:positionV relativeFrom="paragraph">
                  <wp:posOffset>471170</wp:posOffset>
                </wp:positionV>
                <wp:extent cx="4956175" cy="5026025"/>
                <wp:effectExtent l="0" t="0" r="0" b="3175"/>
                <wp:wrapSquare wrapText="bothSides"/>
                <wp:docPr id="4" name="文本框 4"/>
                <wp:cNvGraphicFramePr/>
                <a:graphic xmlns:a="http://schemas.openxmlformats.org/drawingml/2006/main">
                  <a:graphicData uri="http://schemas.microsoft.com/office/word/2010/wordprocessingShape">
                    <wps:wsp>
                      <wps:cNvSpPr txBox="1"/>
                      <wps:spPr>
                        <a:xfrm>
                          <a:off x="0" y="0"/>
                          <a:ext cx="4956175" cy="5026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B642F8" w14:textId="77777777" w:rsidR="003C6922" w:rsidRPr="006538D1" w:rsidRDefault="003C6922"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77777777"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Pr>
                                <w:rFonts w:hint="eastAsia"/>
                                <w:lang w:eastAsia="zh-CN"/>
                              </w:rPr>
                              <w:t>产品部门，面试、带领公司新员工（开发、产品）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2248F3" w:rsidRDefault="006538D1" w:rsidP="006538D1">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proofErr w:type="spellStart"/>
                            <w:r w:rsidRPr="007B3809">
                              <w:rPr>
                                <w:rFonts w:hint="eastAsia"/>
                                <w:lang w:eastAsia="zh-CN"/>
                              </w:rPr>
                              <w:t>Matlab</w:t>
                            </w:r>
                            <w:proofErr w:type="spellEnd"/>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proofErr w:type="spellStart"/>
                            <w:r w:rsidRPr="007B3809">
                              <w:rPr>
                                <w:rFonts w:hint="eastAsia"/>
                                <w:lang w:eastAsia="zh-CN"/>
                              </w:rPr>
                              <w:t>Matlab</w:t>
                            </w:r>
                            <w:proofErr w:type="spellEnd"/>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77777777"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Pr="007B3809">
                              <w:rPr>
                                <w:rFonts w:hint="eastAsia"/>
                                <w:lang w:eastAsia="zh-CN"/>
                              </w:rPr>
                              <w:t>家企业的来宾。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1DD8" id="文本框 4" o:spid="_x0000_s1028" type="#_x0000_t202" style="position:absolute;margin-left:179.1pt;margin-top:37.1pt;width:390.25pt;height:3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" filled="f" stroked="f">
                <v:textbox>
                  <w:txbxContent>
                    <w:p w14:paraId="11B642F8" w14:textId="77777777" w:rsidR="003C6922" w:rsidRPr="006538D1" w:rsidRDefault="003C6922"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77777777"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Pr>
                          <w:rFonts w:hint="eastAsia"/>
                          <w:lang w:eastAsia="zh-CN"/>
                        </w:rPr>
                        <w:t>产品部门，面试、带领公司新员工（开发、产品）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2248F3" w:rsidRDefault="006538D1" w:rsidP="006538D1">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r w:rsidRPr="007B3809">
                        <w:rPr>
                          <w:rFonts w:hint="eastAsia"/>
                          <w:lang w:eastAsia="zh-CN"/>
                        </w:rPr>
                        <w:t>Matlab</w:t>
                      </w:r>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r w:rsidRPr="007B3809">
                        <w:rPr>
                          <w:rFonts w:hint="eastAsia"/>
                          <w:lang w:eastAsia="zh-CN"/>
                        </w:rPr>
                        <w:t>Matlab</w:t>
                      </w:r>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rFonts w:hint="eastAsia"/>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77777777"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Pr="007B3809">
                        <w:rPr>
                          <w:rFonts w:hint="eastAsia"/>
                          <w:lang w:eastAsia="zh-CN"/>
                        </w:rPr>
                        <w:t>家企业的来宾。</w:t>
                      </w:r>
                    </w:p>
                  </w:txbxContent>
                </v:textbox>
                <w10:wrap type="square"/>
              </v:shape>
            </w:pict>
          </mc:Fallback>
        </mc:AlternateContent>
      </w:r>
      <w:r w:rsidR="001C718B">
        <w:rPr>
          <w:rFonts w:hint="eastAsia"/>
          <w:noProof/>
          <w:lang w:eastAsia="zh-CN"/>
        </w:rPr>
        <mc:AlternateContent>
          <mc:Choice Requires="wps">
            <w:drawing>
              <wp:anchor distT="0" distB="0" distL="114300" distR="114300" simplePos="0" relativeHeight="251671552" behindDoc="0" locked="0" layoutInCell="1" allowOverlap="1" wp14:anchorId="518BEAF5" wp14:editId="41094D29">
                <wp:simplePos x="0" y="0"/>
                <wp:positionH relativeFrom="column">
                  <wp:posOffset>2271395</wp:posOffset>
                </wp:positionH>
                <wp:positionV relativeFrom="paragraph">
                  <wp:posOffset>11430</wp:posOffset>
                </wp:positionV>
                <wp:extent cx="4632960" cy="581025"/>
                <wp:effectExtent l="0" t="0" r="0" b="3175"/>
                <wp:wrapSquare wrapText="bothSides"/>
                <wp:docPr id="17" name="文本框 17"/>
                <wp:cNvGraphicFramePr/>
                <a:graphic xmlns:a="http://schemas.openxmlformats.org/drawingml/2006/main">
                  <a:graphicData uri="http://schemas.microsoft.com/office/word/2010/wordprocessingShape">
                    <wps:wsp>
                      <wps:cNvSpPr txBox="1"/>
                      <wps:spPr>
                        <a:xfrm>
                          <a:off x="0" y="0"/>
                          <a:ext cx="463296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EAF5" id="文本框 17" o:spid="_x0000_s1029" type="#_x0000_t202" style="position:absolute;margin-left:178.85pt;margin-top:.9pt;width:364.8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" filled="f" stroked="f">
                <v:textbo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v:textbox>
                <w10:wrap type="square"/>
              </v:shape>
            </w:pict>
          </mc:Fallback>
        </mc:AlternateContent>
      </w:r>
      <w:r w:rsidR="00080D8C">
        <w:rPr>
          <w:rFonts w:hint="eastAsia"/>
          <w:noProof/>
          <w:lang w:eastAsia="zh-CN"/>
        </w:rPr>
        <mc:AlternateContent>
          <mc:Choice Requires="wps">
            <w:drawing>
              <wp:anchor distT="0" distB="0" distL="114300" distR="114300" simplePos="0" relativeHeight="251664384" behindDoc="0" locked="0" layoutInCell="1" allowOverlap="1" wp14:anchorId="4307D8A9" wp14:editId="48F62688">
                <wp:simplePos x="0" y="0"/>
                <wp:positionH relativeFrom="column">
                  <wp:posOffset>-74295</wp:posOffset>
                </wp:positionH>
                <wp:positionV relativeFrom="paragraph">
                  <wp:posOffset>10795</wp:posOffset>
                </wp:positionV>
                <wp:extent cx="2411095" cy="581025"/>
                <wp:effectExtent l="0" t="0" r="0" b="3175"/>
                <wp:wrapSquare wrapText="bothSides"/>
                <wp:docPr id="12" name="文本框 12"/>
                <wp:cNvGraphicFramePr/>
                <a:graphic xmlns:a="http://schemas.openxmlformats.org/drawingml/2006/main">
                  <a:graphicData uri="http://schemas.microsoft.com/office/word/2010/wordprocessingShape">
                    <wps:wsp>
                      <wps:cNvSpPr txBox="1"/>
                      <wps:spPr>
                        <a:xfrm>
                          <a:off x="0" y="0"/>
                          <a:ext cx="241109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D8A9" id="文本框 12" o:spid="_x0000_s1030" type="#_x0000_t202" style="position:absolute;margin-left:-5.85pt;margin-top:.85pt;width:189.8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" filled="f" stroked="f">
                <v:textbo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v:textbox>
                <w10:wrap type="square"/>
              </v:shape>
            </w:pict>
          </mc:Fallback>
        </mc:AlternateContent>
      </w:r>
      <w:r w:rsidR="00CD3570">
        <w:rPr>
          <w:rFonts w:hint="eastAsia"/>
          <w:noProof/>
          <w:lang w:eastAsia="zh-CN"/>
        </w:rPr>
        <mc:AlternateContent>
          <mc:Choice Requires="wps">
            <w:drawing>
              <wp:anchor distT="0" distB="0" distL="114300" distR="114300" simplePos="0" relativeHeight="251669504" behindDoc="0" locked="0" layoutInCell="1" allowOverlap="1" wp14:anchorId="34CFF924" wp14:editId="69D1C495">
                <wp:simplePos x="0" y="0"/>
                <wp:positionH relativeFrom="column">
                  <wp:posOffset>-10160</wp:posOffset>
                </wp:positionH>
                <wp:positionV relativeFrom="paragraph">
                  <wp:posOffset>467995</wp:posOffset>
                </wp:positionV>
                <wp:extent cx="2225040" cy="7767320"/>
                <wp:effectExtent l="0" t="0" r="0" b="5080"/>
                <wp:wrapSquare wrapText="bothSides"/>
                <wp:docPr id="5" name="文本框 5"/>
                <wp:cNvGraphicFramePr/>
                <a:graphic xmlns:a="http://schemas.openxmlformats.org/drawingml/2006/main">
                  <a:graphicData uri="http://schemas.microsoft.com/office/word/2010/wordprocessingShape">
                    <wps:wsp>
                      <wps:cNvSpPr txBox="1"/>
                      <wps:spPr>
                        <a:xfrm>
                          <a:off x="0" y="0"/>
                          <a:ext cx="2225040" cy="776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bookmarkStart w:id="0" w:name="_GoBack"/>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BB6F55" w:rsidP="008F6C03">
                            <w:pPr>
                              <w:spacing w:line="240" w:lineRule="auto"/>
                              <w:jc w:val="both"/>
                              <w:rPr>
                                <w:b/>
                                <w:lang w:eastAsia="zh-CN"/>
                              </w:rPr>
                            </w:pPr>
                            <w:hyperlink r:id="rId10"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BB6F55" w:rsidP="008F6C03">
                            <w:pPr>
                              <w:spacing w:line="240" w:lineRule="auto"/>
                              <w:jc w:val="both"/>
                              <w:rPr>
                                <w:b/>
                                <w:lang w:eastAsia="zh-CN"/>
                              </w:rPr>
                            </w:pPr>
                            <w:hyperlink r:id="rId11"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BB6F55" w:rsidP="008F6C03">
                            <w:pPr>
                              <w:spacing w:line="240" w:lineRule="auto"/>
                              <w:jc w:val="both"/>
                              <w:rPr>
                                <w:lang w:eastAsia="zh-CN"/>
                              </w:rPr>
                            </w:pPr>
                            <w:hyperlink r:id="rId12"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FF924" id="_x0000_t202" coordsize="21600,21600" o:spt="202" path="m0,0l0,21600,21600,21600,21600,0xe">
                <v:stroke joinstyle="miter"/>
                <v:path gradientshapeok="t" o:connecttype="rect"/>
              </v:shapetype>
              <v:shape id="文本框 5" o:spid="_x0000_s1031" type="#_x0000_t202" style="position:absolute;margin-left:-.8pt;margin-top:36.85pt;width:175.2pt;height:6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" filled="f" stroked="f">
                <v:textbo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bookmarkStart w:id="1" w:name="_GoBack"/>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BB6F55" w:rsidP="008F6C03">
                      <w:pPr>
                        <w:spacing w:line="240" w:lineRule="auto"/>
                        <w:jc w:val="both"/>
                        <w:rPr>
                          <w:b/>
                          <w:lang w:eastAsia="zh-CN"/>
                        </w:rPr>
                      </w:pPr>
                      <w:hyperlink r:id="rId13"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BB6F55" w:rsidP="008F6C03">
                      <w:pPr>
                        <w:spacing w:line="240" w:lineRule="auto"/>
                        <w:jc w:val="both"/>
                        <w:rPr>
                          <w:b/>
                          <w:lang w:eastAsia="zh-CN"/>
                        </w:rPr>
                      </w:pPr>
                      <w:hyperlink r:id="rId14"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BB6F55" w:rsidP="008F6C03">
                      <w:pPr>
                        <w:spacing w:line="240" w:lineRule="auto"/>
                        <w:jc w:val="both"/>
                        <w:rPr>
                          <w:lang w:eastAsia="zh-CN"/>
                        </w:rPr>
                      </w:pPr>
                      <w:hyperlink r:id="rId15"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bookmarkEnd w:id="1"/>
                  </w:txbxContent>
                </v:textbox>
                <w10:wrap type="square"/>
              </v:shape>
            </w:pict>
          </mc:Fallback>
        </mc:AlternateContent>
      </w:r>
    </w:p>
    <w:p w14:paraId="46AB34B0" w14:textId="2F5D5505" w:rsidR="003C6922" w:rsidRDefault="00930A2C">
      <w:pPr>
        <w:rPr>
          <w:lang w:eastAsia="zh-CN"/>
        </w:rPr>
      </w:pPr>
      <w:r>
        <w:rPr>
          <w:noProof/>
          <w:sz w:val="40"/>
          <w:lang w:eastAsia="zh-CN"/>
        </w:rPr>
        <mc:AlternateContent>
          <mc:Choice Requires="wps">
            <w:drawing>
              <wp:anchor distT="0" distB="0" distL="114300" distR="114300" simplePos="0" relativeHeight="251677696" behindDoc="0" locked="0" layoutInCell="1" allowOverlap="1" wp14:anchorId="793060FD" wp14:editId="77D31B2F">
                <wp:simplePos x="0" y="0"/>
                <wp:positionH relativeFrom="column">
                  <wp:posOffset>1007559</wp:posOffset>
                </wp:positionH>
                <wp:positionV relativeFrom="paragraph">
                  <wp:posOffset>217805</wp:posOffset>
                </wp:positionV>
                <wp:extent cx="768985" cy="2279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60FD" id="文本框 8" o:spid="_x0000_s1032" type="#_x0000_t202" style="position:absolute;margin-left:79.35pt;margin-top:17.15pt;width:60.55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" filled="f" stroked="f">
                <v:textbox>
                  <w:txbxContent>
                    <w:p w14:paraId="48C8CF4D" w14:textId="18AF8396" w:rsidR="008416E0" w:rsidRPr="00777C11" w:rsidRDefault="0041311C" w:rsidP="008416E0">
                      <w:pPr>
                        <w:rPr>
                          <w:rFonts w:hint="eastAsia"/>
                          <w:sz w:val="18"/>
                          <w:lang w:eastAsia="zh-CN"/>
                        </w:rPr>
                      </w:pPr>
                      <w:r>
                        <w:rPr>
                          <w:rFonts w:hint="eastAsia"/>
                          <w:sz w:val="18"/>
                          <w:lang w:eastAsia="zh-CN"/>
                        </w:rPr>
                        <w:t>加我</w:t>
                      </w:r>
                      <w:r w:rsidR="008416E0">
                        <w:rPr>
                          <w:rFonts w:hint="eastAsia"/>
                          <w:sz w:val="18"/>
                          <w:lang w:eastAsia="zh-CN"/>
                        </w:rPr>
                        <w:t>微信</w:t>
                      </w:r>
                    </w:p>
                  </w:txbxContent>
                </v:textbox>
                <w10:wrap type="square"/>
              </v:shape>
            </w:pict>
          </mc:Fallback>
        </mc:AlternateContent>
      </w:r>
      <w:r>
        <w:rPr>
          <w:noProof/>
          <w:sz w:val="40"/>
          <w:lang w:eastAsia="zh-CN"/>
        </w:rPr>
        <mc:AlternateContent>
          <mc:Choice Requires="wps">
            <w:drawing>
              <wp:anchor distT="0" distB="0" distL="114300" distR="114300" simplePos="0" relativeHeight="251674624" behindDoc="0" locked="0" layoutInCell="1" allowOverlap="1" wp14:anchorId="05B7968E" wp14:editId="755B5852">
                <wp:simplePos x="0" y="0"/>
                <wp:positionH relativeFrom="column">
                  <wp:posOffset>111125</wp:posOffset>
                </wp:positionH>
                <wp:positionV relativeFrom="paragraph">
                  <wp:posOffset>217805</wp:posOffset>
                </wp:positionV>
                <wp:extent cx="768985" cy="227965"/>
                <wp:effectExtent l="0" t="0" r="0" b="635"/>
                <wp:wrapSquare wrapText="bothSides"/>
                <wp:docPr id="2" name="文本框 2"/>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479AD" w14:textId="6EA72ED8" w:rsidR="00582AF5" w:rsidRPr="00777C11" w:rsidRDefault="00582AF5">
                            <w:pPr>
                              <w:rPr>
                                <w:sz w:val="18"/>
                                <w:lang w:eastAsia="zh-CN"/>
                              </w:rPr>
                            </w:pPr>
                            <w:r w:rsidRPr="00777C11">
                              <w:rPr>
                                <w:rFonts w:hint="eastAsia"/>
                                <w:sz w:val="18"/>
                                <w:lang w:eastAsia="zh-CN"/>
                              </w:rPr>
                              <w:t>电子简历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968E" id="文本框 2" o:spid="_x0000_s1033" type="#_x0000_t202" style="position:absolute;margin-left:8.75pt;margin-top:17.15pt;width:60.55pt;height:1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" filled="f" stroked="f">
                <v:textbox>
                  <w:txbxContent>
                    <w:p w14:paraId="656479AD" w14:textId="6EA72ED8" w:rsidR="00582AF5" w:rsidRPr="00777C11" w:rsidRDefault="00582AF5">
                      <w:pPr>
                        <w:rPr>
                          <w:rFonts w:hint="eastAsia"/>
                          <w:sz w:val="18"/>
                          <w:lang w:eastAsia="zh-CN"/>
                        </w:rPr>
                      </w:pPr>
                      <w:r w:rsidRPr="00777C11">
                        <w:rPr>
                          <w:rFonts w:hint="eastAsia"/>
                          <w:sz w:val="18"/>
                          <w:lang w:eastAsia="zh-CN"/>
                        </w:rPr>
                        <w:t>电子简历</w:t>
                      </w:r>
                    </w:p>
                  </w:txbxContent>
                </v:textbox>
                <w10:wrap type="square"/>
              </v:shape>
            </w:pict>
          </mc:Fallback>
        </mc:AlternateContent>
      </w:r>
      <w:r w:rsidR="003C6922">
        <w:rPr>
          <w:lang w:eastAsia="zh-CN"/>
        </w:rPr>
        <w:br w:type="page"/>
      </w:r>
    </w:p>
    <w:p w14:paraId="3B8C4930" w14:textId="69D94A40" w:rsidR="00B3488B" w:rsidRPr="003C6922" w:rsidRDefault="00997A86" w:rsidP="003C6922">
      <w:pPr>
        <w:rPr>
          <w:lang w:eastAsia="zh-CN"/>
        </w:rPr>
      </w:pPr>
      <w:r>
        <w:rPr>
          <w:rFonts w:hint="eastAsia"/>
          <w:noProof/>
          <w:lang w:eastAsia="zh-CN"/>
        </w:rPr>
        <w:lastRenderedPageBreak/>
        <mc:AlternateContent>
          <mc:Choice Requires="wps">
            <w:drawing>
              <wp:anchor distT="0" distB="0" distL="114300" distR="114300" simplePos="0" relativeHeight="251665408" behindDoc="0" locked="0" layoutInCell="1" allowOverlap="1" wp14:anchorId="35376C7F" wp14:editId="25BD2CE4">
                <wp:simplePos x="0" y="0"/>
                <wp:positionH relativeFrom="column">
                  <wp:posOffset>301625</wp:posOffset>
                </wp:positionH>
                <wp:positionV relativeFrom="paragraph">
                  <wp:posOffset>2626360</wp:posOffset>
                </wp:positionV>
                <wp:extent cx="4957445" cy="56324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4957445"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6C7F" id="文本框 13" o:spid="_x0000_s1034" type="#_x0000_t202" style="position:absolute;margin-left:23.75pt;margin-top:206.8pt;width:390.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" filled="f" stroked="f">
                <v:textbo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v:textbox>
                <w10:wrap type="square"/>
              </v:shape>
            </w:pict>
          </mc:Fallback>
        </mc:AlternateContent>
      </w:r>
      <w:r w:rsidR="00777C11" w:rsidRPr="00777C11">
        <w:rPr>
          <w:rFonts w:hint="eastAsia"/>
          <w:lang w:eastAsia="zh-CN"/>
        </w:rPr>
        <w:t xml:space="preserve"> </w:t>
      </w:r>
      <w:r w:rsidR="00D62FB1">
        <w:rPr>
          <w:rFonts w:hint="eastAsia"/>
          <w:noProof/>
          <w:lang w:eastAsia="zh-CN"/>
        </w:rPr>
        <mc:AlternateContent>
          <mc:Choice Requires="wps">
            <w:drawing>
              <wp:anchor distT="0" distB="0" distL="114300" distR="114300" simplePos="0" relativeHeight="251666432" behindDoc="0" locked="0" layoutInCell="1" allowOverlap="1" wp14:anchorId="784D32E9" wp14:editId="2417C394">
                <wp:simplePos x="0" y="0"/>
                <wp:positionH relativeFrom="column">
                  <wp:posOffset>304800</wp:posOffset>
                </wp:positionH>
                <wp:positionV relativeFrom="paragraph">
                  <wp:posOffset>806450</wp:posOffset>
                </wp:positionV>
                <wp:extent cx="4889500" cy="16002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895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D32E9" id="文本框 14" o:spid="_x0000_s1035" type="#_x0000_t202" style="position:absolute;margin-left:24pt;margin-top:63.5pt;width:385pt;height:1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" filled="f" stroked="f">
                <v:textbo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v:textbox>
                <w10:wrap type="square"/>
              </v:shape>
            </w:pict>
          </mc:Fallback>
        </mc:AlternateContent>
      </w:r>
    </w:p>
    <w:sectPr w:rsidR="00B3488B" w:rsidRPr="003C6922" w:rsidSect="00046005">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288"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29D3A" w14:textId="77777777" w:rsidR="00BB6F55" w:rsidRDefault="00BB6F55" w:rsidP="00713050">
      <w:pPr>
        <w:spacing w:line="240" w:lineRule="auto"/>
      </w:pPr>
      <w:r>
        <w:separator/>
      </w:r>
    </w:p>
  </w:endnote>
  <w:endnote w:type="continuationSeparator" w:id="0">
    <w:p w14:paraId="3ACE771F" w14:textId="77777777" w:rsidR="00BB6F55" w:rsidRDefault="00BB6F5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Franklin Gothic Demi">
    <w:panose1 w:val="020B07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5C393" w14:textId="77777777" w:rsidR="00992B7F" w:rsidRDefault="00992B7F">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6A851" w14:textId="3065CA65" w:rsidR="00C2098A" w:rsidRDefault="00C2098A" w:rsidP="00E96E40">
    <w:pPr>
      <w:pStyle w:val="a8"/>
      <w:jc w:val="left"/>
      <w:rPr>
        <w:noProof/>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DD2FB" w14:textId="2840CC2A" w:rsidR="00CD0C81" w:rsidRPr="00CD0C81" w:rsidRDefault="00CD0C81">
    <w:pPr>
      <w:pStyle w:val="a8"/>
      <w:rPr>
        <w:rFonts w:ascii="Andale Mono" w:hAnsi="Andale Mono"/>
        <w:lang w:eastAsia="zh-CN"/>
      </w:rPr>
    </w:pPr>
    <w:r w:rsidRPr="00CD0C81">
      <w:rPr>
        <w:rFonts w:ascii="Andale Mono" w:hAnsi="Andale Mono"/>
        <w:lang w:eastAsia="zh-CN"/>
      </w:rPr>
      <w:t>更多信息，</w:t>
    </w:r>
    <w:r w:rsidRPr="00CD0C81">
      <w:rPr>
        <w:rFonts w:ascii="Andale Mono" w:hAnsi="Andale Mono"/>
        <w:lang w:eastAsia="zh-CN"/>
      </w:rPr>
      <w:t xml:space="preserve"> </w:t>
    </w:r>
    <w:r w:rsidRPr="00CD0C81">
      <w:rPr>
        <w:rFonts w:ascii="Andale Mono" w:hAnsi="Andale Mono"/>
        <w:lang w:eastAsia="zh-CN"/>
      </w:rPr>
      <w:t>欢迎来看看我的</w:t>
    </w:r>
    <w:r w:rsidRPr="00CD0C81">
      <w:rPr>
        <w:rFonts w:ascii="Andale Mono" w:hAnsi="Andale Mono"/>
        <w:lang w:eastAsia="zh-CN"/>
      </w:rPr>
      <w:t>Github</w:t>
    </w:r>
    <w:r w:rsidRPr="00CD0C81">
      <w:rPr>
        <w:rFonts w:ascii="Andale Mono" w:hAnsi="Andale Mono"/>
        <w:lang w:eastAsia="zh-CN"/>
      </w:rPr>
      <w:t>个人主页：</w:t>
    </w:r>
    <w:hyperlink r:id="rId1" w:history="1">
      <w:r w:rsidRPr="00DF08FF">
        <w:rPr>
          <w:rStyle w:val="ae"/>
          <w:rFonts w:ascii="American Typewriter" w:hAnsi="American Typewriter" w:hint="eastAsia"/>
          <w:lang w:eastAsia="zh-CN"/>
        </w:rPr>
        <w:t>formatmemory.github.io</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03EEB" w14:textId="77777777" w:rsidR="00BB6F55" w:rsidRDefault="00BB6F55" w:rsidP="00713050">
      <w:pPr>
        <w:spacing w:line="240" w:lineRule="auto"/>
      </w:pPr>
      <w:r>
        <w:separator/>
      </w:r>
    </w:p>
  </w:footnote>
  <w:footnote w:type="continuationSeparator" w:id="0">
    <w:p w14:paraId="36E545D8" w14:textId="77777777" w:rsidR="00BB6F55" w:rsidRDefault="00BB6F55"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FF70E" w14:textId="77777777" w:rsidR="00992B7F" w:rsidRDefault="00992B7F">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0C82D" w14:textId="77777777" w:rsidR="00992B7F" w:rsidRDefault="00992B7F">
    <w:pPr>
      <w:pStyle w:val="a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43297" w14:textId="5EE2D1CB" w:rsidR="00813FF1" w:rsidRDefault="005A5265" w:rsidP="005A5265">
    <w:pPr>
      <w:pStyle w:val="a6"/>
      <w:jc w:val="center"/>
      <w:rPr>
        <w:b/>
        <w:sz w:val="40"/>
        <w:lang w:eastAsia="zh-CN"/>
      </w:rPr>
    </w:pPr>
    <w:r w:rsidRPr="005A5265">
      <w:rPr>
        <w:b/>
        <w:caps/>
        <w:noProof/>
        <w:color w:val="808080" w:themeColor="background1" w:themeShade="80"/>
        <w:lang w:eastAsia="zh-CN"/>
      </w:rPr>
      <mc:AlternateContent>
        <mc:Choice Requires="wpg">
          <w:drawing>
            <wp:anchor distT="0" distB="0" distL="114300" distR="114300" simplePos="0" relativeHeight="251659264" behindDoc="0" locked="0" layoutInCell="1" allowOverlap="1" wp14:anchorId="7130B8DB" wp14:editId="1E1EC80C">
              <wp:simplePos x="0" y="0"/>
              <wp:positionH relativeFrom="page">
                <wp:posOffset>0</wp:posOffset>
              </wp:positionH>
              <wp:positionV relativeFrom="page">
                <wp:posOffset>111513</wp:posOffset>
              </wp:positionV>
              <wp:extent cx="1270635" cy="348228"/>
              <wp:effectExtent l="0" t="0" r="0" b="7620"/>
              <wp:wrapNone/>
              <wp:docPr id="158" name="Group 158"/>
              <wp:cNvGraphicFramePr/>
              <a:graphic xmlns:a="http://schemas.openxmlformats.org/drawingml/2006/main">
                <a:graphicData uri="http://schemas.microsoft.com/office/word/2010/wordprocessingGroup">
                  <wpg:wgp>
                    <wpg:cNvGrpSpPr/>
                    <wpg:grpSpPr>
                      <a:xfrm>
                        <a:off x="0" y="0"/>
                        <a:ext cx="1270635" cy="3482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529A">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B8DB" id="Group 158" o:spid="_x0000_s1036" style="position:absolute;left:0;text-align:left;margin-left:0;margin-top:8.8pt;width:100.05pt;height:27.4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">
              <v:group id="Group 159" o:spid="_x0000_s103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ea4e4e [3204]" stroked="f" strokeweight="1pt">
                  <v:stroke joinstyle="miter"/>
                  <v:path arrowok="t" o:connecttype="custom" o:connectlocs="0,0;1463040,0;910508,376493;0,1014984;0,0" o:connectangles="0,0,0,0,0"/>
                </v:shape>
                <v:rect id="Rectangle 162" o:spid="_x0000_s104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4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529A">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5A5265">
      <w:rPr>
        <w:rFonts w:hint="eastAsia"/>
        <w:b/>
        <w:sz w:val="40"/>
        <w:lang w:eastAsia="zh-CN"/>
      </w:rPr>
      <w:t>丁</w:t>
    </w:r>
    <w:r>
      <w:rPr>
        <w:b/>
        <w:sz w:val="40"/>
        <w:lang w:eastAsia="zh-CN"/>
      </w:rPr>
      <w:t xml:space="preserve">   </w:t>
    </w:r>
    <w:r w:rsidRPr="005A5265">
      <w:rPr>
        <w:rFonts w:hint="eastAsia"/>
        <w:b/>
        <w:sz w:val="40"/>
        <w:lang w:eastAsia="zh-CN"/>
      </w:rPr>
      <w:t>宇</w:t>
    </w:r>
    <w:r>
      <w:rPr>
        <w:b/>
        <w:sz w:val="40"/>
        <w:lang w:eastAsia="zh-CN"/>
      </w:rPr>
      <w:t xml:space="preserve">   </w:t>
    </w:r>
    <w:r w:rsidRPr="005A5265">
      <w:rPr>
        <w:rFonts w:hint="eastAsia"/>
        <w:b/>
        <w:sz w:val="40"/>
        <w:lang w:eastAsia="zh-CN"/>
      </w:rPr>
      <w:t>声</w:t>
    </w:r>
    <w:r w:rsidR="002434C8">
      <w:rPr>
        <w:rFonts w:hint="eastAsia"/>
        <w:b/>
        <w:sz w:val="40"/>
        <w:lang w:eastAsia="zh-CN"/>
      </w:rPr>
      <w:t xml:space="preserve"> </w:t>
    </w:r>
  </w:p>
  <w:p w14:paraId="08DEAE43" w14:textId="7F9B7BB8" w:rsidR="005A5265" w:rsidRPr="005A5265" w:rsidRDefault="005A5265" w:rsidP="005A5265">
    <w:pPr>
      <w:pStyle w:val="a6"/>
      <w:jc w:val="center"/>
      <w:rPr>
        <w:rFonts w:ascii="American Typewriter" w:eastAsiaTheme="majorEastAsia" w:hAnsi="American Typewriter"/>
        <w:szCs w:val="22"/>
        <w:lang w:eastAsia="zh-CN"/>
      </w:rPr>
    </w:pPr>
    <w:r w:rsidRPr="005A5265">
      <w:rPr>
        <w:rFonts w:ascii="American Typewriter" w:eastAsiaTheme="majorEastAsia" w:hAnsi="American Typewriter"/>
        <w:szCs w:val="22"/>
        <w:lang w:eastAsia="zh-CN"/>
      </w:rPr>
      <w:t>Tel: (+</w:t>
    </w:r>
    <w:r w:rsidR="00EF2885">
      <w:rPr>
        <w:rFonts w:ascii="American Typewriter" w:eastAsiaTheme="majorEastAsia" w:hAnsi="American Typewriter" w:hint="eastAsia"/>
        <w:szCs w:val="22"/>
        <w:lang w:eastAsia="zh-CN"/>
      </w:rPr>
      <w:t>86</w:t>
    </w:r>
    <w:r w:rsidRPr="005A5265">
      <w:rPr>
        <w:rFonts w:ascii="American Typewriter" w:eastAsiaTheme="majorEastAsia" w:hAnsi="American Typewriter"/>
        <w:szCs w:val="22"/>
        <w:lang w:eastAsia="zh-CN"/>
      </w:rPr>
      <w:t xml:space="preserve">) </w:t>
    </w:r>
    <w:r w:rsidR="00EF2885">
      <w:rPr>
        <w:rFonts w:ascii="American Typewriter" w:eastAsiaTheme="majorEastAsia" w:hAnsi="American Typewriter" w:hint="eastAsia"/>
        <w:szCs w:val="22"/>
        <w:lang w:eastAsia="zh-CN"/>
      </w:rPr>
      <w:t>156 1176 6909</w:t>
    </w:r>
    <w:r w:rsidRPr="005A5265">
      <w:rPr>
        <w:rFonts w:ascii="American Typewriter" w:eastAsiaTheme="majorEastAsia" w:hAnsi="American Typewriter"/>
        <w:szCs w:val="22"/>
        <w:lang w:eastAsia="zh-CN"/>
      </w:rPr>
      <w:t xml:space="preserve">      Email: </w:t>
    </w:r>
    <w:r w:rsidR="00DC7713">
      <w:rPr>
        <w:rFonts w:ascii="American Typewriter" w:eastAsiaTheme="majorEastAsia" w:hAnsi="American Typewriter" w:hint="eastAsia"/>
        <w:szCs w:val="22"/>
        <w:lang w:eastAsia="zh-CN"/>
      </w:rPr>
      <w:t>t</w:t>
    </w:r>
    <w:r w:rsidR="00CB15B3">
      <w:rPr>
        <w:rFonts w:ascii="American Typewriter" w:eastAsiaTheme="majorEastAsia" w:hAnsi="American Typewriter"/>
        <w:szCs w:val="22"/>
        <w:lang w:eastAsia="zh-CN"/>
      </w:rPr>
      <w:t xml:space="preserve">hinkle@qq.com         </w:t>
    </w:r>
    <w:r w:rsidR="00CB15B3">
      <w:rPr>
        <w:rFonts w:ascii="American Typewriter" w:eastAsiaTheme="majorEastAsia" w:hAnsi="American Typewriter" w:hint="eastAsia"/>
        <w:szCs w:val="22"/>
        <w:lang w:eastAsia="zh-CN"/>
      </w:rPr>
      <w:t>微信号</w:t>
    </w:r>
    <w:r w:rsidRPr="005A5265">
      <w:rPr>
        <w:rFonts w:ascii="American Typewriter" w:eastAsiaTheme="majorEastAsia" w:hAnsi="American Typewriter"/>
        <w:szCs w:val="22"/>
        <w:lang w:eastAsia="zh-CN"/>
      </w:rPr>
      <w:t>: 297264471</w:t>
    </w:r>
    <w:r w:rsidR="00860351">
      <w:rPr>
        <w:rFonts w:ascii="American Typewriter" w:eastAsiaTheme="majorEastAsia" w:hAnsi="American Typewriter"/>
        <w:szCs w:val="22"/>
        <w:lang w:eastAsia="zh-CN"/>
      </w:rPr>
      <w:t xml:space="preserve">         </w:t>
    </w:r>
    <w:r w:rsidR="00860351">
      <w:rPr>
        <w:rFonts w:ascii="American Typewriter" w:eastAsiaTheme="majorEastAsia" w:hAnsi="American Typewriter" w:hint="eastAsia"/>
        <w:szCs w:val="22"/>
        <w:lang w:eastAsia="zh-CN"/>
      </w:rPr>
      <w:t>现居地：</w:t>
    </w:r>
    <w:r w:rsidR="00EF2885">
      <w:rPr>
        <w:rFonts w:ascii="American Typewriter" w:eastAsiaTheme="majorEastAsia" w:hAnsi="American Typewriter" w:hint="eastAsia"/>
        <w:szCs w:val="22"/>
        <w:lang w:eastAsia="zh-CN"/>
      </w:rPr>
      <w:t>北京</w:t>
    </w:r>
    <w:r w:rsidR="00970370">
      <w:rPr>
        <w:rFonts w:ascii="American Typewriter" w:eastAsiaTheme="majorEastAsia" w:hAnsi="American Typewriter" w:hint="eastAsia"/>
        <w:szCs w:val="22"/>
        <w:lang w:eastAsia="zh-CN"/>
      </w:rPr>
      <w:t>市</w:t>
    </w:r>
    <w:r w:rsidR="00EF2885">
      <w:rPr>
        <w:rFonts w:ascii="American Typewriter" w:eastAsiaTheme="majorEastAsia" w:hAnsi="American Typewriter" w:hint="eastAsia"/>
        <w:szCs w:val="22"/>
        <w:lang w:eastAsia="zh-CN"/>
      </w:rPr>
      <w:t>海淀区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C00304"/>
    <w:multiLevelType w:val="hybridMultilevel"/>
    <w:tmpl w:val="B0645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FF6120"/>
    <w:multiLevelType w:val="hybridMultilevel"/>
    <w:tmpl w:val="BD2CF5D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4AD52C9"/>
    <w:multiLevelType w:val="hybridMultilevel"/>
    <w:tmpl w:val="927E5B0E"/>
    <w:lvl w:ilvl="0" w:tplc="04090001">
      <w:start w:val="1"/>
      <w:numFmt w:val="bullet"/>
      <w:lvlText w:val=""/>
      <w:lvlJc w:val="left"/>
      <w:pPr>
        <w:ind w:left="660" w:hanging="480"/>
      </w:pPr>
      <w:rPr>
        <w:rFonts w:ascii="Wingdings" w:hAnsi="Wingdings" w:hint="default"/>
      </w:rPr>
    </w:lvl>
    <w:lvl w:ilvl="1" w:tplc="04090003" w:tentative="1">
      <w:start w:val="1"/>
      <w:numFmt w:val="bullet"/>
      <w:lvlText w:val=""/>
      <w:lvlJc w:val="left"/>
      <w:pPr>
        <w:ind w:left="1140" w:hanging="480"/>
      </w:pPr>
      <w:rPr>
        <w:rFonts w:ascii="Wingdings" w:hAnsi="Wingdings" w:hint="default"/>
      </w:rPr>
    </w:lvl>
    <w:lvl w:ilvl="2" w:tplc="04090005"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3" w:tentative="1">
      <w:start w:val="1"/>
      <w:numFmt w:val="bullet"/>
      <w:lvlText w:val=""/>
      <w:lvlJc w:val="left"/>
      <w:pPr>
        <w:ind w:left="2580" w:hanging="480"/>
      </w:pPr>
      <w:rPr>
        <w:rFonts w:ascii="Wingdings" w:hAnsi="Wingdings" w:hint="default"/>
      </w:rPr>
    </w:lvl>
    <w:lvl w:ilvl="5" w:tplc="04090005"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3" w:tentative="1">
      <w:start w:val="1"/>
      <w:numFmt w:val="bullet"/>
      <w:lvlText w:val=""/>
      <w:lvlJc w:val="left"/>
      <w:pPr>
        <w:ind w:left="4020" w:hanging="480"/>
      </w:pPr>
      <w:rPr>
        <w:rFonts w:ascii="Wingdings" w:hAnsi="Wingdings" w:hint="default"/>
      </w:rPr>
    </w:lvl>
    <w:lvl w:ilvl="8" w:tplc="04090005" w:tentative="1">
      <w:start w:val="1"/>
      <w:numFmt w:val="bullet"/>
      <w:lvlText w:val=""/>
      <w:lvlJc w:val="left"/>
      <w:pPr>
        <w:ind w:left="4500" w:hanging="480"/>
      </w:pPr>
      <w:rPr>
        <w:rFonts w:ascii="Wingdings" w:hAnsi="Wingdings" w:hint="default"/>
      </w:rPr>
    </w:lvl>
  </w:abstractNum>
  <w:abstractNum w:abstractNumId="4">
    <w:nsid w:val="5CBF5D44"/>
    <w:multiLevelType w:val="hybridMultilevel"/>
    <w:tmpl w:val="767C0D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C04A9B"/>
    <w:multiLevelType w:val="hybridMultilevel"/>
    <w:tmpl w:val="9E0481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98C7CEE"/>
    <w:multiLevelType w:val="hybridMultilevel"/>
    <w:tmpl w:val="BC78E7D6"/>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3D62FE2"/>
    <w:multiLevelType w:val="hybridMultilevel"/>
    <w:tmpl w:val="572A796C"/>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48A296E"/>
    <w:multiLevelType w:val="hybridMultilevel"/>
    <w:tmpl w:val="4BA8F50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4E71AEC"/>
    <w:multiLevelType w:val="hybridMultilevel"/>
    <w:tmpl w:val="BCDE3B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C9A7BE6"/>
    <w:multiLevelType w:val="hybridMultilevel"/>
    <w:tmpl w:val="F73C4C3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4"/>
  </w:num>
  <w:num w:numId="8">
    <w:abstractNumId w:val="1"/>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7"/>
    <w:rsid w:val="0000171F"/>
    <w:rsid w:val="000017CB"/>
    <w:rsid w:val="000021C7"/>
    <w:rsid w:val="00003974"/>
    <w:rsid w:val="00010944"/>
    <w:rsid w:val="0001434E"/>
    <w:rsid w:val="00014533"/>
    <w:rsid w:val="000161AB"/>
    <w:rsid w:val="000162B1"/>
    <w:rsid w:val="000202B1"/>
    <w:rsid w:val="00022943"/>
    <w:rsid w:val="00030F38"/>
    <w:rsid w:val="00031306"/>
    <w:rsid w:val="00034651"/>
    <w:rsid w:val="00044334"/>
    <w:rsid w:val="0004438F"/>
    <w:rsid w:val="00046005"/>
    <w:rsid w:val="00051538"/>
    <w:rsid w:val="00053125"/>
    <w:rsid w:val="0006312B"/>
    <w:rsid w:val="000643F9"/>
    <w:rsid w:val="000754AE"/>
    <w:rsid w:val="00075AE2"/>
    <w:rsid w:val="0008060E"/>
    <w:rsid w:val="00080BEC"/>
    <w:rsid w:val="00080D8C"/>
    <w:rsid w:val="00082877"/>
    <w:rsid w:val="00091382"/>
    <w:rsid w:val="000A0B3E"/>
    <w:rsid w:val="000A3ACF"/>
    <w:rsid w:val="000A3BCD"/>
    <w:rsid w:val="000B0619"/>
    <w:rsid w:val="000B07A7"/>
    <w:rsid w:val="000B61CA"/>
    <w:rsid w:val="000C13B4"/>
    <w:rsid w:val="000C577C"/>
    <w:rsid w:val="000F7610"/>
    <w:rsid w:val="000F783B"/>
    <w:rsid w:val="00101BFC"/>
    <w:rsid w:val="00106FEC"/>
    <w:rsid w:val="001116E5"/>
    <w:rsid w:val="00114159"/>
    <w:rsid w:val="00114ED7"/>
    <w:rsid w:val="0011514F"/>
    <w:rsid w:val="0011573B"/>
    <w:rsid w:val="00115DE6"/>
    <w:rsid w:val="0012347A"/>
    <w:rsid w:val="0012350F"/>
    <w:rsid w:val="001334ED"/>
    <w:rsid w:val="00135E1C"/>
    <w:rsid w:val="00140B0E"/>
    <w:rsid w:val="00175DDB"/>
    <w:rsid w:val="001A302F"/>
    <w:rsid w:val="001A5CA9"/>
    <w:rsid w:val="001A6018"/>
    <w:rsid w:val="001B2AC1"/>
    <w:rsid w:val="001B403A"/>
    <w:rsid w:val="001B4CB7"/>
    <w:rsid w:val="001B7962"/>
    <w:rsid w:val="001C067F"/>
    <w:rsid w:val="001C63E7"/>
    <w:rsid w:val="001C718B"/>
    <w:rsid w:val="001D2E6C"/>
    <w:rsid w:val="001D558E"/>
    <w:rsid w:val="001D7BAA"/>
    <w:rsid w:val="001E2EF1"/>
    <w:rsid w:val="001F447C"/>
    <w:rsid w:val="001F510C"/>
    <w:rsid w:val="00215F2C"/>
    <w:rsid w:val="00217980"/>
    <w:rsid w:val="00222C2C"/>
    <w:rsid w:val="00223899"/>
    <w:rsid w:val="002248F3"/>
    <w:rsid w:val="00234CE0"/>
    <w:rsid w:val="00235093"/>
    <w:rsid w:val="00242834"/>
    <w:rsid w:val="002430C9"/>
    <w:rsid w:val="002434C8"/>
    <w:rsid w:val="00250A65"/>
    <w:rsid w:val="00251988"/>
    <w:rsid w:val="00251F86"/>
    <w:rsid w:val="002604C2"/>
    <w:rsid w:val="002605A1"/>
    <w:rsid w:val="002634AA"/>
    <w:rsid w:val="00264EDB"/>
    <w:rsid w:val="00271662"/>
    <w:rsid w:val="002722F1"/>
    <w:rsid w:val="00273940"/>
    <w:rsid w:val="00273F41"/>
    <w:rsid w:val="0027404F"/>
    <w:rsid w:val="00274796"/>
    <w:rsid w:val="002767D3"/>
    <w:rsid w:val="0028060C"/>
    <w:rsid w:val="00282A97"/>
    <w:rsid w:val="00290E7F"/>
    <w:rsid w:val="00293B83"/>
    <w:rsid w:val="00297D19"/>
    <w:rsid w:val="002A5DBD"/>
    <w:rsid w:val="002A604B"/>
    <w:rsid w:val="002B091C"/>
    <w:rsid w:val="002B0DBE"/>
    <w:rsid w:val="002B0EB3"/>
    <w:rsid w:val="002B303E"/>
    <w:rsid w:val="002B653D"/>
    <w:rsid w:val="002C1CE7"/>
    <w:rsid w:val="002C2457"/>
    <w:rsid w:val="002C2CDD"/>
    <w:rsid w:val="002C5FE5"/>
    <w:rsid w:val="002D06E0"/>
    <w:rsid w:val="002D45C6"/>
    <w:rsid w:val="002D56C5"/>
    <w:rsid w:val="002D6227"/>
    <w:rsid w:val="002D6AD4"/>
    <w:rsid w:val="002E6C65"/>
    <w:rsid w:val="002F03FA"/>
    <w:rsid w:val="002F14C5"/>
    <w:rsid w:val="002F40EB"/>
    <w:rsid w:val="002F6701"/>
    <w:rsid w:val="0030226B"/>
    <w:rsid w:val="00306E11"/>
    <w:rsid w:val="00307D91"/>
    <w:rsid w:val="00313B56"/>
    <w:rsid w:val="00313E86"/>
    <w:rsid w:val="00321120"/>
    <w:rsid w:val="00325448"/>
    <w:rsid w:val="00325A4B"/>
    <w:rsid w:val="00333CD3"/>
    <w:rsid w:val="00340365"/>
    <w:rsid w:val="0034058A"/>
    <w:rsid w:val="00342B64"/>
    <w:rsid w:val="00344DA9"/>
    <w:rsid w:val="00355BCB"/>
    <w:rsid w:val="00362BEE"/>
    <w:rsid w:val="00364079"/>
    <w:rsid w:val="00374583"/>
    <w:rsid w:val="00377918"/>
    <w:rsid w:val="00381278"/>
    <w:rsid w:val="00381437"/>
    <w:rsid w:val="003830E7"/>
    <w:rsid w:val="00383A07"/>
    <w:rsid w:val="00383EEB"/>
    <w:rsid w:val="00384E3E"/>
    <w:rsid w:val="00396467"/>
    <w:rsid w:val="003967C5"/>
    <w:rsid w:val="00396AAA"/>
    <w:rsid w:val="003A0E7E"/>
    <w:rsid w:val="003C2679"/>
    <w:rsid w:val="003C298C"/>
    <w:rsid w:val="003C4B69"/>
    <w:rsid w:val="003C4C9C"/>
    <w:rsid w:val="003C5528"/>
    <w:rsid w:val="003C6922"/>
    <w:rsid w:val="003D2C49"/>
    <w:rsid w:val="003D2FA0"/>
    <w:rsid w:val="003D51DD"/>
    <w:rsid w:val="003E4708"/>
    <w:rsid w:val="003F5FF6"/>
    <w:rsid w:val="003F61E8"/>
    <w:rsid w:val="003F78EA"/>
    <w:rsid w:val="004077FB"/>
    <w:rsid w:val="00410A60"/>
    <w:rsid w:val="00412352"/>
    <w:rsid w:val="004127AF"/>
    <w:rsid w:val="0041311C"/>
    <w:rsid w:val="004204EC"/>
    <w:rsid w:val="0042381B"/>
    <w:rsid w:val="00424DD9"/>
    <w:rsid w:val="004302AE"/>
    <w:rsid w:val="00435952"/>
    <w:rsid w:val="004406B2"/>
    <w:rsid w:val="00443724"/>
    <w:rsid w:val="00447839"/>
    <w:rsid w:val="0045303C"/>
    <w:rsid w:val="00454728"/>
    <w:rsid w:val="0046104A"/>
    <w:rsid w:val="00465D34"/>
    <w:rsid w:val="004672E3"/>
    <w:rsid w:val="004711FE"/>
    <w:rsid w:val="004717C5"/>
    <w:rsid w:val="00472403"/>
    <w:rsid w:val="004740F1"/>
    <w:rsid w:val="00474D35"/>
    <w:rsid w:val="00494343"/>
    <w:rsid w:val="00495582"/>
    <w:rsid w:val="004A437D"/>
    <w:rsid w:val="004B3181"/>
    <w:rsid w:val="004B42B0"/>
    <w:rsid w:val="004B7E9A"/>
    <w:rsid w:val="004C69A3"/>
    <w:rsid w:val="004C7BCC"/>
    <w:rsid w:val="004D35B2"/>
    <w:rsid w:val="004D78DF"/>
    <w:rsid w:val="004E1C78"/>
    <w:rsid w:val="004E7853"/>
    <w:rsid w:val="004F4302"/>
    <w:rsid w:val="004F5872"/>
    <w:rsid w:val="004F672B"/>
    <w:rsid w:val="005008F4"/>
    <w:rsid w:val="00502044"/>
    <w:rsid w:val="00505D1E"/>
    <w:rsid w:val="0050649A"/>
    <w:rsid w:val="00511E61"/>
    <w:rsid w:val="00512522"/>
    <w:rsid w:val="005145EA"/>
    <w:rsid w:val="00523479"/>
    <w:rsid w:val="0052517D"/>
    <w:rsid w:val="005255C5"/>
    <w:rsid w:val="00525762"/>
    <w:rsid w:val="00525CAA"/>
    <w:rsid w:val="005260DD"/>
    <w:rsid w:val="0052616D"/>
    <w:rsid w:val="005351CB"/>
    <w:rsid w:val="005408D3"/>
    <w:rsid w:val="00543DB7"/>
    <w:rsid w:val="005552AB"/>
    <w:rsid w:val="00560A65"/>
    <w:rsid w:val="00563C4A"/>
    <w:rsid w:val="00565DCC"/>
    <w:rsid w:val="005729B0"/>
    <w:rsid w:val="00577A4F"/>
    <w:rsid w:val="00582AF5"/>
    <w:rsid w:val="00583509"/>
    <w:rsid w:val="005935E4"/>
    <w:rsid w:val="005A0ED6"/>
    <w:rsid w:val="005A2EAC"/>
    <w:rsid w:val="005A4E0E"/>
    <w:rsid w:val="005A5265"/>
    <w:rsid w:val="005B08D7"/>
    <w:rsid w:val="005B14F7"/>
    <w:rsid w:val="005B40A9"/>
    <w:rsid w:val="005B7635"/>
    <w:rsid w:val="005C1BF3"/>
    <w:rsid w:val="005C35E0"/>
    <w:rsid w:val="005C38F3"/>
    <w:rsid w:val="005D1B46"/>
    <w:rsid w:val="005D320E"/>
    <w:rsid w:val="005D3B71"/>
    <w:rsid w:val="005D7428"/>
    <w:rsid w:val="005E5B1D"/>
    <w:rsid w:val="005F6537"/>
    <w:rsid w:val="005F7249"/>
    <w:rsid w:val="0061015D"/>
    <w:rsid w:val="006149A8"/>
    <w:rsid w:val="00614AEA"/>
    <w:rsid w:val="00614E19"/>
    <w:rsid w:val="00620234"/>
    <w:rsid w:val="00626187"/>
    <w:rsid w:val="00630165"/>
    <w:rsid w:val="0063354B"/>
    <w:rsid w:val="00633798"/>
    <w:rsid w:val="00634F76"/>
    <w:rsid w:val="006415DF"/>
    <w:rsid w:val="00641630"/>
    <w:rsid w:val="00643207"/>
    <w:rsid w:val="00643B55"/>
    <w:rsid w:val="00652856"/>
    <w:rsid w:val="006528E2"/>
    <w:rsid w:val="00652E2C"/>
    <w:rsid w:val="006536F9"/>
    <w:rsid w:val="006538D1"/>
    <w:rsid w:val="00660F66"/>
    <w:rsid w:val="00672915"/>
    <w:rsid w:val="006736C4"/>
    <w:rsid w:val="00675602"/>
    <w:rsid w:val="00675878"/>
    <w:rsid w:val="0068444B"/>
    <w:rsid w:val="00684488"/>
    <w:rsid w:val="00686A85"/>
    <w:rsid w:val="00692780"/>
    <w:rsid w:val="006946ED"/>
    <w:rsid w:val="006A3CE7"/>
    <w:rsid w:val="006A6E18"/>
    <w:rsid w:val="006B1E7C"/>
    <w:rsid w:val="006B5711"/>
    <w:rsid w:val="006C4C50"/>
    <w:rsid w:val="006C4C52"/>
    <w:rsid w:val="006C4C68"/>
    <w:rsid w:val="006D4E49"/>
    <w:rsid w:val="006D5416"/>
    <w:rsid w:val="006D6063"/>
    <w:rsid w:val="006D76B1"/>
    <w:rsid w:val="006D7817"/>
    <w:rsid w:val="006E4C7C"/>
    <w:rsid w:val="006E5B51"/>
    <w:rsid w:val="006E6D86"/>
    <w:rsid w:val="006F3EFB"/>
    <w:rsid w:val="006F4BC3"/>
    <w:rsid w:val="00704B86"/>
    <w:rsid w:val="00713050"/>
    <w:rsid w:val="00716990"/>
    <w:rsid w:val="007169E8"/>
    <w:rsid w:val="00716B79"/>
    <w:rsid w:val="007179D6"/>
    <w:rsid w:val="00722C2A"/>
    <w:rsid w:val="00724A4E"/>
    <w:rsid w:val="00726062"/>
    <w:rsid w:val="00726799"/>
    <w:rsid w:val="00732F59"/>
    <w:rsid w:val="0073341F"/>
    <w:rsid w:val="00740984"/>
    <w:rsid w:val="00741125"/>
    <w:rsid w:val="00746F7F"/>
    <w:rsid w:val="00750834"/>
    <w:rsid w:val="00750ADC"/>
    <w:rsid w:val="0075576D"/>
    <w:rsid w:val="007569C1"/>
    <w:rsid w:val="00756DAF"/>
    <w:rsid w:val="0076325E"/>
    <w:rsid w:val="00763832"/>
    <w:rsid w:val="00763D80"/>
    <w:rsid w:val="00764261"/>
    <w:rsid w:val="00770111"/>
    <w:rsid w:val="0077077A"/>
    <w:rsid w:val="00777C11"/>
    <w:rsid w:val="00784A42"/>
    <w:rsid w:val="00785330"/>
    <w:rsid w:val="007966E3"/>
    <w:rsid w:val="00797EAA"/>
    <w:rsid w:val="007A11DA"/>
    <w:rsid w:val="007A4FE5"/>
    <w:rsid w:val="007B11A7"/>
    <w:rsid w:val="007B3809"/>
    <w:rsid w:val="007C0F21"/>
    <w:rsid w:val="007C5964"/>
    <w:rsid w:val="007D0B03"/>
    <w:rsid w:val="007D2696"/>
    <w:rsid w:val="007D47EB"/>
    <w:rsid w:val="007E5906"/>
    <w:rsid w:val="007E7857"/>
    <w:rsid w:val="007F3F9B"/>
    <w:rsid w:val="007F6A10"/>
    <w:rsid w:val="007F7E2D"/>
    <w:rsid w:val="0080141E"/>
    <w:rsid w:val="008019C7"/>
    <w:rsid w:val="00805C32"/>
    <w:rsid w:val="00807AB6"/>
    <w:rsid w:val="00811117"/>
    <w:rsid w:val="00813FF1"/>
    <w:rsid w:val="00831FB7"/>
    <w:rsid w:val="00837653"/>
    <w:rsid w:val="00841146"/>
    <w:rsid w:val="008416E0"/>
    <w:rsid w:val="00841F43"/>
    <w:rsid w:val="00844A4F"/>
    <w:rsid w:val="00854A70"/>
    <w:rsid w:val="00860351"/>
    <w:rsid w:val="00861AF3"/>
    <w:rsid w:val="00864B27"/>
    <w:rsid w:val="00866F37"/>
    <w:rsid w:val="0087453D"/>
    <w:rsid w:val="0088504C"/>
    <w:rsid w:val="00892D58"/>
    <w:rsid w:val="0089382B"/>
    <w:rsid w:val="00896A9B"/>
    <w:rsid w:val="008970EA"/>
    <w:rsid w:val="008A1907"/>
    <w:rsid w:val="008A1E81"/>
    <w:rsid w:val="008A2954"/>
    <w:rsid w:val="008A5013"/>
    <w:rsid w:val="008B0E05"/>
    <w:rsid w:val="008B0EEB"/>
    <w:rsid w:val="008C127C"/>
    <w:rsid w:val="008C2434"/>
    <w:rsid w:val="008C247A"/>
    <w:rsid w:val="008C4789"/>
    <w:rsid w:val="008C5040"/>
    <w:rsid w:val="008C5910"/>
    <w:rsid w:val="008C6BCA"/>
    <w:rsid w:val="008C7B50"/>
    <w:rsid w:val="008D41B5"/>
    <w:rsid w:val="008D5DD1"/>
    <w:rsid w:val="008E11F5"/>
    <w:rsid w:val="008E57E2"/>
    <w:rsid w:val="008F0D8B"/>
    <w:rsid w:val="008F1A05"/>
    <w:rsid w:val="008F1C90"/>
    <w:rsid w:val="008F6C03"/>
    <w:rsid w:val="00910FD2"/>
    <w:rsid w:val="009133A6"/>
    <w:rsid w:val="00913E69"/>
    <w:rsid w:val="00925367"/>
    <w:rsid w:val="00926E58"/>
    <w:rsid w:val="00930A2C"/>
    <w:rsid w:val="00930E23"/>
    <w:rsid w:val="00931372"/>
    <w:rsid w:val="00932EFA"/>
    <w:rsid w:val="009363C1"/>
    <w:rsid w:val="009417B0"/>
    <w:rsid w:val="00947C96"/>
    <w:rsid w:val="0095117B"/>
    <w:rsid w:val="00970370"/>
    <w:rsid w:val="0097301C"/>
    <w:rsid w:val="009777E2"/>
    <w:rsid w:val="00984D77"/>
    <w:rsid w:val="00992B7F"/>
    <w:rsid w:val="00994008"/>
    <w:rsid w:val="0099516A"/>
    <w:rsid w:val="00997A86"/>
    <w:rsid w:val="009A2B71"/>
    <w:rsid w:val="009B0383"/>
    <w:rsid w:val="009B12D9"/>
    <w:rsid w:val="009B3A39"/>
    <w:rsid w:val="009B3C40"/>
    <w:rsid w:val="009B5431"/>
    <w:rsid w:val="009C28FD"/>
    <w:rsid w:val="009C34FB"/>
    <w:rsid w:val="009D6631"/>
    <w:rsid w:val="009E23D8"/>
    <w:rsid w:val="009E31C7"/>
    <w:rsid w:val="009E376F"/>
    <w:rsid w:val="009E40D2"/>
    <w:rsid w:val="009E6086"/>
    <w:rsid w:val="009F1CA3"/>
    <w:rsid w:val="009F2B36"/>
    <w:rsid w:val="009F3F7B"/>
    <w:rsid w:val="009F7ADD"/>
    <w:rsid w:val="00A13113"/>
    <w:rsid w:val="00A14504"/>
    <w:rsid w:val="00A15092"/>
    <w:rsid w:val="00A15956"/>
    <w:rsid w:val="00A15BA8"/>
    <w:rsid w:val="00A15C74"/>
    <w:rsid w:val="00A2674C"/>
    <w:rsid w:val="00A31A32"/>
    <w:rsid w:val="00A34334"/>
    <w:rsid w:val="00A3713D"/>
    <w:rsid w:val="00A42540"/>
    <w:rsid w:val="00A50939"/>
    <w:rsid w:val="00A53C6F"/>
    <w:rsid w:val="00A53D13"/>
    <w:rsid w:val="00A56152"/>
    <w:rsid w:val="00A63704"/>
    <w:rsid w:val="00A660A4"/>
    <w:rsid w:val="00A67891"/>
    <w:rsid w:val="00A70B35"/>
    <w:rsid w:val="00A710CE"/>
    <w:rsid w:val="00A81646"/>
    <w:rsid w:val="00A85438"/>
    <w:rsid w:val="00A85FB4"/>
    <w:rsid w:val="00A86D5C"/>
    <w:rsid w:val="00AA1171"/>
    <w:rsid w:val="00AA6A40"/>
    <w:rsid w:val="00AB1CA3"/>
    <w:rsid w:val="00AB4BC2"/>
    <w:rsid w:val="00AC2AF4"/>
    <w:rsid w:val="00AC71D4"/>
    <w:rsid w:val="00AD4DA9"/>
    <w:rsid w:val="00AF668A"/>
    <w:rsid w:val="00B0508C"/>
    <w:rsid w:val="00B06C6C"/>
    <w:rsid w:val="00B11194"/>
    <w:rsid w:val="00B1285A"/>
    <w:rsid w:val="00B2319F"/>
    <w:rsid w:val="00B3469E"/>
    <w:rsid w:val="00B3488B"/>
    <w:rsid w:val="00B3508D"/>
    <w:rsid w:val="00B358DE"/>
    <w:rsid w:val="00B3778C"/>
    <w:rsid w:val="00B37CD0"/>
    <w:rsid w:val="00B4225F"/>
    <w:rsid w:val="00B462BF"/>
    <w:rsid w:val="00B47D26"/>
    <w:rsid w:val="00B52104"/>
    <w:rsid w:val="00B5529A"/>
    <w:rsid w:val="00B55CFD"/>
    <w:rsid w:val="00B5664D"/>
    <w:rsid w:val="00B65F5B"/>
    <w:rsid w:val="00B67A54"/>
    <w:rsid w:val="00B762B8"/>
    <w:rsid w:val="00B8543C"/>
    <w:rsid w:val="00BA2D88"/>
    <w:rsid w:val="00BA5B40"/>
    <w:rsid w:val="00BA6ED0"/>
    <w:rsid w:val="00BB11D3"/>
    <w:rsid w:val="00BB42F1"/>
    <w:rsid w:val="00BB6D34"/>
    <w:rsid w:val="00BB6F55"/>
    <w:rsid w:val="00BD0206"/>
    <w:rsid w:val="00BD03FA"/>
    <w:rsid w:val="00BD7629"/>
    <w:rsid w:val="00BD7822"/>
    <w:rsid w:val="00BE15CE"/>
    <w:rsid w:val="00C01F79"/>
    <w:rsid w:val="00C06491"/>
    <w:rsid w:val="00C2098A"/>
    <w:rsid w:val="00C20A20"/>
    <w:rsid w:val="00C2194B"/>
    <w:rsid w:val="00C232EB"/>
    <w:rsid w:val="00C233F1"/>
    <w:rsid w:val="00C32923"/>
    <w:rsid w:val="00C37167"/>
    <w:rsid w:val="00C40578"/>
    <w:rsid w:val="00C47697"/>
    <w:rsid w:val="00C5444A"/>
    <w:rsid w:val="00C612DA"/>
    <w:rsid w:val="00C62E69"/>
    <w:rsid w:val="00C66609"/>
    <w:rsid w:val="00C71083"/>
    <w:rsid w:val="00C74A41"/>
    <w:rsid w:val="00C761DF"/>
    <w:rsid w:val="00C7741E"/>
    <w:rsid w:val="00C83757"/>
    <w:rsid w:val="00C86194"/>
    <w:rsid w:val="00C87167"/>
    <w:rsid w:val="00C875AB"/>
    <w:rsid w:val="00C9056A"/>
    <w:rsid w:val="00C92503"/>
    <w:rsid w:val="00C926D1"/>
    <w:rsid w:val="00C9349B"/>
    <w:rsid w:val="00C93A57"/>
    <w:rsid w:val="00CA1543"/>
    <w:rsid w:val="00CA3DF1"/>
    <w:rsid w:val="00CA4581"/>
    <w:rsid w:val="00CB083D"/>
    <w:rsid w:val="00CB15B3"/>
    <w:rsid w:val="00CB25ED"/>
    <w:rsid w:val="00CB78C7"/>
    <w:rsid w:val="00CC027B"/>
    <w:rsid w:val="00CC488A"/>
    <w:rsid w:val="00CD0C81"/>
    <w:rsid w:val="00CD3570"/>
    <w:rsid w:val="00CE18D5"/>
    <w:rsid w:val="00CF5BFE"/>
    <w:rsid w:val="00CF6B9E"/>
    <w:rsid w:val="00D03E67"/>
    <w:rsid w:val="00D04109"/>
    <w:rsid w:val="00D0678E"/>
    <w:rsid w:val="00D15729"/>
    <w:rsid w:val="00D15CBB"/>
    <w:rsid w:val="00D166DD"/>
    <w:rsid w:val="00D179DD"/>
    <w:rsid w:val="00D26BDA"/>
    <w:rsid w:val="00D33CBB"/>
    <w:rsid w:val="00D43BC8"/>
    <w:rsid w:val="00D43D51"/>
    <w:rsid w:val="00D450B1"/>
    <w:rsid w:val="00D458E4"/>
    <w:rsid w:val="00D60F30"/>
    <w:rsid w:val="00D62FB1"/>
    <w:rsid w:val="00D73A31"/>
    <w:rsid w:val="00D772B5"/>
    <w:rsid w:val="00D77BB5"/>
    <w:rsid w:val="00D841C7"/>
    <w:rsid w:val="00D94F75"/>
    <w:rsid w:val="00DA0246"/>
    <w:rsid w:val="00DA5C49"/>
    <w:rsid w:val="00DB193F"/>
    <w:rsid w:val="00DB5547"/>
    <w:rsid w:val="00DC0C11"/>
    <w:rsid w:val="00DC4ECC"/>
    <w:rsid w:val="00DC5B76"/>
    <w:rsid w:val="00DC7713"/>
    <w:rsid w:val="00DD2865"/>
    <w:rsid w:val="00DD6416"/>
    <w:rsid w:val="00DE2501"/>
    <w:rsid w:val="00DE78C0"/>
    <w:rsid w:val="00DF077F"/>
    <w:rsid w:val="00DF08FF"/>
    <w:rsid w:val="00DF23DC"/>
    <w:rsid w:val="00DF4E0A"/>
    <w:rsid w:val="00E02DCD"/>
    <w:rsid w:val="00E0462B"/>
    <w:rsid w:val="00E117B9"/>
    <w:rsid w:val="00E12C60"/>
    <w:rsid w:val="00E165E3"/>
    <w:rsid w:val="00E22E87"/>
    <w:rsid w:val="00E25B77"/>
    <w:rsid w:val="00E26AE2"/>
    <w:rsid w:val="00E47286"/>
    <w:rsid w:val="00E51722"/>
    <w:rsid w:val="00E5261B"/>
    <w:rsid w:val="00E5370F"/>
    <w:rsid w:val="00E5476D"/>
    <w:rsid w:val="00E554AB"/>
    <w:rsid w:val="00E5558F"/>
    <w:rsid w:val="00E57630"/>
    <w:rsid w:val="00E60B21"/>
    <w:rsid w:val="00E6173E"/>
    <w:rsid w:val="00E625E9"/>
    <w:rsid w:val="00E65938"/>
    <w:rsid w:val="00E71109"/>
    <w:rsid w:val="00E7659F"/>
    <w:rsid w:val="00E8218D"/>
    <w:rsid w:val="00E86C2B"/>
    <w:rsid w:val="00E87F27"/>
    <w:rsid w:val="00E96E40"/>
    <w:rsid w:val="00EB10FD"/>
    <w:rsid w:val="00EB12CB"/>
    <w:rsid w:val="00EB5072"/>
    <w:rsid w:val="00EB5D76"/>
    <w:rsid w:val="00ED1FCC"/>
    <w:rsid w:val="00ED2E14"/>
    <w:rsid w:val="00EE1ADA"/>
    <w:rsid w:val="00EE3247"/>
    <w:rsid w:val="00EF2885"/>
    <w:rsid w:val="00EF7CC9"/>
    <w:rsid w:val="00F157DD"/>
    <w:rsid w:val="00F207C0"/>
    <w:rsid w:val="00F20AE5"/>
    <w:rsid w:val="00F20ECB"/>
    <w:rsid w:val="00F220A4"/>
    <w:rsid w:val="00F22972"/>
    <w:rsid w:val="00F2701F"/>
    <w:rsid w:val="00F324B3"/>
    <w:rsid w:val="00F32F70"/>
    <w:rsid w:val="00F370CB"/>
    <w:rsid w:val="00F377DD"/>
    <w:rsid w:val="00F421D0"/>
    <w:rsid w:val="00F469C0"/>
    <w:rsid w:val="00F500DE"/>
    <w:rsid w:val="00F51DEB"/>
    <w:rsid w:val="00F52B5E"/>
    <w:rsid w:val="00F532E0"/>
    <w:rsid w:val="00F54087"/>
    <w:rsid w:val="00F5555E"/>
    <w:rsid w:val="00F57417"/>
    <w:rsid w:val="00F645C7"/>
    <w:rsid w:val="00F723FD"/>
    <w:rsid w:val="00F7660C"/>
    <w:rsid w:val="00F84E75"/>
    <w:rsid w:val="00F92C82"/>
    <w:rsid w:val="00FA3278"/>
    <w:rsid w:val="00FA49E8"/>
    <w:rsid w:val="00FA71BA"/>
    <w:rsid w:val="00FB16A0"/>
    <w:rsid w:val="00FB212D"/>
    <w:rsid w:val="00FB7D73"/>
    <w:rsid w:val="00FC33DF"/>
    <w:rsid w:val="00FD2518"/>
    <w:rsid w:val="00FD5FD9"/>
    <w:rsid w:val="00FD7C9F"/>
    <w:rsid w:val="00FE176E"/>
    <w:rsid w:val="00FE4666"/>
    <w:rsid w:val="00FE4FBC"/>
    <w:rsid w:val="00FE72B0"/>
    <w:rsid w:val="00FF4243"/>
    <w:rsid w:val="00FF4E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D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2AC1"/>
  </w:style>
  <w:style w:type="paragraph" w:styleId="1">
    <w:name w:val="heading 1"/>
    <w:basedOn w:val="a"/>
    <w:link w:val="10"/>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2">
    <w:name w:val="heading 2"/>
    <w:basedOn w:val="a"/>
    <w:link w:val="20"/>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3">
    <w:name w:val="heading 3"/>
    <w:basedOn w:val="a"/>
    <w:link w:val="30"/>
    <w:uiPriority w:val="9"/>
    <w:unhideWhenUsed/>
    <w:qFormat/>
    <w:rsid w:val="00046005"/>
    <w:pPr>
      <w:keepNext/>
      <w:keepLines/>
      <w:pBdr>
        <w:bottom w:val="single" w:sz="48" w:space="1" w:color="EA4E4E" w:themeColor="accent1"/>
      </w:pBdr>
      <w:spacing w:before="120" w:after="180" w:line="240" w:lineRule="auto"/>
      <w:contextualSpacing/>
      <w:outlineLvl w:val="2"/>
    </w:pPr>
    <w:rPr>
      <w:rFonts w:asciiTheme="majorHAnsi" w:eastAsiaTheme="majorEastAsia" w:hAnsiTheme="majorHAnsi" w:cstheme="majorBidi"/>
      <w:caps/>
      <w:sz w:val="32"/>
      <w:szCs w:val="24"/>
      <w:lang w:eastAsia="zh-CN"/>
    </w:rPr>
  </w:style>
  <w:style w:type="paragraph" w:styleId="4">
    <w:name w:val="heading 4"/>
    <w:basedOn w:val="a"/>
    <w:link w:val="40"/>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8">
    <w:name w:val="heading 8"/>
    <w:basedOn w:val="a"/>
    <w:next w:val="a"/>
    <w:link w:val="80"/>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23479"/>
    <w:rPr>
      <w:rFonts w:asciiTheme="majorHAnsi" w:eastAsiaTheme="majorEastAsia" w:hAnsiTheme="majorHAnsi" w:cstheme="majorBidi"/>
      <w:caps/>
      <w:color w:val="000000" w:themeColor="text1"/>
      <w:szCs w:val="26"/>
    </w:rPr>
  </w:style>
  <w:style w:type="character" w:customStyle="1" w:styleId="30">
    <w:name w:val="标题 3字符"/>
    <w:basedOn w:val="a0"/>
    <w:link w:val="3"/>
    <w:uiPriority w:val="9"/>
    <w:rsid w:val="00046005"/>
    <w:rPr>
      <w:rFonts w:asciiTheme="majorHAnsi" w:eastAsiaTheme="majorEastAsia" w:hAnsiTheme="majorHAnsi" w:cstheme="majorBidi"/>
      <w:caps/>
      <w:sz w:val="32"/>
      <w:szCs w:val="24"/>
      <w:lang w:eastAsia="zh-CN"/>
    </w:rPr>
  </w:style>
  <w:style w:type="table" w:styleId="a3">
    <w:name w:val="Table Grid"/>
    <w:basedOn w:val="a1"/>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98"/>
    <w:qFormat/>
    <w:rsid w:val="00E22E87"/>
    <w:pPr>
      <w:spacing w:line="240" w:lineRule="auto"/>
    </w:pPr>
  </w:style>
  <w:style w:type="character" w:customStyle="1" w:styleId="10">
    <w:name w:val="标题 1字符"/>
    <w:basedOn w:val="a0"/>
    <w:link w:val="1"/>
    <w:uiPriority w:val="9"/>
    <w:rsid w:val="008C7B50"/>
    <w:rPr>
      <w:rFonts w:asciiTheme="majorHAnsi" w:eastAsiaTheme="majorEastAsia" w:hAnsiTheme="majorHAnsi" w:cstheme="majorBidi"/>
      <w:caps/>
      <w:color w:val="000000" w:themeColor="text1"/>
      <w:sz w:val="50"/>
      <w:szCs w:val="32"/>
    </w:rPr>
  </w:style>
  <w:style w:type="character" w:styleId="a5">
    <w:name w:val="Placeholder Text"/>
    <w:basedOn w:val="a0"/>
    <w:uiPriority w:val="99"/>
    <w:semiHidden/>
    <w:rsid w:val="00CE18D5"/>
    <w:rPr>
      <w:color w:val="808080"/>
    </w:rPr>
  </w:style>
  <w:style w:type="character" w:customStyle="1" w:styleId="40">
    <w:name w:val="标题 4字符"/>
    <w:basedOn w:val="a0"/>
    <w:link w:val="4"/>
    <w:uiPriority w:val="9"/>
    <w:rsid w:val="00C2098A"/>
    <w:rPr>
      <w:rFonts w:asciiTheme="majorHAnsi" w:eastAsiaTheme="majorEastAsia" w:hAnsiTheme="majorHAnsi" w:cstheme="majorBidi"/>
      <w:iCs/>
      <w:caps/>
      <w:sz w:val="18"/>
      <w:szCs w:val="18"/>
    </w:rPr>
  </w:style>
  <w:style w:type="paragraph" w:styleId="a6">
    <w:name w:val="header"/>
    <w:basedOn w:val="a"/>
    <w:link w:val="a7"/>
    <w:uiPriority w:val="99"/>
    <w:unhideWhenUsed/>
    <w:rsid w:val="0088504C"/>
    <w:pPr>
      <w:spacing w:line="240" w:lineRule="auto"/>
    </w:pPr>
  </w:style>
  <w:style w:type="paragraph" w:customStyle="1" w:styleId="Initials">
    <w:name w:val="Initials"/>
    <w:basedOn w:val="a"/>
    <w:next w:val="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a7">
    <w:name w:val="页眉字符"/>
    <w:basedOn w:val="a0"/>
    <w:link w:val="a6"/>
    <w:uiPriority w:val="99"/>
    <w:rsid w:val="0088504C"/>
  </w:style>
  <w:style w:type="paragraph" w:styleId="a8">
    <w:name w:val="footer"/>
    <w:basedOn w:val="a"/>
    <w:link w:val="a9"/>
    <w:uiPriority w:val="99"/>
    <w:unhideWhenUsed/>
    <w:rsid w:val="0088504C"/>
    <w:pPr>
      <w:spacing w:line="240" w:lineRule="auto"/>
      <w:jc w:val="center"/>
    </w:pPr>
    <w:rPr>
      <w:rFonts w:asciiTheme="majorHAnsi" w:hAnsiTheme="majorHAnsi"/>
      <w:caps/>
    </w:rPr>
  </w:style>
  <w:style w:type="character" w:customStyle="1" w:styleId="a9">
    <w:name w:val="页脚字符"/>
    <w:basedOn w:val="a0"/>
    <w:link w:val="a8"/>
    <w:uiPriority w:val="99"/>
    <w:rsid w:val="0088504C"/>
    <w:rPr>
      <w:rFonts w:asciiTheme="majorHAnsi" w:hAnsiTheme="majorHAnsi"/>
      <w:caps/>
    </w:rPr>
  </w:style>
  <w:style w:type="character" w:customStyle="1" w:styleId="80">
    <w:name w:val="标题 8字符"/>
    <w:basedOn w:val="a0"/>
    <w:link w:val="8"/>
    <w:uiPriority w:val="9"/>
    <w:semiHidden/>
    <w:rsid w:val="007D2696"/>
    <w:rPr>
      <w:rFonts w:asciiTheme="majorHAnsi" w:eastAsiaTheme="majorEastAsia" w:hAnsiTheme="majorHAnsi" w:cstheme="majorBidi"/>
      <w:color w:val="272727" w:themeColor="text1" w:themeTint="D8"/>
      <w:szCs w:val="21"/>
    </w:rPr>
  </w:style>
  <w:style w:type="character" w:customStyle="1" w:styleId="90">
    <w:name w:val="标题 9字符"/>
    <w:basedOn w:val="a0"/>
    <w:link w:val="9"/>
    <w:uiPriority w:val="9"/>
    <w:semiHidden/>
    <w:rsid w:val="007D2696"/>
    <w:rPr>
      <w:rFonts w:asciiTheme="majorHAnsi" w:eastAsiaTheme="majorEastAsia" w:hAnsiTheme="majorHAnsi" w:cstheme="majorBidi"/>
      <w:i/>
      <w:iCs/>
      <w:color w:val="272727" w:themeColor="text1" w:themeTint="D8"/>
      <w:szCs w:val="21"/>
    </w:rPr>
  </w:style>
  <w:style w:type="paragraph" w:styleId="aa">
    <w:name w:val="Title"/>
    <w:basedOn w:val="a"/>
    <w:next w:val="a"/>
    <w:link w:val="ab"/>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ab">
    <w:name w:val="标题字符"/>
    <w:basedOn w:val="a0"/>
    <w:link w:val="aa"/>
    <w:uiPriority w:val="10"/>
    <w:semiHidden/>
    <w:rsid w:val="007D2696"/>
    <w:rPr>
      <w:rFonts w:asciiTheme="majorHAnsi" w:eastAsiaTheme="majorEastAsia" w:hAnsiTheme="majorHAnsi" w:cstheme="majorBidi"/>
      <w:kern w:val="28"/>
      <w:sz w:val="56"/>
      <w:szCs w:val="56"/>
    </w:rPr>
  </w:style>
  <w:style w:type="paragraph" w:styleId="ac">
    <w:name w:val="Subtitle"/>
    <w:basedOn w:val="a"/>
    <w:next w:val="a"/>
    <w:link w:val="ad"/>
    <w:uiPriority w:val="11"/>
    <w:semiHidden/>
    <w:unhideWhenUsed/>
    <w:qFormat/>
    <w:rsid w:val="007D2696"/>
    <w:pPr>
      <w:numPr>
        <w:ilvl w:val="1"/>
      </w:numPr>
      <w:spacing w:after="160"/>
    </w:pPr>
    <w:rPr>
      <w:color w:val="5A5A5A" w:themeColor="text1" w:themeTint="A5"/>
      <w:sz w:val="22"/>
      <w:szCs w:val="22"/>
    </w:rPr>
  </w:style>
  <w:style w:type="character" w:customStyle="1" w:styleId="ad">
    <w:name w:val="副标题字符"/>
    <w:basedOn w:val="a0"/>
    <w:link w:val="ac"/>
    <w:uiPriority w:val="11"/>
    <w:semiHidden/>
    <w:rsid w:val="007D2696"/>
    <w:rPr>
      <w:rFonts w:eastAsiaTheme="minorEastAsia"/>
      <w:color w:val="5A5A5A" w:themeColor="text1" w:themeTint="A5"/>
      <w:sz w:val="22"/>
      <w:szCs w:val="22"/>
    </w:rPr>
  </w:style>
  <w:style w:type="character" w:styleId="ae">
    <w:name w:val="Hyperlink"/>
    <w:basedOn w:val="a0"/>
    <w:uiPriority w:val="99"/>
    <w:unhideWhenUsed/>
    <w:rsid w:val="00E60B21"/>
    <w:rPr>
      <w:color w:val="0563C1" w:themeColor="hyperlink"/>
      <w:u w:val="single"/>
    </w:rPr>
  </w:style>
  <w:style w:type="paragraph" w:styleId="af">
    <w:name w:val="footnote text"/>
    <w:basedOn w:val="a"/>
    <w:link w:val="af0"/>
    <w:uiPriority w:val="99"/>
    <w:unhideWhenUsed/>
    <w:rsid w:val="00AC2AF4"/>
    <w:pPr>
      <w:spacing w:line="240" w:lineRule="auto"/>
    </w:pPr>
    <w:rPr>
      <w:sz w:val="24"/>
      <w:szCs w:val="24"/>
    </w:rPr>
  </w:style>
  <w:style w:type="character" w:customStyle="1" w:styleId="af0">
    <w:name w:val="脚注文本字符"/>
    <w:basedOn w:val="a0"/>
    <w:link w:val="af"/>
    <w:uiPriority w:val="99"/>
    <w:rsid w:val="00AC2AF4"/>
    <w:rPr>
      <w:sz w:val="24"/>
      <w:szCs w:val="24"/>
    </w:rPr>
  </w:style>
  <w:style w:type="character" w:styleId="af1">
    <w:name w:val="footnote reference"/>
    <w:basedOn w:val="a0"/>
    <w:uiPriority w:val="99"/>
    <w:unhideWhenUsed/>
    <w:rsid w:val="00AC2AF4"/>
    <w:rPr>
      <w:vertAlign w:val="superscript"/>
    </w:rPr>
  </w:style>
  <w:style w:type="paragraph" w:styleId="af2">
    <w:name w:val="endnote text"/>
    <w:basedOn w:val="a"/>
    <w:link w:val="af3"/>
    <w:uiPriority w:val="99"/>
    <w:unhideWhenUsed/>
    <w:rsid w:val="00CB78C7"/>
    <w:pPr>
      <w:spacing w:line="240" w:lineRule="auto"/>
    </w:pPr>
    <w:rPr>
      <w:sz w:val="24"/>
      <w:szCs w:val="24"/>
    </w:rPr>
  </w:style>
  <w:style w:type="character" w:customStyle="1" w:styleId="af3">
    <w:name w:val="尾注文本字符"/>
    <w:basedOn w:val="a0"/>
    <w:link w:val="af2"/>
    <w:uiPriority w:val="99"/>
    <w:rsid w:val="00CB78C7"/>
    <w:rPr>
      <w:sz w:val="24"/>
      <w:szCs w:val="24"/>
    </w:rPr>
  </w:style>
  <w:style w:type="character" w:styleId="af4">
    <w:name w:val="endnote reference"/>
    <w:basedOn w:val="a0"/>
    <w:uiPriority w:val="99"/>
    <w:unhideWhenUsed/>
    <w:rsid w:val="00CB78C7"/>
    <w:rPr>
      <w:vertAlign w:val="superscript"/>
    </w:rPr>
  </w:style>
  <w:style w:type="character" w:styleId="af5">
    <w:name w:val="FollowedHyperlink"/>
    <w:basedOn w:val="a0"/>
    <w:uiPriority w:val="99"/>
    <w:semiHidden/>
    <w:unhideWhenUsed/>
    <w:rsid w:val="00443724"/>
    <w:rPr>
      <w:color w:val="954F72" w:themeColor="followedHyperlink"/>
      <w:u w:val="single"/>
    </w:rPr>
  </w:style>
  <w:style w:type="table" w:styleId="21">
    <w:name w:val="Plain Table 2"/>
    <w:basedOn w:val="a1"/>
    <w:uiPriority w:val="42"/>
    <w:rsid w:val="00B3469E"/>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6">
    <w:name w:val="Grid Table Light"/>
    <w:basedOn w:val="a1"/>
    <w:uiPriority w:val="40"/>
    <w:rsid w:val="00B3469E"/>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31">
    <w:name w:val="Plain Table 3"/>
    <w:basedOn w:val="a1"/>
    <w:uiPriority w:val="43"/>
    <w:rsid w:val="00B3469E"/>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417B0"/>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9417B0"/>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List Paragraph"/>
    <w:basedOn w:val="a"/>
    <w:uiPriority w:val="34"/>
    <w:unhideWhenUsed/>
    <w:qFormat/>
    <w:rsid w:val="00B11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8142">
      <w:bodyDiv w:val="1"/>
      <w:marLeft w:val="0"/>
      <w:marRight w:val="0"/>
      <w:marTop w:val="0"/>
      <w:marBottom w:val="0"/>
      <w:divBdr>
        <w:top w:val="none" w:sz="0" w:space="0" w:color="auto"/>
        <w:left w:val="none" w:sz="0" w:space="0" w:color="auto"/>
        <w:bottom w:val="none" w:sz="0" w:space="0" w:color="auto"/>
        <w:right w:val="none" w:sz="0" w:space="0" w:color="auto"/>
      </w:divBdr>
    </w:div>
    <w:div w:id="364019241">
      <w:bodyDiv w:val="1"/>
      <w:marLeft w:val="0"/>
      <w:marRight w:val="0"/>
      <w:marTop w:val="0"/>
      <w:marBottom w:val="0"/>
      <w:divBdr>
        <w:top w:val="none" w:sz="0" w:space="0" w:color="auto"/>
        <w:left w:val="none" w:sz="0" w:space="0" w:color="auto"/>
        <w:bottom w:val="none" w:sz="0" w:space="0" w:color="auto"/>
        <w:right w:val="none" w:sz="0" w:space="0" w:color="auto"/>
      </w:divBdr>
    </w:div>
    <w:div w:id="404302252">
      <w:bodyDiv w:val="1"/>
      <w:marLeft w:val="0"/>
      <w:marRight w:val="0"/>
      <w:marTop w:val="0"/>
      <w:marBottom w:val="0"/>
      <w:divBdr>
        <w:top w:val="none" w:sz="0" w:space="0" w:color="auto"/>
        <w:left w:val="none" w:sz="0" w:space="0" w:color="auto"/>
        <w:bottom w:val="none" w:sz="0" w:space="0" w:color="auto"/>
        <w:right w:val="none" w:sz="0" w:space="0" w:color="auto"/>
      </w:divBdr>
    </w:div>
    <w:div w:id="700665192">
      <w:bodyDiv w:val="1"/>
      <w:marLeft w:val="0"/>
      <w:marRight w:val="0"/>
      <w:marTop w:val="0"/>
      <w:marBottom w:val="0"/>
      <w:divBdr>
        <w:top w:val="none" w:sz="0" w:space="0" w:color="auto"/>
        <w:left w:val="none" w:sz="0" w:space="0" w:color="auto"/>
        <w:bottom w:val="none" w:sz="0" w:space="0" w:color="auto"/>
        <w:right w:val="none" w:sz="0" w:space="0" w:color="auto"/>
      </w:divBdr>
    </w:div>
    <w:div w:id="998268778">
      <w:bodyDiv w:val="1"/>
      <w:marLeft w:val="0"/>
      <w:marRight w:val="0"/>
      <w:marTop w:val="0"/>
      <w:marBottom w:val="0"/>
      <w:divBdr>
        <w:top w:val="none" w:sz="0" w:space="0" w:color="auto"/>
        <w:left w:val="none" w:sz="0" w:space="0" w:color="auto"/>
        <w:bottom w:val="none" w:sz="0" w:space="0" w:color="auto"/>
        <w:right w:val="none" w:sz="0" w:space="0" w:color="auto"/>
      </w:divBdr>
    </w:div>
    <w:div w:id="1527448776">
      <w:bodyDiv w:val="1"/>
      <w:marLeft w:val="0"/>
      <w:marRight w:val="0"/>
      <w:marTop w:val="0"/>
      <w:marBottom w:val="0"/>
      <w:divBdr>
        <w:top w:val="none" w:sz="0" w:space="0" w:color="auto"/>
        <w:left w:val="none" w:sz="0" w:space="0" w:color="auto"/>
        <w:bottom w:val="none" w:sz="0" w:space="0" w:color="auto"/>
        <w:right w:val="none" w:sz="0" w:space="0" w:color="auto"/>
      </w:divBdr>
    </w:div>
    <w:div w:id="17756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FormatMemory/Datafest-Ipark" TargetMode="External"/><Relationship Id="rId11" Type="http://schemas.openxmlformats.org/officeDocument/2006/relationships/hyperlink" Target="https://github.com/FormatMemory/MonkeyBomb2" TargetMode="External"/><Relationship Id="rId12" Type="http://schemas.openxmlformats.org/officeDocument/2006/relationships/hyperlink" Target="http://americas.datafest.net/resources/project-list/jyjyj" TargetMode="External"/><Relationship Id="rId13" Type="http://schemas.openxmlformats.org/officeDocument/2006/relationships/hyperlink" Target="https://github.com/FormatMemory/Datafest-Ipark" TargetMode="External"/><Relationship Id="rId14" Type="http://schemas.openxmlformats.org/officeDocument/2006/relationships/hyperlink" Target="https://github.com/FormatMemory/MonkeyBomb2" TargetMode="External"/><Relationship Id="rId15" Type="http://schemas.openxmlformats.org/officeDocument/2006/relationships/hyperlink" Target="http://americas.datafest.net/resources/project-list/jyjyj"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hyperlink" Target="https://formatmemory.github.i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sheng/Library/Containers/com.microsoft.Word/Data/Library/Caches/1033/TM16392737/Polished%20resume,%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59329B-F20B-1049-B310-943EEBA4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0</TotalTime>
  <Pages>2</Pages>
  <Words>2</Words>
  <Characters>15</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D</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Tel: (+1) 334 444 8917</dc:subject>
  <dc:creator>丁宇声
</dc:creator>
  <cp:keywords/>
  <dc:description>thinkle@qq.com| WeChat:297264471</dc:description>
  <cp:lastModifiedBy>Yusheng Ding</cp:lastModifiedBy>
  <cp:revision>2</cp:revision>
  <cp:lastPrinted>2017-06-08T11:57:00Z</cp:lastPrinted>
  <dcterms:created xsi:type="dcterms:W3CDTF">2018-03-04T15:50:00Z</dcterms:created>
  <dcterms:modified xsi:type="dcterms:W3CDTF">2018-03-04T15:50:00Z</dcterms:modified>
</cp:coreProperties>
</file>