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1745F" w14:textId="4B519C98" w:rsidR="003C6922" w:rsidRDefault="00FE4FBC" w:rsidP="003C6922">
      <w:pPr>
        <w:rPr>
          <w:lang w:eastAsia="zh-CN"/>
        </w:rPr>
      </w:pPr>
      <w:r>
        <w:rPr>
          <w:rFonts w:hint="eastAsia"/>
          <w:noProof/>
          <w:lang w:eastAsia="zh-CN"/>
        </w:rPr>
        <mc:AlternateContent>
          <mc:Choice Requires="wps">
            <w:drawing>
              <wp:anchor distT="0" distB="0" distL="114300" distR="114300" simplePos="0" relativeHeight="251671552" behindDoc="0" locked="0" layoutInCell="1" allowOverlap="1" wp14:anchorId="518BEAF5" wp14:editId="0C788BD8">
                <wp:simplePos x="0" y="0"/>
                <wp:positionH relativeFrom="column">
                  <wp:posOffset>108585</wp:posOffset>
                </wp:positionH>
                <wp:positionV relativeFrom="paragraph">
                  <wp:posOffset>5080</wp:posOffset>
                </wp:positionV>
                <wp:extent cx="3625215" cy="581025"/>
                <wp:effectExtent l="0" t="0" r="0" b="3175"/>
                <wp:wrapSquare wrapText="bothSides"/>
                <wp:docPr id="17" name="文本框 17"/>
                <wp:cNvGraphicFramePr/>
                <a:graphic xmlns:a="http://schemas.openxmlformats.org/drawingml/2006/main">
                  <a:graphicData uri="http://schemas.microsoft.com/office/word/2010/wordprocessingShape">
                    <wps:wsp>
                      <wps:cNvSpPr txBox="1"/>
                      <wps:spPr>
                        <a:xfrm>
                          <a:off x="0" y="0"/>
                          <a:ext cx="362521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BEAF5" id="_x0000_t202" coordsize="21600,21600" o:spt="202" path="m0,0l0,21600,21600,21600,21600,0xe">
                <v:stroke joinstyle="miter"/>
                <v:path gradientshapeok="t" o:connecttype="rect"/>
              </v:shapetype>
              <v:shape id="文本框 17" o:spid="_x0000_s1026" type="#_x0000_t202" style="position:absolute;margin-left:8.55pt;margin-top:.4pt;width:285.4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" filled="f" stroked="f">
                <v:textbo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v:textbox>
                <w10:wrap type="square"/>
              </v:shape>
            </w:pict>
          </mc:Fallback>
        </mc:AlternateContent>
      </w:r>
    </w:p>
    <w:p w14:paraId="46AB34B0" w14:textId="663FCB61" w:rsidR="003C6922" w:rsidRDefault="00686A85">
      <w:pPr>
        <w:rPr>
          <w:rFonts w:hint="eastAsia"/>
          <w:lang w:eastAsia="zh-CN"/>
        </w:rPr>
      </w:pPr>
      <w:r>
        <w:rPr>
          <w:rFonts w:hint="eastAsia"/>
          <w:noProof/>
          <w:lang w:eastAsia="zh-CN"/>
        </w:rPr>
        <mc:AlternateContent>
          <mc:Choice Requires="wps">
            <w:drawing>
              <wp:anchor distT="0" distB="0" distL="114300" distR="114300" simplePos="0" relativeHeight="251661312" behindDoc="0" locked="0" layoutInCell="1" allowOverlap="1" wp14:anchorId="4E3E06F4" wp14:editId="58C73A8B">
                <wp:simplePos x="0" y="0"/>
                <wp:positionH relativeFrom="column">
                  <wp:posOffset>311785</wp:posOffset>
                </wp:positionH>
                <wp:positionV relativeFrom="paragraph">
                  <wp:posOffset>6418852</wp:posOffset>
                </wp:positionV>
                <wp:extent cx="6457950" cy="22682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6457950" cy="2268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University</w:t>
                            </w:r>
                            <w:r w:rsidR="003C6922" w:rsidRPr="009E23D8">
                              <w:rPr>
                                <w:rFonts w:asciiTheme="majorHAnsi" w:hAnsiTheme="majorHAnsi"/>
                                <w:b/>
                                <w:sz w:val="24"/>
                                <w:lang w:eastAsia="zh-CN"/>
                              </w:rPr>
                              <w:t>，美国</w:t>
                            </w:r>
                          </w:p>
                          <w:p w14:paraId="7D809D21" w14:textId="52A112F0" w:rsidR="003C6922" w:rsidRPr="00B52104" w:rsidRDefault="003C6922" w:rsidP="003C6922">
                            <w:pPr>
                              <w:rPr>
                                <w:rFonts w:asciiTheme="majorHAnsi" w:hAnsiTheme="majorHAnsi"/>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74C4E128" w14:textId="77777777" w:rsidR="003C6922" w:rsidRPr="005255C5" w:rsidRDefault="003C6922" w:rsidP="003C6922">
                            <w:pPr>
                              <w:rPr>
                                <w:rFonts w:asciiTheme="majorHAnsi" w:hAnsiTheme="majorHAnsi"/>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292B4DB8" w14:textId="77777777" w:rsidR="009E23D8" w:rsidRDefault="009E23D8" w:rsidP="009E23D8">
                            <w:pPr>
                              <w:rPr>
                                <w:rFonts w:asciiTheme="majorHAnsi" w:hAnsiTheme="majorHAnsi"/>
                                <w:lang w:eastAsia="zh-CN"/>
                              </w:rPr>
                            </w:pP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32F21B0A" w14:textId="08606B84" w:rsidR="003C6922" w:rsidRPr="00525762" w:rsidRDefault="003C6922" w:rsidP="003C6922">
                            <w:pPr>
                              <w:rPr>
                                <w:rFonts w:asciiTheme="majorHAnsi" w:hAnsiTheme="majorHAnsi"/>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E06F4" id="文本框 7" o:spid="_x0000_s1027" type="#_x0000_t202" style="position:absolute;margin-left:24.55pt;margin-top:505.4pt;width:508.5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" filled="f" stroked="f">
                <v:textbo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University</w:t>
                      </w:r>
                      <w:r w:rsidR="003C6922" w:rsidRPr="009E23D8">
                        <w:rPr>
                          <w:rFonts w:asciiTheme="majorHAnsi" w:hAnsiTheme="majorHAnsi"/>
                          <w:b/>
                          <w:sz w:val="24"/>
                          <w:lang w:eastAsia="zh-CN"/>
                        </w:rPr>
                        <w:t>，美国</w:t>
                      </w:r>
                    </w:p>
                    <w:p w14:paraId="7D809D21" w14:textId="52A112F0" w:rsidR="003C6922" w:rsidRPr="00B52104" w:rsidRDefault="003C6922" w:rsidP="003C6922">
                      <w:pPr>
                        <w:rPr>
                          <w:rFonts w:asciiTheme="majorHAnsi" w:hAnsiTheme="majorHAnsi" w:hint="eastAsia"/>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74C4E128" w14:textId="77777777" w:rsidR="003C6922" w:rsidRPr="005255C5" w:rsidRDefault="003C6922" w:rsidP="003C6922">
                      <w:pPr>
                        <w:rPr>
                          <w:rFonts w:asciiTheme="majorHAnsi" w:hAnsiTheme="majorHAnsi"/>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292B4DB8" w14:textId="77777777" w:rsidR="009E23D8" w:rsidRDefault="009E23D8" w:rsidP="009E23D8">
                      <w:pPr>
                        <w:rPr>
                          <w:rFonts w:asciiTheme="majorHAnsi" w:hAnsiTheme="majorHAnsi"/>
                          <w:lang w:eastAsia="zh-CN"/>
                        </w:rPr>
                      </w:pP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32F21B0A" w14:textId="08606B84" w:rsidR="003C6922" w:rsidRPr="00525762" w:rsidRDefault="003C6922" w:rsidP="003C6922">
                      <w:pPr>
                        <w:rPr>
                          <w:rFonts w:asciiTheme="majorHAnsi" w:hAnsiTheme="majorHAnsi" w:hint="eastAsia"/>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59264" behindDoc="0" locked="0" layoutInCell="1" allowOverlap="1" wp14:anchorId="12301DD8" wp14:editId="7D77217D">
                <wp:simplePos x="0" y="0"/>
                <wp:positionH relativeFrom="column">
                  <wp:posOffset>305435</wp:posOffset>
                </wp:positionH>
                <wp:positionV relativeFrom="paragraph">
                  <wp:posOffset>293370</wp:posOffset>
                </wp:positionV>
                <wp:extent cx="6412865" cy="5956935"/>
                <wp:effectExtent l="0" t="0" r="0" b="12065"/>
                <wp:wrapSquare wrapText="bothSides"/>
                <wp:docPr id="4" name="文本框 4"/>
                <wp:cNvGraphicFramePr/>
                <a:graphic xmlns:a="http://schemas.openxmlformats.org/drawingml/2006/main">
                  <a:graphicData uri="http://schemas.microsoft.com/office/word/2010/wordprocessingShape">
                    <wps:wsp>
                      <wps:cNvSpPr txBox="1"/>
                      <wps:spPr>
                        <a:xfrm>
                          <a:off x="0" y="0"/>
                          <a:ext cx="6412865" cy="5956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C094A0" w14:textId="7F9D2EF3" w:rsidR="00FE4FBC" w:rsidRDefault="00FE4FBC" w:rsidP="005351CB">
                            <w:pPr>
                              <w:jc w:val="both"/>
                              <w:rPr>
                                <w:b/>
                                <w:sz w:val="24"/>
                                <w:lang w:eastAsia="zh-CN"/>
                              </w:rPr>
                            </w:pPr>
                            <w:r>
                              <w:rPr>
                                <w:rFonts w:hint="eastAsia"/>
                                <w:b/>
                                <w:sz w:val="24"/>
                                <w:lang w:eastAsia="zh-CN"/>
                              </w:rPr>
                              <w:t>数据工程师·</w:t>
                            </w:r>
                            <w:r w:rsidR="000643F9" w:rsidRPr="000643F9">
                              <w:rPr>
                                <w:rFonts w:hint="eastAsia"/>
                                <w:b/>
                                <w:sz w:val="24"/>
                                <w:lang w:eastAsia="zh-CN"/>
                              </w:rPr>
                              <w:t>探探科技（北京）有限公司</w:t>
                            </w:r>
                            <w:r>
                              <w:rPr>
                                <w:rFonts w:hint="eastAsia"/>
                                <w:b/>
                                <w:sz w:val="24"/>
                                <w:lang w:eastAsia="zh-CN"/>
                              </w:rPr>
                              <w:t>，北京，中国</w:t>
                            </w:r>
                          </w:p>
                          <w:p w14:paraId="2D359E3B" w14:textId="0712A8A8" w:rsidR="00FE4FBC" w:rsidRDefault="00675878" w:rsidP="005351CB">
                            <w:pPr>
                              <w:jc w:val="both"/>
                              <w:rPr>
                                <w:b/>
                                <w:sz w:val="24"/>
                                <w:lang w:eastAsia="zh-CN"/>
                              </w:rPr>
                            </w:pPr>
                            <w:r>
                              <w:rPr>
                                <w:rFonts w:hint="eastAsia"/>
                                <w:b/>
                                <w:sz w:val="24"/>
                                <w:lang w:eastAsia="zh-CN"/>
                              </w:rPr>
                              <w:t>2017</w:t>
                            </w:r>
                            <w:r>
                              <w:rPr>
                                <w:rFonts w:hint="eastAsia"/>
                                <w:b/>
                                <w:sz w:val="24"/>
                                <w:lang w:eastAsia="zh-CN"/>
                              </w:rPr>
                              <w:t>年</w:t>
                            </w:r>
                            <w:r>
                              <w:rPr>
                                <w:rFonts w:hint="eastAsia"/>
                                <w:b/>
                                <w:sz w:val="24"/>
                                <w:lang w:eastAsia="zh-CN"/>
                              </w:rPr>
                              <w:t>8</w:t>
                            </w:r>
                            <w:r>
                              <w:rPr>
                                <w:rFonts w:hint="eastAsia"/>
                                <w:b/>
                                <w:sz w:val="24"/>
                                <w:lang w:eastAsia="zh-CN"/>
                              </w:rPr>
                              <w:t>月至今</w:t>
                            </w:r>
                          </w:p>
                          <w:p w14:paraId="1BF2426C" w14:textId="6117485A" w:rsidR="00A3713D" w:rsidRPr="00C232EB" w:rsidRDefault="00A3713D" w:rsidP="00C232EB">
                            <w:pPr>
                              <w:pStyle w:val="af7"/>
                              <w:numPr>
                                <w:ilvl w:val="0"/>
                                <w:numId w:val="7"/>
                              </w:numPr>
                              <w:ind w:firstLineChars="0"/>
                              <w:jc w:val="both"/>
                              <w:rPr>
                                <w:lang w:eastAsia="zh-CN"/>
                              </w:rPr>
                            </w:pPr>
                            <w:r>
                              <w:rPr>
                                <w:rFonts w:hint="eastAsia"/>
                                <w:lang w:eastAsia="zh-CN"/>
                              </w:rPr>
                              <w:t>开发、维护数据可视化</w:t>
                            </w:r>
                            <w:r w:rsidR="00C232EB" w:rsidRPr="00C232EB">
                              <w:rPr>
                                <w:lang w:eastAsia="zh-CN"/>
                              </w:rPr>
                              <w:t>Business Intelligence (BI)</w:t>
                            </w:r>
                            <w:r>
                              <w:rPr>
                                <w:rFonts w:hint="eastAsia"/>
                                <w:lang w:eastAsia="zh-CN"/>
                              </w:rPr>
                              <w:t>系统</w:t>
                            </w:r>
                          </w:p>
                          <w:p w14:paraId="7423C966" w14:textId="73EA247B" w:rsidR="00A3713D" w:rsidRPr="005E5B1D" w:rsidRDefault="00A3713D" w:rsidP="000643F9">
                            <w:pPr>
                              <w:pStyle w:val="af7"/>
                              <w:numPr>
                                <w:ilvl w:val="0"/>
                                <w:numId w:val="7"/>
                              </w:numPr>
                              <w:ind w:firstLineChars="0"/>
                              <w:jc w:val="both"/>
                              <w:rPr>
                                <w:lang w:eastAsia="zh-CN"/>
                              </w:rPr>
                            </w:pPr>
                            <w:r w:rsidRPr="005E5B1D">
                              <w:rPr>
                                <w:rFonts w:hint="eastAsia"/>
                                <w:lang w:eastAsia="zh-CN"/>
                              </w:rPr>
                              <w:t>维护数据组数据库</w:t>
                            </w:r>
                          </w:p>
                          <w:p w14:paraId="78866C41" w14:textId="25AC9583" w:rsidR="00A3713D" w:rsidRPr="005E5B1D" w:rsidRDefault="00A3713D" w:rsidP="000643F9">
                            <w:pPr>
                              <w:pStyle w:val="af7"/>
                              <w:numPr>
                                <w:ilvl w:val="0"/>
                                <w:numId w:val="7"/>
                              </w:numPr>
                              <w:ind w:firstLineChars="0"/>
                              <w:jc w:val="both"/>
                              <w:rPr>
                                <w:lang w:eastAsia="zh-CN"/>
                              </w:rPr>
                            </w:pPr>
                            <w:r w:rsidRPr="005E5B1D">
                              <w:rPr>
                                <w:rFonts w:hint="eastAsia"/>
                                <w:lang w:eastAsia="zh-CN"/>
                              </w:rPr>
                              <w:t>数据仓库</w:t>
                            </w:r>
                            <w:r w:rsidR="00C92503" w:rsidRPr="005E5B1D">
                              <w:rPr>
                                <w:rFonts w:hint="eastAsia"/>
                                <w:lang w:eastAsia="zh-CN"/>
                              </w:rPr>
                              <w:t>搭建</w:t>
                            </w:r>
                            <w:r w:rsidRPr="005E5B1D">
                              <w:rPr>
                                <w:rFonts w:hint="eastAsia"/>
                                <w:lang w:eastAsia="zh-CN"/>
                              </w:rPr>
                              <w:t>实施及维护</w:t>
                            </w:r>
                          </w:p>
                          <w:p w14:paraId="459DC3E7" w14:textId="1B888971" w:rsidR="00F84E75" w:rsidRPr="002767D3" w:rsidRDefault="00F84E75" w:rsidP="002767D3">
                            <w:pPr>
                              <w:pStyle w:val="af7"/>
                              <w:numPr>
                                <w:ilvl w:val="0"/>
                                <w:numId w:val="7"/>
                              </w:numPr>
                              <w:ind w:firstLineChars="0"/>
                              <w:jc w:val="both"/>
                              <w:rPr>
                                <w:b/>
                                <w:lang w:eastAsia="zh-CN"/>
                              </w:rPr>
                            </w:pPr>
                            <w:r>
                              <w:rPr>
                                <w:rFonts w:hint="eastAsia"/>
                                <w:lang w:eastAsia="zh-CN"/>
                              </w:rPr>
                              <w:t>探探数据后台的日志加工工作</w:t>
                            </w:r>
                            <w:r w:rsidR="002767D3">
                              <w:rPr>
                                <w:rFonts w:hint="eastAsia"/>
                                <w:lang w:eastAsia="zh-CN"/>
                              </w:rPr>
                              <w:t>，根据业务部门需求制作数据报表及</w:t>
                            </w:r>
                            <w:r w:rsidR="004E43D9">
                              <w:rPr>
                                <w:rFonts w:hint="eastAsia"/>
                                <w:lang w:eastAsia="zh-CN"/>
                              </w:rPr>
                              <w:t>支持</w:t>
                            </w:r>
                            <w:r w:rsidR="002767D3">
                              <w:rPr>
                                <w:rFonts w:hint="eastAsia"/>
                                <w:lang w:eastAsia="zh-CN"/>
                              </w:rPr>
                              <w:t>数据分析、数据抽样等工作</w:t>
                            </w:r>
                          </w:p>
                          <w:p w14:paraId="7D76B99B" w14:textId="77777777" w:rsidR="00784A42" w:rsidRPr="007F6A10" w:rsidRDefault="00784A42" w:rsidP="007F6A10">
                            <w:pPr>
                              <w:jc w:val="both"/>
                              <w:rPr>
                                <w:b/>
                                <w:lang w:eastAsia="zh-CN"/>
                              </w:rPr>
                            </w:pPr>
                          </w:p>
                          <w:p w14:paraId="0912F30C" w14:textId="7F8A5D4F" w:rsidR="00FC33DF" w:rsidRPr="00FC33DF" w:rsidRDefault="00FC33DF" w:rsidP="005351CB">
                            <w:pPr>
                              <w:jc w:val="both"/>
                              <w:rPr>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322D7114"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sidR="006F4BC3">
                              <w:rPr>
                                <w:rFonts w:hint="eastAsia"/>
                                <w:lang w:eastAsia="zh-CN"/>
                              </w:rPr>
                              <w:t>产品部门，面试、引导</w:t>
                            </w:r>
                            <w:r>
                              <w:rPr>
                                <w:rFonts w:hint="eastAsia"/>
                                <w:lang w:eastAsia="zh-CN"/>
                              </w:rPr>
                              <w:t>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5CFE8AAA" w14:textId="77777777" w:rsidR="003C6922" w:rsidRPr="006538D1" w:rsidRDefault="003C6922" w:rsidP="003C6922">
                            <w:pPr>
                              <w:pStyle w:val="af7"/>
                              <w:numPr>
                                <w:ilvl w:val="0"/>
                                <w:numId w:val="7"/>
                              </w:numPr>
                              <w:ind w:firstLineChars="0"/>
                              <w:jc w:val="both"/>
                              <w:rPr>
                                <w:b/>
                                <w:lang w:eastAsia="zh-CN"/>
                              </w:rPr>
                            </w:pPr>
                            <w:r>
                              <w:rPr>
                                <w:rFonts w:hint="eastAsia"/>
                                <w:lang w:eastAsia="zh-CN"/>
                              </w:rPr>
                              <w:t>帮助进行项目管理以及在数据库设计、系统设计等技术实现方案讨论中提供建议</w:t>
                            </w:r>
                          </w:p>
                          <w:p w14:paraId="791FBA27" w14:textId="77777777" w:rsidR="006538D1" w:rsidRPr="00992B7F" w:rsidRDefault="006538D1" w:rsidP="00992B7F">
                            <w:pPr>
                              <w:jc w:val="both"/>
                              <w:rPr>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77777777"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r w:rsidRPr="007B3809">
                              <w:rPr>
                                <w:rFonts w:hint="eastAsia"/>
                                <w:lang w:eastAsia="zh-CN"/>
                              </w:rPr>
                              <w:t>Matlab</w:t>
                            </w:r>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r w:rsidRPr="007B3809">
                              <w:rPr>
                                <w:rFonts w:hint="eastAsia"/>
                                <w:lang w:eastAsia="zh-CN"/>
                              </w:rPr>
                              <w:t>Matlab</w:t>
                            </w:r>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Pr="007B3809">
                              <w:rPr>
                                <w:rFonts w:hint="eastAsia"/>
                                <w:lang w:eastAsia="zh-CN"/>
                              </w:rPr>
                              <w:t>批改作业，考前答疑以及考试监考。</w:t>
                            </w:r>
                          </w:p>
                          <w:p w14:paraId="5A03319B" w14:textId="77777777" w:rsidR="00135E1C" w:rsidRPr="00135E1C" w:rsidRDefault="003C6922" w:rsidP="003C6922">
                            <w:pPr>
                              <w:pStyle w:val="af7"/>
                              <w:numPr>
                                <w:ilvl w:val="0"/>
                                <w:numId w:val="2"/>
                              </w:numPr>
                              <w:ind w:firstLineChars="0"/>
                              <w:jc w:val="both"/>
                              <w:rPr>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）在室内行为识别上的应用。设计实现了一个线下室内商品推荐的解决方案的算法和软件模拟并对算法进行了验证。</w:t>
                            </w:r>
                          </w:p>
                          <w:p w14:paraId="56B0ED8F" w14:textId="22A5C824" w:rsidR="003C6922" w:rsidRPr="006538D1" w:rsidRDefault="003C6922" w:rsidP="003C6922">
                            <w:pPr>
                              <w:pStyle w:val="af7"/>
                              <w:numPr>
                                <w:ilvl w:val="0"/>
                                <w:numId w:val="2"/>
                              </w:numPr>
                              <w:ind w:firstLineChars="0"/>
                              <w:jc w:val="both"/>
                              <w:rPr>
                                <w:b/>
                                <w:lang w:eastAsia="zh-CN"/>
                              </w:rPr>
                            </w:pPr>
                            <w:r>
                              <w:rPr>
                                <w:rFonts w:hint="eastAsia"/>
                                <w:lang w:eastAsia="zh-CN"/>
                              </w:rPr>
                              <w:t>毕业论文：</w:t>
                            </w:r>
                            <w:r w:rsidRPr="00374583">
                              <w:rPr>
                                <w:lang w:eastAsia="zh-CN"/>
                              </w:rPr>
                              <w:t>A Location-Based Recommendation System Using a Hidden Markov Model</w:t>
                            </w:r>
                          </w:p>
                          <w:p w14:paraId="513574EF" w14:textId="77777777" w:rsidR="006538D1" w:rsidRPr="002F6701" w:rsidRDefault="006538D1" w:rsidP="006538D1">
                            <w:pPr>
                              <w:pStyle w:val="af7"/>
                              <w:ind w:left="480" w:firstLineChars="0" w:firstLine="0"/>
                              <w:jc w:val="both"/>
                              <w:rPr>
                                <w:b/>
                                <w:lang w:eastAsia="zh-CN"/>
                              </w:rPr>
                            </w:pP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Pr="007B3809">
                              <w:rPr>
                                <w:rFonts w:hint="eastAsia"/>
                                <w:lang w:eastAsia="zh-CN"/>
                              </w:rPr>
                              <w:t>）标签大规模试验，搜集数据，验证性能。</w:t>
                            </w:r>
                          </w:p>
                          <w:p w14:paraId="07E1E923"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r w:rsidRPr="007B3809">
                              <w:rPr>
                                <w:rFonts w:hint="eastAsia"/>
                                <w:lang w:eastAsia="zh-CN"/>
                              </w:rPr>
                              <w:t>。</w:t>
                            </w:r>
                          </w:p>
                          <w:p w14:paraId="00B98669" w14:textId="4B7D31CB" w:rsidR="003C6922" w:rsidRPr="00861AF3" w:rsidRDefault="003C6922" w:rsidP="003C6922">
                            <w:pPr>
                              <w:pStyle w:val="af7"/>
                              <w:numPr>
                                <w:ilvl w:val="0"/>
                                <w:numId w:val="5"/>
                              </w:numPr>
                              <w:ind w:firstLineChars="0"/>
                              <w:jc w:val="both"/>
                              <w:rPr>
                                <w:b/>
                                <w:lang w:eastAsia="zh-CN"/>
                              </w:rPr>
                            </w:pPr>
                            <w:r w:rsidRPr="007B3809">
                              <w:rPr>
                                <w:rFonts w:hint="eastAsia"/>
                                <w:lang w:eastAsia="zh-CN"/>
                              </w:rPr>
                              <w:t>配合组织</w:t>
                            </w:r>
                            <w:r w:rsidRPr="007B3809">
                              <w:rPr>
                                <w:rFonts w:hint="eastAsia"/>
                                <w:lang w:eastAsia="zh-CN"/>
                              </w:rPr>
                              <w:t>Auburn Uni</w:t>
                            </w:r>
                            <w:r w:rsidRPr="007B3809">
                              <w:rPr>
                                <w:lang w:eastAsia="zh-CN"/>
                              </w:rPr>
                              <w:t xml:space="preserve">versity </w:t>
                            </w:r>
                            <w:r w:rsidRPr="007B3809">
                              <w:rPr>
                                <w:rFonts w:hint="eastAsia"/>
                                <w:lang w:eastAsia="zh-CN"/>
                              </w:rPr>
                              <w:t>RFID Laboratory</w:t>
                            </w:r>
                            <w:r w:rsidRPr="007B3809">
                              <w:rPr>
                                <w:rFonts w:hint="eastAsia"/>
                                <w:lang w:eastAsia="zh-CN"/>
                              </w:rPr>
                              <w:t>正式揭幕仪式，接待超过</w:t>
                            </w:r>
                            <w:r w:rsidRPr="007B3809">
                              <w:rPr>
                                <w:rFonts w:hint="eastAsia"/>
                                <w:lang w:eastAsia="zh-CN"/>
                              </w:rPr>
                              <w:t>200</w:t>
                            </w:r>
                            <w:r w:rsidR="00731770">
                              <w:rPr>
                                <w:rFonts w:hint="eastAsia"/>
                                <w:lang w:eastAsia="zh-CN"/>
                              </w:rPr>
                              <w:t>家企业的来宾</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01DD8" id="_x0000_t202" coordsize="21600,21600" o:spt="202" path="m0,0l0,21600,21600,21600,21600,0xe">
                <v:stroke joinstyle="miter"/>
                <v:path gradientshapeok="t" o:connecttype="rect"/>
              </v:shapetype>
              <v:shape id="文本框 4" o:spid="_x0000_s1028" type="#_x0000_t202" style="position:absolute;margin-left:24.05pt;margin-top:23.1pt;width:504.95pt;height:46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" filled="f" stroked="f">
                <v:textbox>
                  <w:txbxContent>
                    <w:p w14:paraId="59C094A0" w14:textId="7F9D2EF3" w:rsidR="00FE4FBC" w:rsidRDefault="00FE4FBC" w:rsidP="005351CB">
                      <w:pPr>
                        <w:jc w:val="both"/>
                        <w:rPr>
                          <w:b/>
                          <w:sz w:val="24"/>
                          <w:lang w:eastAsia="zh-CN"/>
                        </w:rPr>
                      </w:pPr>
                      <w:r>
                        <w:rPr>
                          <w:rFonts w:hint="eastAsia"/>
                          <w:b/>
                          <w:sz w:val="24"/>
                          <w:lang w:eastAsia="zh-CN"/>
                        </w:rPr>
                        <w:t>数据工程师·</w:t>
                      </w:r>
                      <w:r w:rsidR="000643F9" w:rsidRPr="000643F9">
                        <w:rPr>
                          <w:rFonts w:hint="eastAsia"/>
                          <w:b/>
                          <w:sz w:val="24"/>
                          <w:lang w:eastAsia="zh-CN"/>
                        </w:rPr>
                        <w:t>探探科技（北京）有限公司</w:t>
                      </w:r>
                      <w:r>
                        <w:rPr>
                          <w:rFonts w:hint="eastAsia"/>
                          <w:b/>
                          <w:sz w:val="24"/>
                          <w:lang w:eastAsia="zh-CN"/>
                        </w:rPr>
                        <w:t>，北京，中国</w:t>
                      </w:r>
                    </w:p>
                    <w:p w14:paraId="2D359E3B" w14:textId="0712A8A8" w:rsidR="00FE4FBC" w:rsidRDefault="00675878" w:rsidP="005351CB">
                      <w:pPr>
                        <w:jc w:val="both"/>
                        <w:rPr>
                          <w:b/>
                          <w:sz w:val="24"/>
                          <w:lang w:eastAsia="zh-CN"/>
                        </w:rPr>
                      </w:pPr>
                      <w:r>
                        <w:rPr>
                          <w:rFonts w:hint="eastAsia"/>
                          <w:b/>
                          <w:sz w:val="24"/>
                          <w:lang w:eastAsia="zh-CN"/>
                        </w:rPr>
                        <w:t>2017</w:t>
                      </w:r>
                      <w:r>
                        <w:rPr>
                          <w:rFonts w:hint="eastAsia"/>
                          <w:b/>
                          <w:sz w:val="24"/>
                          <w:lang w:eastAsia="zh-CN"/>
                        </w:rPr>
                        <w:t>年</w:t>
                      </w:r>
                      <w:r>
                        <w:rPr>
                          <w:rFonts w:hint="eastAsia"/>
                          <w:b/>
                          <w:sz w:val="24"/>
                          <w:lang w:eastAsia="zh-CN"/>
                        </w:rPr>
                        <w:t>8</w:t>
                      </w:r>
                      <w:r>
                        <w:rPr>
                          <w:rFonts w:hint="eastAsia"/>
                          <w:b/>
                          <w:sz w:val="24"/>
                          <w:lang w:eastAsia="zh-CN"/>
                        </w:rPr>
                        <w:t>月至今</w:t>
                      </w:r>
                    </w:p>
                    <w:p w14:paraId="1BF2426C" w14:textId="6117485A" w:rsidR="00A3713D" w:rsidRPr="00C232EB" w:rsidRDefault="00A3713D" w:rsidP="00C232EB">
                      <w:pPr>
                        <w:pStyle w:val="af7"/>
                        <w:numPr>
                          <w:ilvl w:val="0"/>
                          <w:numId w:val="7"/>
                        </w:numPr>
                        <w:ind w:firstLineChars="0"/>
                        <w:jc w:val="both"/>
                        <w:rPr>
                          <w:lang w:eastAsia="zh-CN"/>
                        </w:rPr>
                      </w:pPr>
                      <w:r>
                        <w:rPr>
                          <w:rFonts w:hint="eastAsia"/>
                          <w:lang w:eastAsia="zh-CN"/>
                        </w:rPr>
                        <w:t>开发、维护数据可视化</w:t>
                      </w:r>
                      <w:r w:rsidR="00C232EB" w:rsidRPr="00C232EB">
                        <w:rPr>
                          <w:lang w:eastAsia="zh-CN"/>
                        </w:rPr>
                        <w:t>Business Intelligence (BI)</w:t>
                      </w:r>
                      <w:r>
                        <w:rPr>
                          <w:rFonts w:hint="eastAsia"/>
                          <w:lang w:eastAsia="zh-CN"/>
                        </w:rPr>
                        <w:t>系统</w:t>
                      </w:r>
                    </w:p>
                    <w:p w14:paraId="7423C966" w14:textId="73EA247B" w:rsidR="00A3713D" w:rsidRPr="005E5B1D" w:rsidRDefault="00A3713D" w:rsidP="000643F9">
                      <w:pPr>
                        <w:pStyle w:val="af7"/>
                        <w:numPr>
                          <w:ilvl w:val="0"/>
                          <w:numId w:val="7"/>
                        </w:numPr>
                        <w:ind w:firstLineChars="0"/>
                        <w:jc w:val="both"/>
                        <w:rPr>
                          <w:lang w:eastAsia="zh-CN"/>
                        </w:rPr>
                      </w:pPr>
                      <w:r w:rsidRPr="005E5B1D">
                        <w:rPr>
                          <w:rFonts w:hint="eastAsia"/>
                          <w:lang w:eastAsia="zh-CN"/>
                        </w:rPr>
                        <w:t>维护数据组数据库</w:t>
                      </w:r>
                    </w:p>
                    <w:p w14:paraId="78866C41" w14:textId="25AC9583" w:rsidR="00A3713D" w:rsidRPr="005E5B1D" w:rsidRDefault="00A3713D" w:rsidP="000643F9">
                      <w:pPr>
                        <w:pStyle w:val="af7"/>
                        <w:numPr>
                          <w:ilvl w:val="0"/>
                          <w:numId w:val="7"/>
                        </w:numPr>
                        <w:ind w:firstLineChars="0"/>
                        <w:jc w:val="both"/>
                        <w:rPr>
                          <w:lang w:eastAsia="zh-CN"/>
                        </w:rPr>
                      </w:pPr>
                      <w:r w:rsidRPr="005E5B1D">
                        <w:rPr>
                          <w:rFonts w:hint="eastAsia"/>
                          <w:lang w:eastAsia="zh-CN"/>
                        </w:rPr>
                        <w:t>数据仓库</w:t>
                      </w:r>
                      <w:r w:rsidR="00C92503" w:rsidRPr="005E5B1D">
                        <w:rPr>
                          <w:rFonts w:hint="eastAsia"/>
                          <w:lang w:eastAsia="zh-CN"/>
                        </w:rPr>
                        <w:t>搭建</w:t>
                      </w:r>
                      <w:r w:rsidRPr="005E5B1D">
                        <w:rPr>
                          <w:rFonts w:hint="eastAsia"/>
                          <w:lang w:eastAsia="zh-CN"/>
                        </w:rPr>
                        <w:t>实施及维护</w:t>
                      </w:r>
                    </w:p>
                    <w:p w14:paraId="459DC3E7" w14:textId="1B888971" w:rsidR="00F84E75" w:rsidRPr="002767D3" w:rsidRDefault="00F84E75" w:rsidP="002767D3">
                      <w:pPr>
                        <w:pStyle w:val="af7"/>
                        <w:numPr>
                          <w:ilvl w:val="0"/>
                          <w:numId w:val="7"/>
                        </w:numPr>
                        <w:ind w:firstLineChars="0"/>
                        <w:jc w:val="both"/>
                        <w:rPr>
                          <w:b/>
                          <w:lang w:eastAsia="zh-CN"/>
                        </w:rPr>
                      </w:pPr>
                      <w:r>
                        <w:rPr>
                          <w:rFonts w:hint="eastAsia"/>
                          <w:lang w:eastAsia="zh-CN"/>
                        </w:rPr>
                        <w:t>探探数据后台的日志加工工作</w:t>
                      </w:r>
                      <w:r w:rsidR="002767D3">
                        <w:rPr>
                          <w:rFonts w:hint="eastAsia"/>
                          <w:lang w:eastAsia="zh-CN"/>
                        </w:rPr>
                        <w:t>，根据业务部门需求制作数据报表及</w:t>
                      </w:r>
                      <w:r w:rsidR="004E43D9">
                        <w:rPr>
                          <w:rFonts w:hint="eastAsia"/>
                          <w:lang w:eastAsia="zh-CN"/>
                        </w:rPr>
                        <w:t>支持</w:t>
                      </w:r>
                      <w:r w:rsidR="002767D3">
                        <w:rPr>
                          <w:rFonts w:hint="eastAsia"/>
                          <w:lang w:eastAsia="zh-CN"/>
                        </w:rPr>
                        <w:t>数据分析、数据抽样等工作</w:t>
                      </w:r>
                    </w:p>
                    <w:p w14:paraId="7D76B99B" w14:textId="77777777" w:rsidR="00784A42" w:rsidRPr="007F6A10" w:rsidRDefault="00784A42" w:rsidP="007F6A10">
                      <w:pPr>
                        <w:jc w:val="both"/>
                        <w:rPr>
                          <w:b/>
                          <w:lang w:eastAsia="zh-CN"/>
                        </w:rPr>
                      </w:pPr>
                    </w:p>
                    <w:p w14:paraId="0912F30C" w14:textId="7F8A5D4F" w:rsidR="00FC33DF" w:rsidRPr="00FC33DF" w:rsidRDefault="00FC33DF" w:rsidP="005351CB">
                      <w:pPr>
                        <w:jc w:val="both"/>
                        <w:rPr>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322D7114"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sidR="006F4BC3">
                        <w:rPr>
                          <w:rFonts w:hint="eastAsia"/>
                          <w:lang w:eastAsia="zh-CN"/>
                        </w:rPr>
                        <w:t>产品部门，面试、引导</w:t>
                      </w:r>
                      <w:r>
                        <w:rPr>
                          <w:rFonts w:hint="eastAsia"/>
                          <w:lang w:eastAsia="zh-CN"/>
                        </w:rPr>
                        <w:t>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5CFE8AAA" w14:textId="77777777" w:rsidR="003C6922" w:rsidRPr="006538D1" w:rsidRDefault="003C6922" w:rsidP="003C6922">
                      <w:pPr>
                        <w:pStyle w:val="af7"/>
                        <w:numPr>
                          <w:ilvl w:val="0"/>
                          <w:numId w:val="7"/>
                        </w:numPr>
                        <w:ind w:firstLineChars="0"/>
                        <w:jc w:val="both"/>
                        <w:rPr>
                          <w:b/>
                          <w:lang w:eastAsia="zh-CN"/>
                        </w:rPr>
                      </w:pPr>
                      <w:r>
                        <w:rPr>
                          <w:rFonts w:hint="eastAsia"/>
                          <w:lang w:eastAsia="zh-CN"/>
                        </w:rPr>
                        <w:t>帮助进行项目管理以及在数据库设计、系统设计等技术实现方案讨论中提供建议</w:t>
                      </w:r>
                    </w:p>
                    <w:p w14:paraId="791FBA27" w14:textId="77777777" w:rsidR="006538D1" w:rsidRPr="00992B7F" w:rsidRDefault="006538D1" w:rsidP="00992B7F">
                      <w:pPr>
                        <w:jc w:val="both"/>
                        <w:rPr>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77777777"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r w:rsidRPr="007B3809">
                        <w:rPr>
                          <w:rFonts w:hint="eastAsia"/>
                          <w:lang w:eastAsia="zh-CN"/>
                        </w:rPr>
                        <w:t>Matlab</w:t>
                      </w:r>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r w:rsidRPr="007B3809">
                        <w:rPr>
                          <w:rFonts w:hint="eastAsia"/>
                          <w:lang w:eastAsia="zh-CN"/>
                        </w:rPr>
                        <w:t>Matlab</w:t>
                      </w:r>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Pr="007B3809">
                        <w:rPr>
                          <w:rFonts w:hint="eastAsia"/>
                          <w:lang w:eastAsia="zh-CN"/>
                        </w:rPr>
                        <w:t>批改作业，考前答疑以及考试监考。</w:t>
                      </w:r>
                    </w:p>
                    <w:p w14:paraId="5A03319B" w14:textId="77777777" w:rsidR="00135E1C" w:rsidRPr="00135E1C" w:rsidRDefault="003C6922" w:rsidP="003C6922">
                      <w:pPr>
                        <w:pStyle w:val="af7"/>
                        <w:numPr>
                          <w:ilvl w:val="0"/>
                          <w:numId w:val="2"/>
                        </w:numPr>
                        <w:ind w:firstLineChars="0"/>
                        <w:jc w:val="both"/>
                        <w:rPr>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）在室内行为识别上的应用。设计实现了一个线下室内商品推荐的解决方案的算法和软件模拟并对算法进行了验证。</w:t>
                      </w:r>
                    </w:p>
                    <w:p w14:paraId="56B0ED8F" w14:textId="22A5C824" w:rsidR="003C6922" w:rsidRPr="006538D1" w:rsidRDefault="003C6922" w:rsidP="003C6922">
                      <w:pPr>
                        <w:pStyle w:val="af7"/>
                        <w:numPr>
                          <w:ilvl w:val="0"/>
                          <w:numId w:val="2"/>
                        </w:numPr>
                        <w:ind w:firstLineChars="0"/>
                        <w:jc w:val="both"/>
                        <w:rPr>
                          <w:b/>
                          <w:lang w:eastAsia="zh-CN"/>
                        </w:rPr>
                      </w:pPr>
                      <w:r>
                        <w:rPr>
                          <w:rFonts w:hint="eastAsia"/>
                          <w:lang w:eastAsia="zh-CN"/>
                        </w:rPr>
                        <w:t>毕业论文：</w:t>
                      </w:r>
                      <w:r w:rsidRPr="00374583">
                        <w:rPr>
                          <w:lang w:eastAsia="zh-CN"/>
                        </w:rPr>
                        <w:t>A Location-Based Recommendation System Using a Hidden Markov Model</w:t>
                      </w:r>
                    </w:p>
                    <w:p w14:paraId="513574EF" w14:textId="77777777" w:rsidR="006538D1" w:rsidRPr="002F6701" w:rsidRDefault="006538D1" w:rsidP="006538D1">
                      <w:pPr>
                        <w:pStyle w:val="af7"/>
                        <w:ind w:left="480" w:firstLineChars="0" w:firstLine="0"/>
                        <w:jc w:val="both"/>
                        <w:rPr>
                          <w:b/>
                          <w:lang w:eastAsia="zh-CN"/>
                        </w:rPr>
                      </w:pP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Pr="007B3809">
                        <w:rPr>
                          <w:rFonts w:hint="eastAsia"/>
                          <w:lang w:eastAsia="zh-CN"/>
                        </w:rPr>
                        <w:t>）标签大规模试验，搜集数据，验证性能。</w:t>
                      </w:r>
                    </w:p>
                    <w:p w14:paraId="07E1E923"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r w:rsidRPr="007B3809">
                        <w:rPr>
                          <w:rFonts w:hint="eastAsia"/>
                          <w:lang w:eastAsia="zh-CN"/>
                        </w:rPr>
                        <w:t>。</w:t>
                      </w:r>
                    </w:p>
                    <w:p w14:paraId="00B98669" w14:textId="4B7D31CB" w:rsidR="003C6922" w:rsidRPr="00861AF3" w:rsidRDefault="003C6922" w:rsidP="003C6922">
                      <w:pPr>
                        <w:pStyle w:val="af7"/>
                        <w:numPr>
                          <w:ilvl w:val="0"/>
                          <w:numId w:val="5"/>
                        </w:numPr>
                        <w:ind w:firstLineChars="0"/>
                        <w:jc w:val="both"/>
                        <w:rPr>
                          <w:b/>
                          <w:lang w:eastAsia="zh-CN"/>
                        </w:rPr>
                      </w:pPr>
                      <w:r w:rsidRPr="007B3809">
                        <w:rPr>
                          <w:rFonts w:hint="eastAsia"/>
                          <w:lang w:eastAsia="zh-CN"/>
                        </w:rPr>
                        <w:t>配合组织</w:t>
                      </w:r>
                      <w:r w:rsidRPr="007B3809">
                        <w:rPr>
                          <w:rFonts w:hint="eastAsia"/>
                          <w:lang w:eastAsia="zh-CN"/>
                        </w:rPr>
                        <w:t>Auburn Uni</w:t>
                      </w:r>
                      <w:r w:rsidRPr="007B3809">
                        <w:rPr>
                          <w:lang w:eastAsia="zh-CN"/>
                        </w:rPr>
                        <w:t xml:space="preserve">versity </w:t>
                      </w:r>
                      <w:r w:rsidRPr="007B3809">
                        <w:rPr>
                          <w:rFonts w:hint="eastAsia"/>
                          <w:lang w:eastAsia="zh-CN"/>
                        </w:rPr>
                        <w:t>RFID Laboratory</w:t>
                      </w:r>
                      <w:r w:rsidRPr="007B3809">
                        <w:rPr>
                          <w:rFonts w:hint="eastAsia"/>
                          <w:lang w:eastAsia="zh-CN"/>
                        </w:rPr>
                        <w:t>正式揭幕仪式，接待超过</w:t>
                      </w:r>
                      <w:r w:rsidRPr="007B3809">
                        <w:rPr>
                          <w:rFonts w:hint="eastAsia"/>
                          <w:lang w:eastAsia="zh-CN"/>
                        </w:rPr>
                        <w:t>200</w:t>
                      </w:r>
                      <w:r w:rsidR="00731770">
                        <w:rPr>
                          <w:rFonts w:hint="eastAsia"/>
                          <w:lang w:eastAsia="zh-CN"/>
                        </w:rPr>
                        <w:t>家企业的来宾</w:t>
                      </w:r>
                      <w:bookmarkStart w:id="1" w:name="_GoBack"/>
                      <w:bookmarkEnd w:id="1"/>
                    </w:p>
                  </w:txbxContent>
                </v:textbox>
                <w10:wrap type="square"/>
              </v:shape>
            </w:pict>
          </mc:Fallback>
        </mc:AlternateContent>
      </w:r>
      <w:r w:rsidR="00CF6B9E">
        <w:rPr>
          <w:rFonts w:hint="eastAsia"/>
          <w:noProof/>
          <w:lang w:eastAsia="zh-CN"/>
        </w:rPr>
        <mc:AlternateContent>
          <mc:Choice Requires="wps">
            <w:drawing>
              <wp:anchor distT="0" distB="0" distL="114300" distR="114300" simplePos="0" relativeHeight="251673600" behindDoc="0" locked="0" layoutInCell="1" allowOverlap="1" wp14:anchorId="4C0D8EA0" wp14:editId="386A242D">
                <wp:simplePos x="0" y="0"/>
                <wp:positionH relativeFrom="column">
                  <wp:posOffset>123190</wp:posOffset>
                </wp:positionH>
                <wp:positionV relativeFrom="paragraph">
                  <wp:posOffset>5895975</wp:posOffset>
                </wp:positionV>
                <wp:extent cx="3610610" cy="581025"/>
                <wp:effectExtent l="0" t="0" r="0" b="3175"/>
                <wp:wrapSquare wrapText="bothSides"/>
                <wp:docPr id="18" name="文本框 18"/>
                <wp:cNvGraphicFramePr/>
                <a:graphic xmlns:a="http://schemas.openxmlformats.org/drawingml/2006/main">
                  <a:graphicData uri="http://schemas.microsoft.com/office/word/2010/wordprocessingShape">
                    <wps:wsp>
                      <wps:cNvSpPr txBox="1"/>
                      <wps:spPr>
                        <a:xfrm>
                          <a:off x="0" y="0"/>
                          <a:ext cx="3610610"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D8EA0" id="文本框 18" o:spid="_x0000_s1029" type="#_x0000_t202" style="position:absolute;margin-left:9.7pt;margin-top:464.25pt;width:284.3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" filled="f" stroked="f">
                <v:textbo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v:textbox>
                <w10:wrap type="square"/>
              </v:shape>
            </w:pict>
          </mc:Fallback>
        </mc:AlternateContent>
      </w:r>
      <w:r w:rsidR="003C6922">
        <w:rPr>
          <w:lang w:eastAsia="zh-CN"/>
        </w:rPr>
        <w:br w:type="page"/>
      </w:r>
    </w:p>
    <w:p w14:paraId="3B8C4930" w14:textId="1A72C0F4" w:rsidR="00B3488B" w:rsidRPr="003C6922" w:rsidRDefault="00FC33DF" w:rsidP="003C6922">
      <w:pPr>
        <w:rPr>
          <w:lang w:eastAsia="zh-CN"/>
        </w:rPr>
      </w:pPr>
      <w:r>
        <w:rPr>
          <w:rFonts w:hint="eastAsia"/>
          <w:noProof/>
          <w:lang w:eastAsia="zh-CN"/>
        </w:rPr>
        <w:lastRenderedPageBreak/>
        <mc:AlternateContent>
          <mc:Choice Requires="wps">
            <w:drawing>
              <wp:anchor distT="0" distB="0" distL="114300" distR="114300" simplePos="0" relativeHeight="251669504" behindDoc="0" locked="0" layoutInCell="1" allowOverlap="1" wp14:anchorId="34CFF924" wp14:editId="69339C4F">
                <wp:simplePos x="0" y="0"/>
                <wp:positionH relativeFrom="column">
                  <wp:posOffset>4756150</wp:posOffset>
                </wp:positionH>
                <wp:positionV relativeFrom="paragraph">
                  <wp:posOffset>1261745</wp:posOffset>
                </wp:positionV>
                <wp:extent cx="2225040" cy="7767320"/>
                <wp:effectExtent l="0" t="0" r="0" b="5080"/>
                <wp:wrapSquare wrapText="bothSides"/>
                <wp:docPr id="5" name="文本框 5"/>
                <wp:cNvGraphicFramePr/>
                <a:graphic xmlns:a="http://schemas.openxmlformats.org/drawingml/2006/main">
                  <a:graphicData uri="http://schemas.microsoft.com/office/word/2010/wordprocessingShape">
                    <wps:wsp>
                      <wps:cNvSpPr txBox="1"/>
                      <wps:spPr>
                        <a:xfrm>
                          <a:off x="0" y="0"/>
                          <a:ext cx="2225040" cy="7767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IPark</w:t>
                            </w:r>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#ALhack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r>
                              <w:rPr>
                                <w:rFonts w:hint="eastAsia"/>
                                <w:lang w:eastAsia="zh-CN"/>
                              </w:rPr>
                              <w:t>Matlab</w:t>
                            </w:r>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BE4E27" w:rsidP="008F6C03">
                            <w:pPr>
                              <w:spacing w:line="240" w:lineRule="auto"/>
                              <w:jc w:val="both"/>
                              <w:rPr>
                                <w:b/>
                                <w:lang w:eastAsia="zh-CN"/>
                              </w:rPr>
                            </w:pPr>
                            <w:hyperlink r:id="rId8"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BE4E27" w:rsidP="008F6C03">
                            <w:pPr>
                              <w:spacing w:line="240" w:lineRule="auto"/>
                              <w:jc w:val="both"/>
                              <w:rPr>
                                <w:b/>
                                <w:lang w:eastAsia="zh-CN"/>
                              </w:rPr>
                            </w:pPr>
                            <w:hyperlink r:id="rId9"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BE4E27" w:rsidP="008F6C03">
                            <w:pPr>
                              <w:spacing w:line="240" w:lineRule="auto"/>
                              <w:jc w:val="both"/>
                              <w:rPr>
                                <w:lang w:eastAsia="zh-CN"/>
                              </w:rPr>
                            </w:pPr>
                            <w:hyperlink r:id="rId10"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r w:rsidRPr="00CC488A">
                              <w:rPr>
                                <w:i/>
                                <w:lang w:eastAsia="zh-CN"/>
                              </w:rPr>
                              <w:t>QuickKnowledge</w:t>
                            </w:r>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FF924" id="文本框 5" o:spid="_x0000_s1030" type="#_x0000_t202" style="position:absolute;margin-left:374.5pt;margin-top:99.35pt;width:175.2pt;height:6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" filled="f" stroked="f">
                <v:textbo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proofErr w:type="spellStart"/>
                      <w:r w:rsidRPr="008F6C03">
                        <w:rPr>
                          <w:b/>
                          <w:i/>
                          <w:sz w:val="24"/>
                          <w:szCs w:val="22"/>
                          <w:lang w:eastAsia="zh-CN"/>
                        </w:rPr>
                        <w:t>IPark</w:t>
                      </w:r>
                      <w:proofErr w:type="spellEnd"/>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w:t>
                      </w:r>
                      <w:proofErr w:type="spellStart"/>
                      <w:r w:rsidRPr="007C5964">
                        <w:rPr>
                          <w:i/>
                          <w:lang w:eastAsia="zh-CN"/>
                        </w:rPr>
                        <w:t>ALhack</w:t>
                      </w:r>
                      <w:proofErr w:type="spellEnd"/>
                      <w:r w:rsidRPr="007C5964">
                        <w:rPr>
                          <w:i/>
                          <w:lang w:eastAsia="zh-CN"/>
                        </w:rPr>
                        <w:t xml:space="preserve">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proofErr w:type="spellStart"/>
                      <w:r>
                        <w:rPr>
                          <w:rFonts w:hint="eastAsia"/>
                          <w:lang w:eastAsia="zh-CN"/>
                        </w:rPr>
                        <w:t>Matlab</w:t>
                      </w:r>
                      <w:proofErr w:type="spellEnd"/>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956B04" w:rsidP="008F6C03">
                      <w:pPr>
                        <w:spacing w:line="240" w:lineRule="auto"/>
                        <w:jc w:val="both"/>
                        <w:rPr>
                          <w:b/>
                          <w:lang w:eastAsia="zh-CN"/>
                        </w:rPr>
                      </w:pPr>
                      <w:hyperlink r:id="rId11"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956B04" w:rsidP="008F6C03">
                      <w:pPr>
                        <w:spacing w:line="240" w:lineRule="auto"/>
                        <w:jc w:val="both"/>
                        <w:rPr>
                          <w:b/>
                          <w:lang w:eastAsia="zh-CN"/>
                        </w:rPr>
                      </w:pPr>
                      <w:hyperlink r:id="rId12"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956B04" w:rsidP="008F6C03">
                      <w:pPr>
                        <w:spacing w:line="240" w:lineRule="auto"/>
                        <w:jc w:val="both"/>
                        <w:rPr>
                          <w:lang w:eastAsia="zh-CN"/>
                        </w:rPr>
                      </w:pPr>
                      <w:hyperlink r:id="rId13"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proofErr w:type="spellStart"/>
                      <w:r w:rsidRPr="00CC488A">
                        <w:rPr>
                          <w:i/>
                          <w:lang w:eastAsia="zh-CN"/>
                        </w:rPr>
                        <w:t>QuickKnowledge</w:t>
                      </w:r>
                      <w:proofErr w:type="spellEnd"/>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txbxContent>
                </v:textbox>
                <w10:wrap type="square"/>
              </v:shape>
            </w:pict>
          </mc:Fallback>
        </mc:AlternateContent>
      </w:r>
      <w:r w:rsidR="00FE4FBC" w:rsidRPr="00A15BA8">
        <w:rPr>
          <w:noProof/>
          <w:sz w:val="40"/>
          <w:lang w:eastAsia="zh-CN"/>
        </w:rPr>
        <w:drawing>
          <wp:anchor distT="0" distB="0" distL="114300" distR="114300" simplePos="0" relativeHeight="251667456" behindDoc="0" locked="0" layoutInCell="1" allowOverlap="1" wp14:anchorId="59D1AF67" wp14:editId="3845EF96">
            <wp:simplePos x="0" y="0"/>
            <wp:positionH relativeFrom="column">
              <wp:posOffset>927100</wp:posOffset>
            </wp:positionH>
            <wp:positionV relativeFrom="paragraph">
              <wp:posOffset>8127365</wp:posOffset>
            </wp:positionV>
            <wp:extent cx="697865" cy="697865"/>
            <wp:effectExtent l="0" t="0" r="0" b="0"/>
            <wp:wrapTight wrapText="bothSides">
              <wp:wrapPolygon edited="0">
                <wp:start x="0" y="0"/>
                <wp:lineTo x="0" y="20440"/>
                <wp:lineTo x="20440" y="20440"/>
                <wp:lineTo x="20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flipV="1">
                      <a:off x="0" y="0"/>
                      <a:ext cx="697865" cy="697865"/>
                    </a:xfrm>
                    <a:prstGeom prst="rect">
                      <a:avLst/>
                    </a:prstGeom>
                  </pic:spPr>
                </pic:pic>
              </a:graphicData>
            </a:graphic>
            <wp14:sizeRelH relativeFrom="margin">
              <wp14:pctWidth>0</wp14:pctWidth>
            </wp14:sizeRelH>
            <wp14:sizeRelV relativeFrom="margin">
              <wp14:pctHeight>0</wp14:pctHeight>
            </wp14:sizeRelV>
          </wp:anchor>
        </w:drawing>
      </w:r>
      <w:r w:rsidR="00FE4FBC" w:rsidRPr="008416E0">
        <w:rPr>
          <w:noProof/>
          <w:lang w:eastAsia="zh-CN"/>
        </w:rPr>
        <w:drawing>
          <wp:anchor distT="0" distB="0" distL="114300" distR="114300" simplePos="0" relativeHeight="251675648" behindDoc="0" locked="0" layoutInCell="1" allowOverlap="1" wp14:anchorId="124D099F" wp14:editId="08263045">
            <wp:simplePos x="0" y="0"/>
            <wp:positionH relativeFrom="column">
              <wp:posOffset>1243965</wp:posOffset>
            </wp:positionH>
            <wp:positionV relativeFrom="paragraph">
              <wp:posOffset>7672070</wp:posOffset>
            </wp:positionV>
            <wp:extent cx="570865" cy="57086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865" cy="570865"/>
                    </a:xfrm>
                    <a:prstGeom prst="rect">
                      <a:avLst/>
                    </a:prstGeom>
                  </pic:spPr>
                </pic:pic>
              </a:graphicData>
            </a:graphic>
            <wp14:sizeRelH relativeFrom="margin">
              <wp14:pctWidth>0</wp14:pctWidth>
            </wp14:sizeRelH>
            <wp14:sizeRelV relativeFrom="margin">
              <wp14:pctHeight>0</wp14:pctHeight>
            </wp14:sizeRelV>
          </wp:anchor>
        </w:drawing>
      </w:r>
      <w:r w:rsidR="00FE4FBC">
        <w:rPr>
          <w:noProof/>
          <w:sz w:val="40"/>
          <w:lang w:eastAsia="zh-CN"/>
        </w:rPr>
        <mc:AlternateContent>
          <mc:Choice Requires="wps">
            <w:drawing>
              <wp:anchor distT="0" distB="0" distL="114300" distR="114300" simplePos="0" relativeHeight="251674624" behindDoc="0" locked="0" layoutInCell="1" allowOverlap="1" wp14:anchorId="05B7968E" wp14:editId="10CBB33F">
                <wp:simplePos x="0" y="0"/>
                <wp:positionH relativeFrom="column">
                  <wp:posOffset>351790</wp:posOffset>
                </wp:positionH>
                <wp:positionV relativeFrom="paragraph">
                  <wp:posOffset>6741160</wp:posOffset>
                </wp:positionV>
                <wp:extent cx="768985" cy="227965"/>
                <wp:effectExtent l="0" t="0" r="0" b="635"/>
                <wp:wrapSquare wrapText="bothSides"/>
                <wp:docPr id="2" name="文本框 2"/>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6479AD" w14:textId="6EA72ED8" w:rsidR="00582AF5" w:rsidRPr="00777C11" w:rsidRDefault="00582AF5">
                            <w:pPr>
                              <w:rPr>
                                <w:sz w:val="18"/>
                                <w:lang w:eastAsia="zh-CN"/>
                              </w:rPr>
                            </w:pPr>
                            <w:r w:rsidRPr="00777C11">
                              <w:rPr>
                                <w:rFonts w:hint="eastAsia"/>
                                <w:sz w:val="18"/>
                                <w:lang w:eastAsia="zh-CN"/>
                              </w:rPr>
                              <w:t>电子简历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7968E" id="文本框 2" o:spid="_x0000_s1031" type="#_x0000_t202" style="position:absolute;margin-left:27.7pt;margin-top:530.8pt;width:60.55pt;height:1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" filled="f" stroked="f">
                <v:textbox>
                  <w:txbxContent>
                    <w:p w14:paraId="656479AD" w14:textId="6EA72ED8" w:rsidR="00582AF5" w:rsidRPr="00777C11" w:rsidRDefault="00582AF5">
                      <w:pPr>
                        <w:rPr>
                          <w:sz w:val="18"/>
                          <w:lang w:eastAsia="zh-CN"/>
                        </w:rPr>
                      </w:pPr>
                      <w:r w:rsidRPr="00777C11">
                        <w:rPr>
                          <w:rFonts w:hint="eastAsia"/>
                          <w:sz w:val="18"/>
                          <w:lang w:eastAsia="zh-CN"/>
                        </w:rPr>
                        <w:t>电子简历</w:t>
                      </w:r>
                    </w:p>
                  </w:txbxContent>
                </v:textbox>
                <w10:wrap type="square"/>
              </v:shape>
            </w:pict>
          </mc:Fallback>
        </mc:AlternateContent>
      </w:r>
      <w:r w:rsidR="00FE4FBC">
        <w:rPr>
          <w:noProof/>
          <w:sz w:val="40"/>
          <w:lang w:eastAsia="zh-CN"/>
        </w:rPr>
        <mc:AlternateContent>
          <mc:Choice Requires="wps">
            <w:drawing>
              <wp:anchor distT="0" distB="0" distL="114300" distR="114300" simplePos="0" relativeHeight="251677696" behindDoc="0" locked="0" layoutInCell="1" allowOverlap="1" wp14:anchorId="793060FD" wp14:editId="602F20A6">
                <wp:simplePos x="0" y="0"/>
                <wp:positionH relativeFrom="column">
                  <wp:posOffset>2275205</wp:posOffset>
                </wp:positionH>
                <wp:positionV relativeFrom="paragraph">
                  <wp:posOffset>6741160</wp:posOffset>
                </wp:positionV>
                <wp:extent cx="768985" cy="227965"/>
                <wp:effectExtent l="0" t="0" r="0" b="635"/>
                <wp:wrapSquare wrapText="bothSides"/>
                <wp:docPr id="8" name="文本框 8"/>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8CF4D" w14:textId="18AF8396" w:rsidR="008416E0" w:rsidRPr="00777C11" w:rsidRDefault="0041311C" w:rsidP="008416E0">
                            <w:pPr>
                              <w:rPr>
                                <w:sz w:val="18"/>
                                <w:lang w:eastAsia="zh-CN"/>
                              </w:rPr>
                            </w:pPr>
                            <w:r>
                              <w:rPr>
                                <w:rFonts w:hint="eastAsia"/>
                                <w:sz w:val="18"/>
                                <w:lang w:eastAsia="zh-CN"/>
                              </w:rPr>
                              <w:t>加我</w:t>
                            </w:r>
                            <w:r w:rsidR="008416E0">
                              <w:rPr>
                                <w:rFonts w:hint="eastAsia"/>
                                <w:sz w:val="18"/>
                                <w:lang w:eastAsia="zh-CN"/>
                              </w:rPr>
                              <w:t>微信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060FD" id="文本框 8" o:spid="_x0000_s1032" type="#_x0000_t202" style="position:absolute;margin-left:179.15pt;margin-top:530.8pt;width:60.55pt;height:1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" filled="f" stroked="f">
                <v:textbox>
                  <w:txbxContent>
                    <w:p w14:paraId="48C8CF4D" w14:textId="18AF8396" w:rsidR="008416E0" w:rsidRPr="00777C11" w:rsidRDefault="0041311C" w:rsidP="008416E0">
                      <w:pPr>
                        <w:rPr>
                          <w:sz w:val="18"/>
                          <w:lang w:eastAsia="zh-CN"/>
                        </w:rPr>
                      </w:pPr>
                      <w:r>
                        <w:rPr>
                          <w:rFonts w:hint="eastAsia"/>
                          <w:sz w:val="18"/>
                          <w:lang w:eastAsia="zh-CN"/>
                        </w:rPr>
                        <w:t>加我</w:t>
                      </w:r>
                      <w:r w:rsidR="008416E0">
                        <w:rPr>
                          <w:rFonts w:hint="eastAsia"/>
                          <w:sz w:val="18"/>
                          <w:lang w:eastAsia="zh-CN"/>
                        </w:rPr>
                        <w:t>微信</w:t>
                      </w:r>
                    </w:p>
                  </w:txbxContent>
                </v:textbox>
                <w10:wrap type="square"/>
              </v:shape>
            </w:pict>
          </mc:Fallback>
        </mc:AlternateContent>
      </w:r>
      <w:r w:rsidR="00FE4FBC">
        <w:rPr>
          <w:rFonts w:hint="eastAsia"/>
          <w:noProof/>
          <w:lang w:eastAsia="zh-CN"/>
        </w:rPr>
        <mc:AlternateContent>
          <mc:Choice Requires="wps">
            <w:drawing>
              <wp:anchor distT="0" distB="0" distL="114300" distR="114300" simplePos="0" relativeHeight="251664384" behindDoc="0" locked="0" layoutInCell="1" allowOverlap="1" wp14:anchorId="4307D8A9" wp14:editId="3F612097">
                <wp:simplePos x="0" y="0"/>
                <wp:positionH relativeFrom="column">
                  <wp:posOffset>761365</wp:posOffset>
                </wp:positionH>
                <wp:positionV relativeFrom="paragraph">
                  <wp:posOffset>4233545</wp:posOffset>
                </wp:positionV>
                <wp:extent cx="2411095" cy="581025"/>
                <wp:effectExtent l="0" t="0" r="0" b="3175"/>
                <wp:wrapSquare wrapText="bothSides"/>
                <wp:docPr id="12" name="文本框 12"/>
                <wp:cNvGraphicFramePr/>
                <a:graphic xmlns:a="http://schemas.openxmlformats.org/drawingml/2006/main">
                  <a:graphicData uri="http://schemas.microsoft.com/office/word/2010/wordprocessingShape">
                    <wps:wsp>
                      <wps:cNvSpPr txBox="1"/>
                      <wps:spPr>
                        <a:xfrm>
                          <a:off x="0" y="0"/>
                          <a:ext cx="241109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D8A9" id="文本框 12" o:spid="_x0000_s1033" type="#_x0000_t202" style="position:absolute;margin-left:59.95pt;margin-top:333.35pt;width:189.8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" filled="f" stroked="f">
                <v:textbo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v:textbox>
                <w10:wrap type="square"/>
              </v:shape>
            </w:pict>
          </mc:Fallback>
        </mc:AlternateContent>
      </w:r>
      <w:r w:rsidR="00997A86">
        <w:rPr>
          <w:rFonts w:hint="eastAsia"/>
          <w:noProof/>
          <w:lang w:eastAsia="zh-CN"/>
        </w:rPr>
        <mc:AlternateContent>
          <mc:Choice Requires="wps">
            <w:drawing>
              <wp:anchor distT="0" distB="0" distL="114300" distR="114300" simplePos="0" relativeHeight="251665408" behindDoc="0" locked="0" layoutInCell="1" allowOverlap="1" wp14:anchorId="35376C7F" wp14:editId="25BD2CE4">
                <wp:simplePos x="0" y="0"/>
                <wp:positionH relativeFrom="column">
                  <wp:posOffset>301625</wp:posOffset>
                </wp:positionH>
                <wp:positionV relativeFrom="paragraph">
                  <wp:posOffset>2626360</wp:posOffset>
                </wp:positionV>
                <wp:extent cx="4957445" cy="56324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4957445" cy="563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AA946" w14:textId="77777777" w:rsidR="003C6922" w:rsidRPr="004B3181" w:rsidRDefault="003C6922" w:rsidP="003C6922">
                            <w:pPr>
                              <w:pStyle w:val="3"/>
                              <w:keepNext w:val="0"/>
                              <w:keepLines w:val="0"/>
                              <w:widowControl w:val="0"/>
                              <w:rPr>
                                <w:b/>
                              </w:rPr>
                            </w:pPr>
                            <w:r w:rsidRPr="004B3181">
                              <w:rPr>
                                <w:rFonts w:hint="eastAsia"/>
                                <w:b/>
                              </w:rPr>
                              <w:t>技能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6C7F" id="文本框 13" o:spid="_x0000_s1034" type="#_x0000_t202" style="position:absolute;margin-left:23.75pt;margin-top:206.8pt;width:390.3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" filled="f" stroked="f">
                <v:textbox>
                  <w:txbxContent>
                    <w:p w14:paraId="48AAA946" w14:textId="77777777" w:rsidR="003C6922" w:rsidRPr="004B3181" w:rsidRDefault="003C6922" w:rsidP="003C6922">
                      <w:pPr>
                        <w:pStyle w:val="3"/>
                        <w:keepNext w:val="0"/>
                        <w:keepLines w:val="0"/>
                        <w:widowControl w:val="0"/>
                        <w:rPr>
                          <w:b/>
                        </w:rPr>
                      </w:pPr>
                      <w:r w:rsidRPr="004B3181">
                        <w:rPr>
                          <w:rFonts w:hint="eastAsia"/>
                          <w:b/>
                        </w:rPr>
                        <w:t>技能</w:t>
                      </w:r>
                    </w:p>
                  </w:txbxContent>
                </v:textbox>
                <w10:wrap type="square"/>
              </v:shape>
            </w:pict>
          </mc:Fallback>
        </mc:AlternateContent>
      </w:r>
      <w:r w:rsidR="00777C11" w:rsidRPr="00777C11">
        <w:rPr>
          <w:rFonts w:hint="eastAsia"/>
          <w:lang w:eastAsia="zh-CN"/>
        </w:rPr>
        <w:t xml:space="preserve"> </w:t>
      </w:r>
      <w:r w:rsidR="00D62FB1">
        <w:rPr>
          <w:rFonts w:hint="eastAsia"/>
          <w:noProof/>
          <w:lang w:eastAsia="zh-CN"/>
        </w:rPr>
        <mc:AlternateContent>
          <mc:Choice Requires="wps">
            <w:drawing>
              <wp:anchor distT="0" distB="0" distL="114300" distR="114300" simplePos="0" relativeHeight="251666432" behindDoc="0" locked="0" layoutInCell="1" allowOverlap="1" wp14:anchorId="784D32E9" wp14:editId="2417C394">
                <wp:simplePos x="0" y="0"/>
                <wp:positionH relativeFrom="column">
                  <wp:posOffset>304800</wp:posOffset>
                </wp:positionH>
                <wp:positionV relativeFrom="paragraph">
                  <wp:posOffset>806450</wp:posOffset>
                </wp:positionV>
                <wp:extent cx="4889500" cy="160020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48895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2CCC27" w14:textId="77777777" w:rsidR="003C6922" w:rsidRDefault="003C6922" w:rsidP="003C6922">
                            <w:pPr>
                              <w:widowControl w:val="0"/>
                              <w:autoSpaceDE w:val="0"/>
                              <w:autoSpaceDN w:val="0"/>
                              <w:adjustRightInd w:val="0"/>
                              <w:spacing w:after="240" w:line="280" w:lineRule="atLeast"/>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SQL, Python2.7, Matlab, MongoDB, Node.JS</w:t>
                            </w:r>
                            <w:r w:rsidRPr="0042381B">
                              <w:rPr>
                                <w:rFonts w:hint="eastAsia"/>
                                <w:lang w:eastAsia="zh-CN"/>
                              </w:rPr>
                              <w:t>等</w:t>
                            </w:r>
                          </w:p>
                          <w:p w14:paraId="28BE00DF" w14:textId="77777777" w:rsidR="003C6922" w:rsidRDefault="003C6922" w:rsidP="003C6922">
                            <w:pPr>
                              <w:rPr>
                                <w:lang w:eastAsia="zh-CN"/>
                              </w:rPr>
                            </w:pPr>
                            <w:r>
                              <w:rPr>
                                <w:rFonts w:hint="eastAsia"/>
                                <w:lang w:eastAsia="zh-CN"/>
                              </w:rPr>
                              <w:t>其他：</w:t>
                            </w:r>
                            <w:r w:rsidRPr="0042381B">
                              <w:rPr>
                                <w:rFonts w:hint="eastAsia"/>
                                <w:lang w:eastAsia="zh-CN"/>
                              </w:rPr>
                              <w:t>熟练使用</w:t>
                            </w:r>
                            <w:r w:rsidRPr="0042381B">
                              <w:rPr>
                                <w:rFonts w:hint="eastAsia"/>
                                <w:lang w:eastAsia="zh-CN"/>
                              </w:rPr>
                              <w:t>Github</w:t>
                            </w:r>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rPr>
                                <w:lang w:eastAsia="zh-CN"/>
                              </w:rPr>
                            </w:pPr>
                          </w:p>
                          <w:p w14:paraId="1AEC2042" w14:textId="77777777" w:rsidR="003C6922" w:rsidRDefault="003C6922" w:rsidP="003C6922">
                            <w:pPr>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4D32E9" id="文本框 14" o:spid="_x0000_s1035" type="#_x0000_t202" style="position:absolute;margin-left:24pt;margin-top:63.5pt;width:385pt;height:12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" filled="f" stroked="f">
                <v:textbox>
                  <w:txbxContent>
                    <w:p w14:paraId="562CCC27" w14:textId="77777777" w:rsidR="003C6922" w:rsidRDefault="003C6922" w:rsidP="003C6922">
                      <w:pPr>
                        <w:widowControl w:val="0"/>
                        <w:autoSpaceDE w:val="0"/>
                        <w:autoSpaceDN w:val="0"/>
                        <w:adjustRightInd w:val="0"/>
                        <w:spacing w:after="240" w:line="280" w:lineRule="atLeast"/>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 xml:space="preserve">SQL, Python2.7, </w:t>
                      </w:r>
                      <w:proofErr w:type="spellStart"/>
                      <w:r w:rsidRPr="0042381B">
                        <w:rPr>
                          <w:lang w:eastAsia="zh-CN"/>
                        </w:rPr>
                        <w:t>Matlab</w:t>
                      </w:r>
                      <w:proofErr w:type="spellEnd"/>
                      <w:r w:rsidRPr="0042381B">
                        <w:rPr>
                          <w:lang w:eastAsia="zh-CN"/>
                        </w:rPr>
                        <w:t>, MongoDB, Node.JS</w:t>
                      </w:r>
                      <w:r w:rsidRPr="0042381B">
                        <w:rPr>
                          <w:rFonts w:hint="eastAsia"/>
                          <w:lang w:eastAsia="zh-CN"/>
                        </w:rPr>
                        <w:t>等</w:t>
                      </w:r>
                    </w:p>
                    <w:p w14:paraId="28BE00DF" w14:textId="77777777" w:rsidR="003C6922" w:rsidRDefault="003C6922" w:rsidP="003C6922">
                      <w:pPr>
                        <w:rPr>
                          <w:lang w:eastAsia="zh-CN"/>
                        </w:rPr>
                      </w:pPr>
                      <w:r>
                        <w:rPr>
                          <w:rFonts w:hint="eastAsia"/>
                          <w:lang w:eastAsia="zh-CN"/>
                        </w:rPr>
                        <w:t>其他：</w:t>
                      </w:r>
                      <w:r w:rsidRPr="0042381B">
                        <w:rPr>
                          <w:rFonts w:hint="eastAsia"/>
                          <w:lang w:eastAsia="zh-CN"/>
                        </w:rPr>
                        <w:t>熟练使用</w:t>
                      </w:r>
                      <w:proofErr w:type="spellStart"/>
                      <w:r w:rsidRPr="0042381B">
                        <w:rPr>
                          <w:rFonts w:hint="eastAsia"/>
                          <w:lang w:eastAsia="zh-CN"/>
                        </w:rPr>
                        <w:t>Github</w:t>
                      </w:r>
                      <w:proofErr w:type="spellEnd"/>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rPr>
                          <w:lang w:eastAsia="zh-CN"/>
                        </w:rPr>
                      </w:pPr>
                    </w:p>
                    <w:p w14:paraId="1AEC2042" w14:textId="77777777" w:rsidR="003C6922" w:rsidRDefault="003C6922" w:rsidP="003C6922">
                      <w:pPr>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v:textbox>
                <w10:wrap type="square"/>
              </v:shape>
            </w:pict>
          </mc:Fallback>
        </mc:AlternateContent>
      </w:r>
    </w:p>
    <w:sectPr w:rsidR="00B3488B" w:rsidRPr="003C6922" w:rsidSect="00046005">
      <w:footerReference w:type="default" r:id="rId16"/>
      <w:headerReference w:type="first" r:id="rId17"/>
      <w:footerReference w:type="first" r:id="rId18"/>
      <w:pgSz w:w="12240" w:h="15840"/>
      <w:pgMar w:top="720" w:right="720" w:bottom="720" w:left="720" w:header="288"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6CC4D" w14:textId="77777777" w:rsidR="00BE4E27" w:rsidRDefault="00BE4E27" w:rsidP="00713050">
      <w:pPr>
        <w:spacing w:line="240" w:lineRule="auto"/>
      </w:pPr>
      <w:r>
        <w:separator/>
      </w:r>
    </w:p>
  </w:endnote>
  <w:endnote w:type="continuationSeparator" w:id="0">
    <w:p w14:paraId="337236FF" w14:textId="77777777" w:rsidR="00BE4E27" w:rsidRDefault="00BE4E2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Franklin Gothic Demi">
    <w:panose1 w:val="020B07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merican Typewriter">
    <w:panose1 w:val="02090604020004020304"/>
    <w:charset w:val="00"/>
    <w:family w:val="auto"/>
    <w:pitch w:val="variable"/>
    <w:sig w:usb0="A000006F" w:usb1="00000019" w:usb2="00000000" w:usb3="00000000" w:csb0="0000011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6A851" w14:textId="3065CA65" w:rsidR="00C2098A" w:rsidRDefault="00C2098A" w:rsidP="00E96E40">
    <w:pPr>
      <w:pStyle w:val="a8"/>
      <w:jc w:val="left"/>
      <w:rPr>
        <w:noProof/>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DD2FB" w14:textId="2840CC2A" w:rsidR="00CD0C81" w:rsidRPr="00CD0C81" w:rsidRDefault="00CD0C81">
    <w:pPr>
      <w:pStyle w:val="a8"/>
      <w:rPr>
        <w:rFonts w:ascii="Andale Mono" w:hAnsi="Andale Mono"/>
        <w:lang w:eastAsia="zh-CN"/>
      </w:rPr>
    </w:pPr>
    <w:r w:rsidRPr="00CD0C81">
      <w:rPr>
        <w:rFonts w:ascii="Andale Mono" w:hAnsi="Andale Mono"/>
        <w:lang w:eastAsia="zh-CN"/>
      </w:rPr>
      <w:t>更多信息，</w:t>
    </w:r>
    <w:r w:rsidRPr="00CD0C81">
      <w:rPr>
        <w:rFonts w:ascii="Andale Mono" w:hAnsi="Andale Mono"/>
        <w:lang w:eastAsia="zh-CN"/>
      </w:rPr>
      <w:t xml:space="preserve"> </w:t>
    </w:r>
    <w:r w:rsidRPr="00CD0C81">
      <w:rPr>
        <w:rFonts w:ascii="Andale Mono" w:hAnsi="Andale Mono"/>
        <w:lang w:eastAsia="zh-CN"/>
      </w:rPr>
      <w:t>欢迎来看看我的</w:t>
    </w:r>
    <w:r w:rsidRPr="00CD0C81">
      <w:rPr>
        <w:rFonts w:ascii="Andale Mono" w:hAnsi="Andale Mono"/>
        <w:lang w:eastAsia="zh-CN"/>
      </w:rPr>
      <w:t>Github</w:t>
    </w:r>
    <w:r w:rsidRPr="00CD0C81">
      <w:rPr>
        <w:rFonts w:ascii="Andale Mono" w:hAnsi="Andale Mono"/>
        <w:lang w:eastAsia="zh-CN"/>
      </w:rPr>
      <w:t>个人主页：</w:t>
    </w:r>
    <w:hyperlink r:id="rId1" w:history="1">
      <w:r w:rsidRPr="00DF08FF">
        <w:rPr>
          <w:rStyle w:val="ae"/>
          <w:rFonts w:ascii="American Typewriter" w:hAnsi="American Typewriter" w:hint="eastAsia"/>
          <w:lang w:eastAsia="zh-CN"/>
        </w:rPr>
        <w:t>formatmemory.github.io</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6C5F0" w14:textId="77777777" w:rsidR="00BE4E27" w:rsidRDefault="00BE4E27" w:rsidP="00713050">
      <w:pPr>
        <w:spacing w:line="240" w:lineRule="auto"/>
      </w:pPr>
      <w:r>
        <w:separator/>
      </w:r>
    </w:p>
  </w:footnote>
  <w:footnote w:type="continuationSeparator" w:id="0">
    <w:p w14:paraId="29DFDBD2" w14:textId="77777777" w:rsidR="00BE4E27" w:rsidRDefault="00BE4E27" w:rsidP="007130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43297" w14:textId="5EE2D1CB" w:rsidR="00813FF1" w:rsidRDefault="005A5265" w:rsidP="005A5265">
    <w:pPr>
      <w:pStyle w:val="a6"/>
      <w:jc w:val="center"/>
      <w:rPr>
        <w:b/>
        <w:sz w:val="40"/>
        <w:lang w:eastAsia="zh-CN"/>
      </w:rPr>
    </w:pPr>
    <w:r w:rsidRPr="005A5265">
      <w:rPr>
        <w:b/>
        <w:caps/>
        <w:noProof/>
        <w:color w:val="808080" w:themeColor="background1" w:themeShade="80"/>
        <w:lang w:eastAsia="zh-CN"/>
      </w:rPr>
      <mc:AlternateContent>
        <mc:Choice Requires="wpg">
          <w:drawing>
            <wp:anchor distT="0" distB="0" distL="114300" distR="114300" simplePos="0" relativeHeight="251659264" behindDoc="0" locked="0" layoutInCell="1" allowOverlap="1" wp14:anchorId="7130B8DB" wp14:editId="1E1EC80C">
              <wp:simplePos x="0" y="0"/>
              <wp:positionH relativeFrom="page">
                <wp:posOffset>0</wp:posOffset>
              </wp:positionH>
              <wp:positionV relativeFrom="page">
                <wp:posOffset>111513</wp:posOffset>
              </wp:positionV>
              <wp:extent cx="1270635" cy="348228"/>
              <wp:effectExtent l="0" t="0" r="0" b="7620"/>
              <wp:wrapNone/>
              <wp:docPr id="158" name="Group 158"/>
              <wp:cNvGraphicFramePr/>
              <a:graphic xmlns:a="http://schemas.openxmlformats.org/drawingml/2006/main">
                <a:graphicData uri="http://schemas.microsoft.com/office/word/2010/wordprocessingGroup">
                  <wpg:wgp>
                    <wpg:cNvGrpSpPr/>
                    <wpg:grpSpPr>
                      <a:xfrm>
                        <a:off x="0" y="0"/>
                        <a:ext cx="1270635" cy="3482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31770">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0B8DB" id="Group 158" o:spid="_x0000_s1036" style="position:absolute;left:0;text-align:left;margin-left:0;margin-top:8.8pt;width:100.05pt;height:27.4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">
              <v:group id="Group 159" o:spid="_x0000_s103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3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ea4e4e [3204]" stroked="f" strokeweight="1pt">
                  <v:stroke joinstyle="miter"/>
                  <v:path arrowok="t" o:connecttype="custom" o:connectlocs="0,0;1463040,0;910508,376493;0,1014984;0,0" o:connectangles="0,0,0,0,0"/>
                </v:shape>
                <v:rect id="Rectangle 162" o:spid="_x0000_s104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4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55CFD">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5A5265">
      <w:rPr>
        <w:rFonts w:hint="eastAsia"/>
        <w:b/>
        <w:sz w:val="40"/>
        <w:lang w:eastAsia="zh-CN"/>
      </w:rPr>
      <w:t>丁</w:t>
    </w:r>
    <w:r>
      <w:rPr>
        <w:b/>
        <w:sz w:val="40"/>
        <w:lang w:eastAsia="zh-CN"/>
      </w:rPr>
      <w:t xml:space="preserve">   </w:t>
    </w:r>
    <w:r w:rsidRPr="005A5265">
      <w:rPr>
        <w:rFonts w:hint="eastAsia"/>
        <w:b/>
        <w:sz w:val="40"/>
        <w:lang w:eastAsia="zh-CN"/>
      </w:rPr>
      <w:t>宇</w:t>
    </w:r>
    <w:r>
      <w:rPr>
        <w:b/>
        <w:sz w:val="40"/>
        <w:lang w:eastAsia="zh-CN"/>
      </w:rPr>
      <w:t xml:space="preserve">   </w:t>
    </w:r>
    <w:r w:rsidRPr="005A5265">
      <w:rPr>
        <w:rFonts w:hint="eastAsia"/>
        <w:b/>
        <w:sz w:val="40"/>
        <w:lang w:eastAsia="zh-CN"/>
      </w:rPr>
      <w:t>声</w:t>
    </w:r>
    <w:r w:rsidR="002434C8">
      <w:rPr>
        <w:rFonts w:hint="eastAsia"/>
        <w:b/>
        <w:sz w:val="40"/>
        <w:lang w:eastAsia="zh-CN"/>
      </w:rPr>
      <w:t xml:space="preserve"> </w:t>
    </w:r>
  </w:p>
  <w:p w14:paraId="08DEAE43" w14:textId="0A12B354" w:rsidR="005A5265" w:rsidRPr="005A5265" w:rsidRDefault="005A5265" w:rsidP="005A5265">
    <w:pPr>
      <w:pStyle w:val="a6"/>
      <w:jc w:val="center"/>
      <w:rPr>
        <w:rFonts w:ascii="American Typewriter" w:eastAsiaTheme="majorEastAsia" w:hAnsi="American Typewriter"/>
        <w:szCs w:val="22"/>
        <w:lang w:eastAsia="zh-CN"/>
      </w:rPr>
    </w:pPr>
    <w:r w:rsidRPr="005A5265">
      <w:rPr>
        <w:rFonts w:ascii="American Typewriter" w:eastAsiaTheme="majorEastAsia" w:hAnsi="American Typewriter"/>
        <w:szCs w:val="22"/>
        <w:lang w:eastAsia="zh-CN"/>
      </w:rPr>
      <w:t>Tel: (+</w:t>
    </w:r>
    <w:r w:rsidR="00EF2885">
      <w:rPr>
        <w:rFonts w:ascii="American Typewriter" w:eastAsiaTheme="majorEastAsia" w:hAnsi="American Typewriter" w:hint="eastAsia"/>
        <w:szCs w:val="22"/>
        <w:lang w:eastAsia="zh-CN"/>
      </w:rPr>
      <w:t>86</w:t>
    </w:r>
    <w:r w:rsidRPr="005A5265">
      <w:rPr>
        <w:rFonts w:ascii="American Typewriter" w:eastAsiaTheme="majorEastAsia" w:hAnsi="American Typewriter"/>
        <w:szCs w:val="22"/>
        <w:lang w:eastAsia="zh-CN"/>
      </w:rPr>
      <w:t xml:space="preserve">) </w:t>
    </w:r>
    <w:r w:rsidR="00EF2885">
      <w:rPr>
        <w:rFonts w:ascii="American Typewriter" w:eastAsiaTheme="majorEastAsia" w:hAnsi="American Typewriter" w:hint="eastAsia"/>
        <w:szCs w:val="22"/>
        <w:lang w:eastAsia="zh-CN"/>
      </w:rPr>
      <w:t>156 1176 6909</w:t>
    </w:r>
    <w:r w:rsidRPr="005A5265">
      <w:rPr>
        <w:rFonts w:ascii="American Typewriter" w:eastAsiaTheme="majorEastAsia" w:hAnsi="American Typewriter"/>
        <w:szCs w:val="22"/>
        <w:lang w:eastAsia="zh-CN"/>
      </w:rPr>
      <w:t xml:space="preserve">      Email: </w:t>
    </w:r>
    <w:r w:rsidR="00DC7713">
      <w:rPr>
        <w:rFonts w:ascii="American Typewriter" w:eastAsiaTheme="majorEastAsia" w:hAnsi="American Typewriter" w:hint="eastAsia"/>
        <w:szCs w:val="22"/>
        <w:lang w:eastAsia="zh-CN"/>
      </w:rPr>
      <w:t>t</w:t>
    </w:r>
    <w:r w:rsidR="00CB15B3">
      <w:rPr>
        <w:rFonts w:ascii="American Typewriter" w:eastAsiaTheme="majorEastAsia" w:hAnsi="American Typewriter"/>
        <w:szCs w:val="22"/>
        <w:lang w:eastAsia="zh-CN"/>
      </w:rPr>
      <w:t xml:space="preserve">hinkle@qq.com         </w:t>
    </w:r>
    <w:r w:rsidR="00CB15B3">
      <w:rPr>
        <w:rFonts w:ascii="American Typewriter" w:eastAsiaTheme="majorEastAsia" w:hAnsi="American Typewriter" w:hint="eastAsia"/>
        <w:szCs w:val="22"/>
        <w:lang w:eastAsia="zh-CN"/>
      </w:rPr>
      <w:t>微信号</w:t>
    </w:r>
    <w:r w:rsidRPr="005A5265">
      <w:rPr>
        <w:rFonts w:ascii="American Typewriter" w:eastAsiaTheme="majorEastAsia" w:hAnsi="American Typewriter"/>
        <w:szCs w:val="22"/>
        <w:lang w:eastAsia="zh-CN"/>
      </w:rPr>
      <w:t>: 297264471</w:t>
    </w:r>
    <w:r w:rsidR="00860351">
      <w:rPr>
        <w:rFonts w:ascii="American Typewriter" w:eastAsiaTheme="majorEastAsia" w:hAnsi="American Typewriter"/>
        <w:szCs w:val="22"/>
        <w:lang w:eastAsia="zh-CN"/>
      </w:rPr>
      <w:t xml:space="preserve">         </w:t>
    </w:r>
    <w:r w:rsidR="00860351">
      <w:rPr>
        <w:rFonts w:ascii="American Typewriter" w:eastAsiaTheme="majorEastAsia" w:hAnsi="American Typewriter" w:hint="eastAsia"/>
        <w:szCs w:val="22"/>
        <w:lang w:eastAsia="zh-CN"/>
      </w:rPr>
      <w:t>现居地：</w:t>
    </w:r>
    <w:r w:rsidR="00EF2885">
      <w:rPr>
        <w:rFonts w:ascii="American Typewriter" w:eastAsiaTheme="majorEastAsia" w:hAnsi="American Typewriter" w:hint="eastAsia"/>
        <w:szCs w:val="22"/>
        <w:lang w:eastAsia="zh-CN"/>
      </w:rPr>
      <w:t>北京</w:t>
    </w:r>
    <w:r w:rsidR="00970370">
      <w:rPr>
        <w:rFonts w:ascii="American Typewriter" w:eastAsiaTheme="majorEastAsia" w:hAnsi="American Typewriter" w:hint="eastAsia"/>
        <w:szCs w:val="22"/>
        <w:lang w:eastAsia="zh-CN"/>
      </w:rPr>
      <w:t>市</w:t>
    </w:r>
    <w:r w:rsidR="00FE4FBC">
      <w:rPr>
        <w:rFonts w:ascii="American Typewriter" w:eastAsiaTheme="majorEastAsia" w:hAnsi="American Typewriter" w:hint="eastAsia"/>
        <w:szCs w:val="22"/>
        <w:lang w:eastAsia="zh-CN"/>
      </w:rPr>
      <w:t>朝阳</w:t>
    </w:r>
    <w:r w:rsidR="00EF2885">
      <w:rPr>
        <w:rFonts w:ascii="American Typewriter" w:eastAsiaTheme="majorEastAsia" w:hAnsi="American Typewriter" w:hint="eastAsia"/>
        <w:szCs w:val="22"/>
        <w:lang w:eastAsia="zh-CN"/>
      </w:rPr>
      <w:t>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C00304"/>
    <w:multiLevelType w:val="hybridMultilevel"/>
    <w:tmpl w:val="B06457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0FF6120"/>
    <w:multiLevelType w:val="hybridMultilevel"/>
    <w:tmpl w:val="BD2CF5D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4AD52C9"/>
    <w:multiLevelType w:val="hybridMultilevel"/>
    <w:tmpl w:val="927E5B0E"/>
    <w:lvl w:ilvl="0" w:tplc="04090001">
      <w:start w:val="1"/>
      <w:numFmt w:val="bullet"/>
      <w:lvlText w:val=""/>
      <w:lvlJc w:val="left"/>
      <w:pPr>
        <w:ind w:left="660" w:hanging="480"/>
      </w:pPr>
      <w:rPr>
        <w:rFonts w:ascii="Wingdings" w:hAnsi="Wingdings" w:hint="default"/>
      </w:rPr>
    </w:lvl>
    <w:lvl w:ilvl="1" w:tplc="04090003" w:tentative="1">
      <w:start w:val="1"/>
      <w:numFmt w:val="bullet"/>
      <w:lvlText w:val=""/>
      <w:lvlJc w:val="left"/>
      <w:pPr>
        <w:ind w:left="1140" w:hanging="480"/>
      </w:pPr>
      <w:rPr>
        <w:rFonts w:ascii="Wingdings" w:hAnsi="Wingdings" w:hint="default"/>
      </w:rPr>
    </w:lvl>
    <w:lvl w:ilvl="2" w:tplc="04090005"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3" w:tentative="1">
      <w:start w:val="1"/>
      <w:numFmt w:val="bullet"/>
      <w:lvlText w:val=""/>
      <w:lvlJc w:val="left"/>
      <w:pPr>
        <w:ind w:left="2580" w:hanging="480"/>
      </w:pPr>
      <w:rPr>
        <w:rFonts w:ascii="Wingdings" w:hAnsi="Wingdings" w:hint="default"/>
      </w:rPr>
    </w:lvl>
    <w:lvl w:ilvl="5" w:tplc="04090005"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3" w:tentative="1">
      <w:start w:val="1"/>
      <w:numFmt w:val="bullet"/>
      <w:lvlText w:val=""/>
      <w:lvlJc w:val="left"/>
      <w:pPr>
        <w:ind w:left="4020" w:hanging="480"/>
      </w:pPr>
      <w:rPr>
        <w:rFonts w:ascii="Wingdings" w:hAnsi="Wingdings" w:hint="default"/>
      </w:rPr>
    </w:lvl>
    <w:lvl w:ilvl="8" w:tplc="04090005" w:tentative="1">
      <w:start w:val="1"/>
      <w:numFmt w:val="bullet"/>
      <w:lvlText w:val=""/>
      <w:lvlJc w:val="left"/>
      <w:pPr>
        <w:ind w:left="4500" w:hanging="480"/>
      </w:pPr>
      <w:rPr>
        <w:rFonts w:ascii="Wingdings" w:hAnsi="Wingdings" w:hint="default"/>
      </w:rPr>
    </w:lvl>
  </w:abstractNum>
  <w:abstractNum w:abstractNumId="4">
    <w:nsid w:val="5CBF5D44"/>
    <w:multiLevelType w:val="hybridMultilevel"/>
    <w:tmpl w:val="767C0D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C04A9B"/>
    <w:multiLevelType w:val="hybridMultilevel"/>
    <w:tmpl w:val="9E0481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98C7CEE"/>
    <w:multiLevelType w:val="hybridMultilevel"/>
    <w:tmpl w:val="BC78E7D6"/>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3D62FE2"/>
    <w:multiLevelType w:val="hybridMultilevel"/>
    <w:tmpl w:val="572A796C"/>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48A296E"/>
    <w:multiLevelType w:val="hybridMultilevel"/>
    <w:tmpl w:val="4BA8F50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4E71AEC"/>
    <w:multiLevelType w:val="hybridMultilevel"/>
    <w:tmpl w:val="BCDE3B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C9A7BE6"/>
    <w:multiLevelType w:val="hybridMultilevel"/>
    <w:tmpl w:val="F73C4C3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9"/>
  </w:num>
  <w:num w:numId="3">
    <w:abstractNumId w:val="3"/>
  </w:num>
  <w:num w:numId="4">
    <w:abstractNumId w:val="5"/>
  </w:num>
  <w:num w:numId="5">
    <w:abstractNumId w:val="10"/>
  </w:num>
  <w:num w:numId="6">
    <w:abstractNumId w:val="7"/>
  </w:num>
  <w:num w:numId="7">
    <w:abstractNumId w:val="4"/>
  </w:num>
  <w:num w:numId="8">
    <w:abstractNumId w:val="1"/>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A7"/>
    <w:rsid w:val="0000171F"/>
    <w:rsid w:val="000017CB"/>
    <w:rsid w:val="000021C7"/>
    <w:rsid w:val="00003974"/>
    <w:rsid w:val="00010944"/>
    <w:rsid w:val="0001434E"/>
    <w:rsid w:val="00014533"/>
    <w:rsid w:val="000161AB"/>
    <w:rsid w:val="000162B1"/>
    <w:rsid w:val="000202B1"/>
    <w:rsid w:val="00022943"/>
    <w:rsid w:val="00030F38"/>
    <w:rsid w:val="00031306"/>
    <w:rsid w:val="00034651"/>
    <w:rsid w:val="00044334"/>
    <w:rsid w:val="0004438F"/>
    <w:rsid w:val="00046005"/>
    <w:rsid w:val="00051538"/>
    <w:rsid w:val="00053125"/>
    <w:rsid w:val="0006312B"/>
    <w:rsid w:val="000643F9"/>
    <w:rsid w:val="000754AE"/>
    <w:rsid w:val="00075AE2"/>
    <w:rsid w:val="0008060E"/>
    <w:rsid w:val="00080BEC"/>
    <w:rsid w:val="00080D8C"/>
    <w:rsid w:val="00082877"/>
    <w:rsid w:val="00091382"/>
    <w:rsid w:val="000A0B3E"/>
    <w:rsid w:val="000A3ACF"/>
    <w:rsid w:val="000A3BCD"/>
    <w:rsid w:val="000B0619"/>
    <w:rsid w:val="000B07A7"/>
    <w:rsid w:val="000B61CA"/>
    <w:rsid w:val="000C13B4"/>
    <w:rsid w:val="000C577C"/>
    <w:rsid w:val="000F7610"/>
    <w:rsid w:val="000F783B"/>
    <w:rsid w:val="00101BFC"/>
    <w:rsid w:val="00106FEC"/>
    <w:rsid w:val="001116E5"/>
    <w:rsid w:val="00114159"/>
    <w:rsid w:val="00114ED7"/>
    <w:rsid w:val="0011514F"/>
    <w:rsid w:val="0011573B"/>
    <w:rsid w:val="00115DE6"/>
    <w:rsid w:val="0012347A"/>
    <w:rsid w:val="0012350F"/>
    <w:rsid w:val="001334ED"/>
    <w:rsid w:val="00135E1C"/>
    <w:rsid w:val="00140B0E"/>
    <w:rsid w:val="00175DDB"/>
    <w:rsid w:val="001A302F"/>
    <w:rsid w:val="001A5CA9"/>
    <w:rsid w:val="001A6018"/>
    <w:rsid w:val="001B2AC1"/>
    <w:rsid w:val="001B403A"/>
    <w:rsid w:val="001B4CB7"/>
    <w:rsid w:val="001B7962"/>
    <w:rsid w:val="001C067F"/>
    <w:rsid w:val="001C63E7"/>
    <w:rsid w:val="001C718B"/>
    <w:rsid w:val="001D2E6C"/>
    <w:rsid w:val="001D558E"/>
    <w:rsid w:val="001D7BAA"/>
    <w:rsid w:val="001E2EF1"/>
    <w:rsid w:val="001F447C"/>
    <w:rsid w:val="001F510C"/>
    <w:rsid w:val="00215F2C"/>
    <w:rsid w:val="00217980"/>
    <w:rsid w:val="00222C2C"/>
    <w:rsid w:val="00223899"/>
    <w:rsid w:val="002248F3"/>
    <w:rsid w:val="00234CE0"/>
    <w:rsid w:val="00235093"/>
    <w:rsid w:val="00242834"/>
    <w:rsid w:val="002430C9"/>
    <w:rsid w:val="002434C8"/>
    <w:rsid w:val="00250A65"/>
    <w:rsid w:val="00251988"/>
    <w:rsid w:val="00251F86"/>
    <w:rsid w:val="002604C2"/>
    <w:rsid w:val="002605A1"/>
    <w:rsid w:val="002634AA"/>
    <w:rsid w:val="00264EDB"/>
    <w:rsid w:val="00271662"/>
    <w:rsid w:val="002722F1"/>
    <w:rsid w:val="00273940"/>
    <w:rsid w:val="00273F41"/>
    <w:rsid w:val="0027404F"/>
    <w:rsid w:val="00274796"/>
    <w:rsid w:val="002767D3"/>
    <w:rsid w:val="0028060C"/>
    <w:rsid w:val="00282A97"/>
    <w:rsid w:val="00290E7F"/>
    <w:rsid w:val="00293B83"/>
    <w:rsid w:val="00297D19"/>
    <w:rsid w:val="002A5DBD"/>
    <w:rsid w:val="002A604B"/>
    <w:rsid w:val="002B091C"/>
    <w:rsid w:val="002B0DBE"/>
    <w:rsid w:val="002B0EB3"/>
    <w:rsid w:val="002B303E"/>
    <w:rsid w:val="002B653D"/>
    <w:rsid w:val="002C1CE7"/>
    <w:rsid w:val="002C2457"/>
    <w:rsid w:val="002C2CDD"/>
    <w:rsid w:val="002C5FE5"/>
    <w:rsid w:val="002D06E0"/>
    <w:rsid w:val="002D45C6"/>
    <w:rsid w:val="002D56C5"/>
    <w:rsid w:val="002D6227"/>
    <w:rsid w:val="002D6AD4"/>
    <w:rsid w:val="002E6C65"/>
    <w:rsid w:val="002F03FA"/>
    <w:rsid w:val="002F14C5"/>
    <w:rsid w:val="002F40EB"/>
    <w:rsid w:val="002F6701"/>
    <w:rsid w:val="0030226B"/>
    <w:rsid w:val="00306E11"/>
    <w:rsid w:val="00307D91"/>
    <w:rsid w:val="00313B56"/>
    <w:rsid w:val="00313E86"/>
    <w:rsid w:val="00321120"/>
    <w:rsid w:val="00325448"/>
    <w:rsid w:val="00325A4B"/>
    <w:rsid w:val="00333CD3"/>
    <w:rsid w:val="00340365"/>
    <w:rsid w:val="0034058A"/>
    <w:rsid w:val="00342B64"/>
    <w:rsid w:val="00344DA9"/>
    <w:rsid w:val="00355BCB"/>
    <w:rsid w:val="00362BEE"/>
    <w:rsid w:val="00364079"/>
    <w:rsid w:val="00374583"/>
    <w:rsid w:val="00377918"/>
    <w:rsid w:val="00381278"/>
    <w:rsid w:val="00381437"/>
    <w:rsid w:val="003830E7"/>
    <w:rsid w:val="00383A07"/>
    <w:rsid w:val="00383EEB"/>
    <w:rsid w:val="00384E3E"/>
    <w:rsid w:val="00396467"/>
    <w:rsid w:val="003967C5"/>
    <w:rsid w:val="00396AAA"/>
    <w:rsid w:val="003A0E7E"/>
    <w:rsid w:val="003C2679"/>
    <w:rsid w:val="003C298C"/>
    <w:rsid w:val="003C4B69"/>
    <w:rsid w:val="003C4C9C"/>
    <w:rsid w:val="003C5528"/>
    <w:rsid w:val="003C6922"/>
    <w:rsid w:val="003D2C49"/>
    <w:rsid w:val="003D2FA0"/>
    <w:rsid w:val="003D51DD"/>
    <w:rsid w:val="003E4708"/>
    <w:rsid w:val="003F5FF6"/>
    <w:rsid w:val="003F61E8"/>
    <w:rsid w:val="003F78EA"/>
    <w:rsid w:val="004077FB"/>
    <w:rsid w:val="00410A60"/>
    <w:rsid w:val="00412352"/>
    <w:rsid w:val="004127AF"/>
    <w:rsid w:val="0041311C"/>
    <w:rsid w:val="004204EC"/>
    <w:rsid w:val="0042381B"/>
    <w:rsid w:val="00424DD9"/>
    <w:rsid w:val="004302AE"/>
    <w:rsid w:val="00435952"/>
    <w:rsid w:val="004406B2"/>
    <w:rsid w:val="00443724"/>
    <w:rsid w:val="00447839"/>
    <w:rsid w:val="0045303C"/>
    <w:rsid w:val="00454728"/>
    <w:rsid w:val="0046104A"/>
    <w:rsid w:val="00465D34"/>
    <w:rsid w:val="004672E3"/>
    <w:rsid w:val="004711FE"/>
    <w:rsid w:val="004717C5"/>
    <w:rsid w:val="00472403"/>
    <w:rsid w:val="004740F1"/>
    <w:rsid w:val="00474D35"/>
    <w:rsid w:val="0049051F"/>
    <w:rsid w:val="00494343"/>
    <w:rsid w:val="00495582"/>
    <w:rsid w:val="004A437D"/>
    <w:rsid w:val="004B3181"/>
    <w:rsid w:val="004B42B0"/>
    <w:rsid w:val="004B7E9A"/>
    <w:rsid w:val="004C69A3"/>
    <w:rsid w:val="004C7BCC"/>
    <w:rsid w:val="004D35B2"/>
    <w:rsid w:val="004D78DF"/>
    <w:rsid w:val="004E1C78"/>
    <w:rsid w:val="004E43D9"/>
    <w:rsid w:val="004E7853"/>
    <w:rsid w:val="004F4302"/>
    <w:rsid w:val="004F5872"/>
    <w:rsid w:val="004F672B"/>
    <w:rsid w:val="005008F4"/>
    <w:rsid w:val="00502044"/>
    <w:rsid w:val="00505D1E"/>
    <w:rsid w:val="0050649A"/>
    <w:rsid w:val="00511E61"/>
    <w:rsid w:val="00512522"/>
    <w:rsid w:val="005145EA"/>
    <w:rsid w:val="00523479"/>
    <w:rsid w:val="0052517D"/>
    <w:rsid w:val="005255C5"/>
    <w:rsid w:val="00525762"/>
    <w:rsid w:val="00525CAA"/>
    <w:rsid w:val="005260DD"/>
    <w:rsid w:val="0052616D"/>
    <w:rsid w:val="005351CB"/>
    <w:rsid w:val="005408D3"/>
    <w:rsid w:val="00543DB7"/>
    <w:rsid w:val="005552AB"/>
    <w:rsid w:val="00560A65"/>
    <w:rsid w:val="00563C4A"/>
    <w:rsid w:val="00565DCC"/>
    <w:rsid w:val="005729B0"/>
    <w:rsid w:val="00577A4F"/>
    <w:rsid w:val="00582AF5"/>
    <w:rsid w:val="00583509"/>
    <w:rsid w:val="005935E4"/>
    <w:rsid w:val="005A0ED6"/>
    <w:rsid w:val="005A2EAC"/>
    <w:rsid w:val="005A4E0E"/>
    <w:rsid w:val="005A5265"/>
    <w:rsid w:val="005B08D7"/>
    <w:rsid w:val="005B14F7"/>
    <w:rsid w:val="005B40A9"/>
    <w:rsid w:val="005B7635"/>
    <w:rsid w:val="005C1BF3"/>
    <w:rsid w:val="005C35E0"/>
    <w:rsid w:val="005C38F3"/>
    <w:rsid w:val="005D1B46"/>
    <w:rsid w:val="005D320E"/>
    <w:rsid w:val="005D3B71"/>
    <w:rsid w:val="005D7428"/>
    <w:rsid w:val="005E5B1D"/>
    <w:rsid w:val="005F6537"/>
    <w:rsid w:val="005F7249"/>
    <w:rsid w:val="0061015D"/>
    <w:rsid w:val="006149A8"/>
    <w:rsid w:val="00614AEA"/>
    <w:rsid w:val="00614E19"/>
    <w:rsid w:val="00620234"/>
    <w:rsid w:val="00626187"/>
    <w:rsid w:val="00630165"/>
    <w:rsid w:val="0063354B"/>
    <w:rsid w:val="00633798"/>
    <w:rsid w:val="00634F76"/>
    <w:rsid w:val="006415DF"/>
    <w:rsid w:val="00641630"/>
    <w:rsid w:val="00643207"/>
    <w:rsid w:val="00643B55"/>
    <w:rsid w:val="00652856"/>
    <w:rsid w:val="006528E2"/>
    <w:rsid w:val="00652E2C"/>
    <w:rsid w:val="006536F9"/>
    <w:rsid w:val="006538D1"/>
    <w:rsid w:val="00660F66"/>
    <w:rsid w:val="00672915"/>
    <w:rsid w:val="006736C4"/>
    <w:rsid w:val="00675602"/>
    <w:rsid w:val="00675878"/>
    <w:rsid w:val="0068444B"/>
    <w:rsid w:val="00684488"/>
    <w:rsid w:val="00686A85"/>
    <w:rsid w:val="00692780"/>
    <w:rsid w:val="006946ED"/>
    <w:rsid w:val="006A3CE7"/>
    <w:rsid w:val="006A6E18"/>
    <w:rsid w:val="006B1E7C"/>
    <w:rsid w:val="006B5711"/>
    <w:rsid w:val="006C4C50"/>
    <w:rsid w:val="006C4C52"/>
    <w:rsid w:val="006C4C68"/>
    <w:rsid w:val="006D4E49"/>
    <w:rsid w:val="006D5416"/>
    <w:rsid w:val="006D6063"/>
    <w:rsid w:val="006D76B1"/>
    <w:rsid w:val="006D7817"/>
    <w:rsid w:val="006E4C7C"/>
    <w:rsid w:val="006E5B51"/>
    <w:rsid w:val="006E6D86"/>
    <w:rsid w:val="006F3EFB"/>
    <w:rsid w:val="006F4BC3"/>
    <w:rsid w:val="00704B86"/>
    <w:rsid w:val="00713050"/>
    <w:rsid w:val="00716990"/>
    <w:rsid w:val="007169E8"/>
    <w:rsid w:val="00716B79"/>
    <w:rsid w:val="007179D6"/>
    <w:rsid w:val="00722C2A"/>
    <w:rsid w:val="00724A4E"/>
    <w:rsid w:val="00726062"/>
    <w:rsid w:val="00726799"/>
    <w:rsid w:val="00731770"/>
    <w:rsid w:val="00732F59"/>
    <w:rsid w:val="0073341F"/>
    <w:rsid w:val="00740984"/>
    <w:rsid w:val="00741125"/>
    <w:rsid w:val="00746F7F"/>
    <w:rsid w:val="00750834"/>
    <w:rsid w:val="00750ADC"/>
    <w:rsid w:val="0075576D"/>
    <w:rsid w:val="007569C1"/>
    <w:rsid w:val="00756DAF"/>
    <w:rsid w:val="0076325E"/>
    <w:rsid w:val="00763832"/>
    <w:rsid w:val="00763D80"/>
    <w:rsid w:val="00764261"/>
    <w:rsid w:val="00770111"/>
    <w:rsid w:val="0077077A"/>
    <w:rsid w:val="00777C11"/>
    <w:rsid w:val="00784A42"/>
    <w:rsid w:val="00785330"/>
    <w:rsid w:val="007966E3"/>
    <w:rsid w:val="00797EAA"/>
    <w:rsid w:val="007A11DA"/>
    <w:rsid w:val="007A4FE5"/>
    <w:rsid w:val="007B11A7"/>
    <w:rsid w:val="007B3809"/>
    <w:rsid w:val="007C0F21"/>
    <w:rsid w:val="007C5964"/>
    <w:rsid w:val="007D0B03"/>
    <w:rsid w:val="007D2696"/>
    <w:rsid w:val="007D47EB"/>
    <w:rsid w:val="007E5906"/>
    <w:rsid w:val="007E7857"/>
    <w:rsid w:val="007F3F9B"/>
    <w:rsid w:val="007F6A10"/>
    <w:rsid w:val="007F7E2D"/>
    <w:rsid w:val="0080141E"/>
    <w:rsid w:val="008019C7"/>
    <w:rsid w:val="00805C32"/>
    <w:rsid w:val="00807AB6"/>
    <w:rsid w:val="00811117"/>
    <w:rsid w:val="00813FF1"/>
    <w:rsid w:val="00831FB7"/>
    <w:rsid w:val="00837653"/>
    <w:rsid w:val="00841146"/>
    <w:rsid w:val="008416E0"/>
    <w:rsid w:val="00841F43"/>
    <w:rsid w:val="00844A4F"/>
    <w:rsid w:val="00854A70"/>
    <w:rsid w:val="00860351"/>
    <w:rsid w:val="00861AF3"/>
    <w:rsid w:val="00864B27"/>
    <w:rsid w:val="00866F37"/>
    <w:rsid w:val="0087453D"/>
    <w:rsid w:val="0088504C"/>
    <w:rsid w:val="00892D58"/>
    <w:rsid w:val="0089382B"/>
    <w:rsid w:val="00896A9B"/>
    <w:rsid w:val="008970EA"/>
    <w:rsid w:val="008A1907"/>
    <w:rsid w:val="008A1E81"/>
    <w:rsid w:val="008A2954"/>
    <w:rsid w:val="008A5013"/>
    <w:rsid w:val="008B0E05"/>
    <w:rsid w:val="008B0EEB"/>
    <w:rsid w:val="008C127C"/>
    <w:rsid w:val="008C2434"/>
    <w:rsid w:val="008C247A"/>
    <w:rsid w:val="008C4789"/>
    <w:rsid w:val="008C5040"/>
    <w:rsid w:val="008C5910"/>
    <w:rsid w:val="008C6BCA"/>
    <w:rsid w:val="008C7B50"/>
    <w:rsid w:val="008D41B5"/>
    <w:rsid w:val="008D5DD1"/>
    <w:rsid w:val="008E11F5"/>
    <w:rsid w:val="008E57E2"/>
    <w:rsid w:val="008F0D8B"/>
    <w:rsid w:val="008F1A05"/>
    <w:rsid w:val="008F1C90"/>
    <w:rsid w:val="008F6C03"/>
    <w:rsid w:val="00910FD2"/>
    <w:rsid w:val="009133A6"/>
    <w:rsid w:val="00913E69"/>
    <w:rsid w:val="00925367"/>
    <w:rsid w:val="00926E58"/>
    <w:rsid w:val="00930A2C"/>
    <w:rsid w:val="00930E23"/>
    <w:rsid w:val="00931372"/>
    <w:rsid w:val="00932EFA"/>
    <w:rsid w:val="009363C1"/>
    <w:rsid w:val="009417B0"/>
    <w:rsid w:val="00947C96"/>
    <w:rsid w:val="0095117B"/>
    <w:rsid w:val="00956B04"/>
    <w:rsid w:val="00970370"/>
    <w:rsid w:val="0097301C"/>
    <w:rsid w:val="009777E2"/>
    <w:rsid w:val="00984D77"/>
    <w:rsid w:val="00992B7F"/>
    <w:rsid w:val="00994008"/>
    <w:rsid w:val="0099516A"/>
    <w:rsid w:val="00997A86"/>
    <w:rsid w:val="009A2B71"/>
    <w:rsid w:val="009B0383"/>
    <w:rsid w:val="009B12D9"/>
    <w:rsid w:val="009B3A39"/>
    <w:rsid w:val="009B3C40"/>
    <w:rsid w:val="009B5431"/>
    <w:rsid w:val="009C28FD"/>
    <w:rsid w:val="009C34FB"/>
    <w:rsid w:val="009D6631"/>
    <w:rsid w:val="009E23D8"/>
    <w:rsid w:val="009E31C7"/>
    <w:rsid w:val="009E376F"/>
    <w:rsid w:val="009E40D2"/>
    <w:rsid w:val="009E6086"/>
    <w:rsid w:val="009F1CA3"/>
    <w:rsid w:val="009F2B36"/>
    <w:rsid w:val="009F3F7B"/>
    <w:rsid w:val="009F7ADD"/>
    <w:rsid w:val="00A13113"/>
    <w:rsid w:val="00A14504"/>
    <w:rsid w:val="00A15092"/>
    <w:rsid w:val="00A15956"/>
    <w:rsid w:val="00A15BA8"/>
    <w:rsid w:val="00A15C74"/>
    <w:rsid w:val="00A2674C"/>
    <w:rsid w:val="00A31A32"/>
    <w:rsid w:val="00A34334"/>
    <w:rsid w:val="00A3713D"/>
    <w:rsid w:val="00A42540"/>
    <w:rsid w:val="00A50939"/>
    <w:rsid w:val="00A53C6F"/>
    <w:rsid w:val="00A53D13"/>
    <w:rsid w:val="00A56152"/>
    <w:rsid w:val="00A63704"/>
    <w:rsid w:val="00A660A4"/>
    <w:rsid w:val="00A67891"/>
    <w:rsid w:val="00A70B35"/>
    <w:rsid w:val="00A710CE"/>
    <w:rsid w:val="00A81646"/>
    <w:rsid w:val="00A85438"/>
    <w:rsid w:val="00A85FB4"/>
    <w:rsid w:val="00A86D5C"/>
    <w:rsid w:val="00A91F67"/>
    <w:rsid w:val="00AA1171"/>
    <w:rsid w:val="00AA6A40"/>
    <w:rsid w:val="00AB1CA3"/>
    <w:rsid w:val="00AB4BC2"/>
    <w:rsid w:val="00AC2AF4"/>
    <w:rsid w:val="00AC71D4"/>
    <w:rsid w:val="00AD4DA9"/>
    <w:rsid w:val="00AF668A"/>
    <w:rsid w:val="00B0508C"/>
    <w:rsid w:val="00B06C6C"/>
    <w:rsid w:val="00B11194"/>
    <w:rsid w:val="00B1285A"/>
    <w:rsid w:val="00B2319F"/>
    <w:rsid w:val="00B3469E"/>
    <w:rsid w:val="00B3488B"/>
    <w:rsid w:val="00B3508D"/>
    <w:rsid w:val="00B358DE"/>
    <w:rsid w:val="00B3778C"/>
    <w:rsid w:val="00B37CD0"/>
    <w:rsid w:val="00B4225F"/>
    <w:rsid w:val="00B462BF"/>
    <w:rsid w:val="00B47D26"/>
    <w:rsid w:val="00B52104"/>
    <w:rsid w:val="00B55CFD"/>
    <w:rsid w:val="00B5664D"/>
    <w:rsid w:val="00B65F5B"/>
    <w:rsid w:val="00B67A54"/>
    <w:rsid w:val="00B762B8"/>
    <w:rsid w:val="00B8543C"/>
    <w:rsid w:val="00BA2D88"/>
    <w:rsid w:val="00BA5B40"/>
    <w:rsid w:val="00BA6ED0"/>
    <w:rsid w:val="00BB11D3"/>
    <w:rsid w:val="00BB42F1"/>
    <w:rsid w:val="00BB6D34"/>
    <w:rsid w:val="00BD0206"/>
    <w:rsid w:val="00BD03FA"/>
    <w:rsid w:val="00BD7629"/>
    <w:rsid w:val="00BD7822"/>
    <w:rsid w:val="00BE15CE"/>
    <w:rsid w:val="00BE4E27"/>
    <w:rsid w:val="00C01F79"/>
    <w:rsid w:val="00C06491"/>
    <w:rsid w:val="00C2098A"/>
    <w:rsid w:val="00C20A20"/>
    <w:rsid w:val="00C2194B"/>
    <w:rsid w:val="00C232EB"/>
    <w:rsid w:val="00C233F1"/>
    <w:rsid w:val="00C32923"/>
    <w:rsid w:val="00C37167"/>
    <w:rsid w:val="00C40578"/>
    <w:rsid w:val="00C47697"/>
    <w:rsid w:val="00C5444A"/>
    <w:rsid w:val="00C612DA"/>
    <w:rsid w:val="00C62E69"/>
    <w:rsid w:val="00C66609"/>
    <w:rsid w:val="00C71083"/>
    <w:rsid w:val="00C74A41"/>
    <w:rsid w:val="00C761DF"/>
    <w:rsid w:val="00C7741E"/>
    <w:rsid w:val="00C83757"/>
    <w:rsid w:val="00C86194"/>
    <w:rsid w:val="00C87167"/>
    <w:rsid w:val="00C875AB"/>
    <w:rsid w:val="00C9056A"/>
    <w:rsid w:val="00C92503"/>
    <w:rsid w:val="00C926D1"/>
    <w:rsid w:val="00C9349B"/>
    <w:rsid w:val="00C93A57"/>
    <w:rsid w:val="00CA1543"/>
    <w:rsid w:val="00CA3DF1"/>
    <w:rsid w:val="00CA4581"/>
    <w:rsid w:val="00CB083D"/>
    <w:rsid w:val="00CB15B3"/>
    <w:rsid w:val="00CB25ED"/>
    <w:rsid w:val="00CB78C7"/>
    <w:rsid w:val="00CC027B"/>
    <w:rsid w:val="00CC488A"/>
    <w:rsid w:val="00CD0C81"/>
    <w:rsid w:val="00CD3570"/>
    <w:rsid w:val="00CE18D5"/>
    <w:rsid w:val="00CF5BFE"/>
    <w:rsid w:val="00CF6B9E"/>
    <w:rsid w:val="00D03E67"/>
    <w:rsid w:val="00D04109"/>
    <w:rsid w:val="00D0678E"/>
    <w:rsid w:val="00D15729"/>
    <w:rsid w:val="00D15CBB"/>
    <w:rsid w:val="00D166DD"/>
    <w:rsid w:val="00D179DD"/>
    <w:rsid w:val="00D26BDA"/>
    <w:rsid w:val="00D33CBB"/>
    <w:rsid w:val="00D43BC8"/>
    <w:rsid w:val="00D43D51"/>
    <w:rsid w:val="00D450B1"/>
    <w:rsid w:val="00D458E4"/>
    <w:rsid w:val="00D60F30"/>
    <w:rsid w:val="00D62FB1"/>
    <w:rsid w:val="00D73A31"/>
    <w:rsid w:val="00D772B5"/>
    <w:rsid w:val="00D77BB5"/>
    <w:rsid w:val="00D841C7"/>
    <w:rsid w:val="00D94F75"/>
    <w:rsid w:val="00DA0246"/>
    <w:rsid w:val="00DA5C49"/>
    <w:rsid w:val="00DB193F"/>
    <w:rsid w:val="00DB5547"/>
    <w:rsid w:val="00DC0C11"/>
    <w:rsid w:val="00DC4ECC"/>
    <w:rsid w:val="00DC5B76"/>
    <w:rsid w:val="00DC7713"/>
    <w:rsid w:val="00DD2865"/>
    <w:rsid w:val="00DD6416"/>
    <w:rsid w:val="00DE2501"/>
    <w:rsid w:val="00DE78C0"/>
    <w:rsid w:val="00DF077F"/>
    <w:rsid w:val="00DF08FF"/>
    <w:rsid w:val="00DF23DC"/>
    <w:rsid w:val="00DF4E0A"/>
    <w:rsid w:val="00E02DCD"/>
    <w:rsid w:val="00E0462B"/>
    <w:rsid w:val="00E117B9"/>
    <w:rsid w:val="00E12C60"/>
    <w:rsid w:val="00E165E3"/>
    <w:rsid w:val="00E22E87"/>
    <w:rsid w:val="00E25B77"/>
    <w:rsid w:val="00E26AE2"/>
    <w:rsid w:val="00E47286"/>
    <w:rsid w:val="00E51722"/>
    <w:rsid w:val="00E5261B"/>
    <w:rsid w:val="00E5370F"/>
    <w:rsid w:val="00E5476D"/>
    <w:rsid w:val="00E554AB"/>
    <w:rsid w:val="00E5558F"/>
    <w:rsid w:val="00E57630"/>
    <w:rsid w:val="00E60B21"/>
    <w:rsid w:val="00E6173E"/>
    <w:rsid w:val="00E625E9"/>
    <w:rsid w:val="00E65938"/>
    <w:rsid w:val="00E71109"/>
    <w:rsid w:val="00E7659F"/>
    <w:rsid w:val="00E8218D"/>
    <w:rsid w:val="00E86C2B"/>
    <w:rsid w:val="00E87F27"/>
    <w:rsid w:val="00E96E40"/>
    <w:rsid w:val="00EB10FD"/>
    <w:rsid w:val="00EB12CB"/>
    <w:rsid w:val="00EB5072"/>
    <w:rsid w:val="00EB5D76"/>
    <w:rsid w:val="00ED1FCC"/>
    <w:rsid w:val="00ED2E14"/>
    <w:rsid w:val="00EE1ADA"/>
    <w:rsid w:val="00EE3247"/>
    <w:rsid w:val="00EF2885"/>
    <w:rsid w:val="00EF7CC9"/>
    <w:rsid w:val="00F157DD"/>
    <w:rsid w:val="00F207C0"/>
    <w:rsid w:val="00F20AE5"/>
    <w:rsid w:val="00F20ECB"/>
    <w:rsid w:val="00F220A4"/>
    <w:rsid w:val="00F22972"/>
    <w:rsid w:val="00F2701F"/>
    <w:rsid w:val="00F324B3"/>
    <w:rsid w:val="00F32F70"/>
    <w:rsid w:val="00F370CB"/>
    <w:rsid w:val="00F377DD"/>
    <w:rsid w:val="00F421D0"/>
    <w:rsid w:val="00F469C0"/>
    <w:rsid w:val="00F500DE"/>
    <w:rsid w:val="00F51DEB"/>
    <w:rsid w:val="00F52B5E"/>
    <w:rsid w:val="00F532E0"/>
    <w:rsid w:val="00F54087"/>
    <w:rsid w:val="00F5555E"/>
    <w:rsid w:val="00F57417"/>
    <w:rsid w:val="00F645C7"/>
    <w:rsid w:val="00F723FD"/>
    <w:rsid w:val="00F7660C"/>
    <w:rsid w:val="00F84E75"/>
    <w:rsid w:val="00F92C82"/>
    <w:rsid w:val="00FA3278"/>
    <w:rsid w:val="00FA49E8"/>
    <w:rsid w:val="00FA71BA"/>
    <w:rsid w:val="00FB16A0"/>
    <w:rsid w:val="00FB212D"/>
    <w:rsid w:val="00FB7D73"/>
    <w:rsid w:val="00FC33DF"/>
    <w:rsid w:val="00FD2518"/>
    <w:rsid w:val="00FD5FD9"/>
    <w:rsid w:val="00FD7C9F"/>
    <w:rsid w:val="00FE176E"/>
    <w:rsid w:val="00FE4666"/>
    <w:rsid w:val="00FE4FBC"/>
    <w:rsid w:val="00FE72B0"/>
    <w:rsid w:val="00FF4243"/>
    <w:rsid w:val="00FF4E1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D5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B2AC1"/>
  </w:style>
  <w:style w:type="paragraph" w:styleId="1">
    <w:name w:val="heading 1"/>
    <w:basedOn w:val="a"/>
    <w:link w:val="10"/>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2">
    <w:name w:val="heading 2"/>
    <w:basedOn w:val="a"/>
    <w:link w:val="20"/>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3">
    <w:name w:val="heading 3"/>
    <w:basedOn w:val="a"/>
    <w:link w:val="30"/>
    <w:uiPriority w:val="9"/>
    <w:unhideWhenUsed/>
    <w:qFormat/>
    <w:rsid w:val="00046005"/>
    <w:pPr>
      <w:keepNext/>
      <w:keepLines/>
      <w:pBdr>
        <w:bottom w:val="single" w:sz="48" w:space="1" w:color="EA4E4E" w:themeColor="accent1"/>
      </w:pBdr>
      <w:spacing w:before="120" w:after="180" w:line="240" w:lineRule="auto"/>
      <w:contextualSpacing/>
      <w:outlineLvl w:val="2"/>
    </w:pPr>
    <w:rPr>
      <w:rFonts w:asciiTheme="majorHAnsi" w:eastAsiaTheme="majorEastAsia" w:hAnsiTheme="majorHAnsi" w:cstheme="majorBidi"/>
      <w:caps/>
      <w:sz w:val="32"/>
      <w:szCs w:val="24"/>
      <w:lang w:eastAsia="zh-CN"/>
    </w:rPr>
  </w:style>
  <w:style w:type="paragraph" w:styleId="4">
    <w:name w:val="heading 4"/>
    <w:basedOn w:val="a"/>
    <w:link w:val="40"/>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8">
    <w:name w:val="heading 8"/>
    <w:basedOn w:val="a"/>
    <w:next w:val="a"/>
    <w:link w:val="80"/>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523479"/>
    <w:rPr>
      <w:rFonts w:asciiTheme="majorHAnsi" w:eastAsiaTheme="majorEastAsia" w:hAnsiTheme="majorHAnsi" w:cstheme="majorBidi"/>
      <w:caps/>
      <w:color w:val="000000" w:themeColor="text1"/>
      <w:szCs w:val="26"/>
    </w:rPr>
  </w:style>
  <w:style w:type="character" w:customStyle="1" w:styleId="30">
    <w:name w:val="标题 3字符"/>
    <w:basedOn w:val="a0"/>
    <w:link w:val="3"/>
    <w:uiPriority w:val="9"/>
    <w:rsid w:val="00046005"/>
    <w:rPr>
      <w:rFonts w:asciiTheme="majorHAnsi" w:eastAsiaTheme="majorEastAsia" w:hAnsiTheme="majorHAnsi" w:cstheme="majorBidi"/>
      <w:caps/>
      <w:sz w:val="32"/>
      <w:szCs w:val="24"/>
      <w:lang w:eastAsia="zh-CN"/>
    </w:rPr>
  </w:style>
  <w:style w:type="table" w:styleId="a3">
    <w:name w:val="Table Grid"/>
    <w:basedOn w:val="a1"/>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98"/>
    <w:qFormat/>
    <w:rsid w:val="00E22E87"/>
    <w:pPr>
      <w:spacing w:line="240" w:lineRule="auto"/>
    </w:pPr>
  </w:style>
  <w:style w:type="character" w:customStyle="1" w:styleId="10">
    <w:name w:val="标题 1字符"/>
    <w:basedOn w:val="a0"/>
    <w:link w:val="1"/>
    <w:uiPriority w:val="9"/>
    <w:rsid w:val="008C7B50"/>
    <w:rPr>
      <w:rFonts w:asciiTheme="majorHAnsi" w:eastAsiaTheme="majorEastAsia" w:hAnsiTheme="majorHAnsi" w:cstheme="majorBidi"/>
      <w:caps/>
      <w:color w:val="000000" w:themeColor="text1"/>
      <w:sz w:val="50"/>
      <w:szCs w:val="32"/>
    </w:rPr>
  </w:style>
  <w:style w:type="character" w:styleId="a5">
    <w:name w:val="Placeholder Text"/>
    <w:basedOn w:val="a0"/>
    <w:uiPriority w:val="99"/>
    <w:semiHidden/>
    <w:rsid w:val="00CE18D5"/>
    <w:rPr>
      <w:color w:val="808080"/>
    </w:rPr>
  </w:style>
  <w:style w:type="character" w:customStyle="1" w:styleId="40">
    <w:name w:val="标题 4字符"/>
    <w:basedOn w:val="a0"/>
    <w:link w:val="4"/>
    <w:uiPriority w:val="9"/>
    <w:rsid w:val="00C2098A"/>
    <w:rPr>
      <w:rFonts w:asciiTheme="majorHAnsi" w:eastAsiaTheme="majorEastAsia" w:hAnsiTheme="majorHAnsi" w:cstheme="majorBidi"/>
      <w:iCs/>
      <w:caps/>
      <w:sz w:val="18"/>
      <w:szCs w:val="18"/>
    </w:rPr>
  </w:style>
  <w:style w:type="paragraph" w:styleId="a6">
    <w:name w:val="header"/>
    <w:basedOn w:val="a"/>
    <w:link w:val="a7"/>
    <w:uiPriority w:val="99"/>
    <w:unhideWhenUsed/>
    <w:rsid w:val="0088504C"/>
    <w:pPr>
      <w:spacing w:line="240" w:lineRule="auto"/>
    </w:pPr>
  </w:style>
  <w:style w:type="paragraph" w:customStyle="1" w:styleId="Initials">
    <w:name w:val="Initials"/>
    <w:basedOn w:val="a"/>
    <w:next w:val="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a7">
    <w:name w:val="页眉字符"/>
    <w:basedOn w:val="a0"/>
    <w:link w:val="a6"/>
    <w:uiPriority w:val="99"/>
    <w:rsid w:val="0088504C"/>
  </w:style>
  <w:style w:type="paragraph" w:styleId="a8">
    <w:name w:val="footer"/>
    <w:basedOn w:val="a"/>
    <w:link w:val="a9"/>
    <w:uiPriority w:val="99"/>
    <w:unhideWhenUsed/>
    <w:rsid w:val="0088504C"/>
    <w:pPr>
      <w:spacing w:line="240" w:lineRule="auto"/>
      <w:jc w:val="center"/>
    </w:pPr>
    <w:rPr>
      <w:rFonts w:asciiTheme="majorHAnsi" w:hAnsiTheme="majorHAnsi"/>
      <w:caps/>
    </w:rPr>
  </w:style>
  <w:style w:type="character" w:customStyle="1" w:styleId="a9">
    <w:name w:val="页脚字符"/>
    <w:basedOn w:val="a0"/>
    <w:link w:val="a8"/>
    <w:uiPriority w:val="99"/>
    <w:rsid w:val="0088504C"/>
    <w:rPr>
      <w:rFonts w:asciiTheme="majorHAnsi" w:hAnsiTheme="majorHAnsi"/>
      <w:caps/>
    </w:rPr>
  </w:style>
  <w:style w:type="character" w:customStyle="1" w:styleId="80">
    <w:name w:val="标题 8字符"/>
    <w:basedOn w:val="a0"/>
    <w:link w:val="8"/>
    <w:uiPriority w:val="9"/>
    <w:semiHidden/>
    <w:rsid w:val="007D2696"/>
    <w:rPr>
      <w:rFonts w:asciiTheme="majorHAnsi" w:eastAsiaTheme="majorEastAsia" w:hAnsiTheme="majorHAnsi" w:cstheme="majorBidi"/>
      <w:color w:val="272727" w:themeColor="text1" w:themeTint="D8"/>
      <w:szCs w:val="21"/>
    </w:rPr>
  </w:style>
  <w:style w:type="character" w:customStyle="1" w:styleId="90">
    <w:name w:val="标题 9字符"/>
    <w:basedOn w:val="a0"/>
    <w:link w:val="9"/>
    <w:uiPriority w:val="9"/>
    <w:semiHidden/>
    <w:rsid w:val="007D2696"/>
    <w:rPr>
      <w:rFonts w:asciiTheme="majorHAnsi" w:eastAsiaTheme="majorEastAsia" w:hAnsiTheme="majorHAnsi" w:cstheme="majorBidi"/>
      <w:i/>
      <w:iCs/>
      <w:color w:val="272727" w:themeColor="text1" w:themeTint="D8"/>
      <w:szCs w:val="21"/>
    </w:rPr>
  </w:style>
  <w:style w:type="paragraph" w:styleId="aa">
    <w:name w:val="Title"/>
    <w:basedOn w:val="a"/>
    <w:next w:val="a"/>
    <w:link w:val="ab"/>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ab">
    <w:name w:val="标题字符"/>
    <w:basedOn w:val="a0"/>
    <w:link w:val="aa"/>
    <w:uiPriority w:val="10"/>
    <w:semiHidden/>
    <w:rsid w:val="007D2696"/>
    <w:rPr>
      <w:rFonts w:asciiTheme="majorHAnsi" w:eastAsiaTheme="majorEastAsia" w:hAnsiTheme="majorHAnsi" w:cstheme="majorBidi"/>
      <w:kern w:val="28"/>
      <w:sz w:val="56"/>
      <w:szCs w:val="56"/>
    </w:rPr>
  </w:style>
  <w:style w:type="paragraph" w:styleId="ac">
    <w:name w:val="Subtitle"/>
    <w:basedOn w:val="a"/>
    <w:next w:val="a"/>
    <w:link w:val="ad"/>
    <w:uiPriority w:val="11"/>
    <w:semiHidden/>
    <w:unhideWhenUsed/>
    <w:qFormat/>
    <w:rsid w:val="007D2696"/>
    <w:pPr>
      <w:numPr>
        <w:ilvl w:val="1"/>
      </w:numPr>
      <w:spacing w:after="160"/>
    </w:pPr>
    <w:rPr>
      <w:color w:val="5A5A5A" w:themeColor="text1" w:themeTint="A5"/>
      <w:sz w:val="22"/>
      <w:szCs w:val="22"/>
    </w:rPr>
  </w:style>
  <w:style w:type="character" w:customStyle="1" w:styleId="ad">
    <w:name w:val="副标题字符"/>
    <w:basedOn w:val="a0"/>
    <w:link w:val="ac"/>
    <w:uiPriority w:val="11"/>
    <w:semiHidden/>
    <w:rsid w:val="007D2696"/>
    <w:rPr>
      <w:rFonts w:eastAsiaTheme="minorEastAsia"/>
      <w:color w:val="5A5A5A" w:themeColor="text1" w:themeTint="A5"/>
      <w:sz w:val="22"/>
      <w:szCs w:val="22"/>
    </w:rPr>
  </w:style>
  <w:style w:type="character" w:styleId="ae">
    <w:name w:val="Hyperlink"/>
    <w:basedOn w:val="a0"/>
    <w:uiPriority w:val="99"/>
    <w:unhideWhenUsed/>
    <w:rsid w:val="00E60B21"/>
    <w:rPr>
      <w:color w:val="0563C1" w:themeColor="hyperlink"/>
      <w:u w:val="single"/>
    </w:rPr>
  </w:style>
  <w:style w:type="paragraph" w:styleId="af">
    <w:name w:val="footnote text"/>
    <w:basedOn w:val="a"/>
    <w:link w:val="af0"/>
    <w:uiPriority w:val="99"/>
    <w:unhideWhenUsed/>
    <w:rsid w:val="00AC2AF4"/>
    <w:pPr>
      <w:spacing w:line="240" w:lineRule="auto"/>
    </w:pPr>
    <w:rPr>
      <w:sz w:val="24"/>
      <w:szCs w:val="24"/>
    </w:rPr>
  </w:style>
  <w:style w:type="character" w:customStyle="1" w:styleId="af0">
    <w:name w:val="脚注文本字符"/>
    <w:basedOn w:val="a0"/>
    <w:link w:val="af"/>
    <w:uiPriority w:val="99"/>
    <w:rsid w:val="00AC2AF4"/>
    <w:rPr>
      <w:sz w:val="24"/>
      <w:szCs w:val="24"/>
    </w:rPr>
  </w:style>
  <w:style w:type="character" w:styleId="af1">
    <w:name w:val="footnote reference"/>
    <w:basedOn w:val="a0"/>
    <w:uiPriority w:val="99"/>
    <w:unhideWhenUsed/>
    <w:rsid w:val="00AC2AF4"/>
    <w:rPr>
      <w:vertAlign w:val="superscript"/>
    </w:rPr>
  </w:style>
  <w:style w:type="paragraph" w:styleId="af2">
    <w:name w:val="endnote text"/>
    <w:basedOn w:val="a"/>
    <w:link w:val="af3"/>
    <w:uiPriority w:val="99"/>
    <w:unhideWhenUsed/>
    <w:rsid w:val="00CB78C7"/>
    <w:pPr>
      <w:spacing w:line="240" w:lineRule="auto"/>
    </w:pPr>
    <w:rPr>
      <w:sz w:val="24"/>
      <w:szCs w:val="24"/>
    </w:rPr>
  </w:style>
  <w:style w:type="character" w:customStyle="1" w:styleId="af3">
    <w:name w:val="尾注文本字符"/>
    <w:basedOn w:val="a0"/>
    <w:link w:val="af2"/>
    <w:uiPriority w:val="99"/>
    <w:rsid w:val="00CB78C7"/>
    <w:rPr>
      <w:sz w:val="24"/>
      <w:szCs w:val="24"/>
    </w:rPr>
  </w:style>
  <w:style w:type="character" w:styleId="af4">
    <w:name w:val="endnote reference"/>
    <w:basedOn w:val="a0"/>
    <w:uiPriority w:val="99"/>
    <w:unhideWhenUsed/>
    <w:rsid w:val="00CB78C7"/>
    <w:rPr>
      <w:vertAlign w:val="superscript"/>
    </w:rPr>
  </w:style>
  <w:style w:type="character" w:styleId="af5">
    <w:name w:val="FollowedHyperlink"/>
    <w:basedOn w:val="a0"/>
    <w:uiPriority w:val="99"/>
    <w:semiHidden/>
    <w:unhideWhenUsed/>
    <w:rsid w:val="00443724"/>
    <w:rPr>
      <w:color w:val="954F72" w:themeColor="followedHyperlink"/>
      <w:u w:val="single"/>
    </w:rPr>
  </w:style>
  <w:style w:type="table" w:styleId="21">
    <w:name w:val="Plain Table 2"/>
    <w:basedOn w:val="a1"/>
    <w:uiPriority w:val="42"/>
    <w:rsid w:val="00B3469E"/>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6">
    <w:name w:val="Grid Table Light"/>
    <w:basedOn w:val="a1"/>
    <w:uiPriority w:val="40"/>
    <w:rsid w:val="00B3469E"/>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31">
    <w:name w:val="Plain Table 3"/>
    <w:basedOn w:val="a1"/>
    <w:uiPriority w:val="43"/>
    <w:rsid w:val="00B3469E"/>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9417B0"/>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9417B0"/>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7">
    <w:name w:val="List Paragraph"/>
    <w:basedOn w:val="a"/>
    <w:uiPriority w:val="34"/>
    <w:unhideWhenUsed/>
    <w:qFormat/>
    <w:rsid w:val="00B111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8142">
      <w:bodyDiv w:val="1"/>
      <w:marLeft w:val="0"/>
      <w:marRight w:val="0"/>
      <w:marTop w:val="0"/>
      <w:marBottom w:val="0"/>
      <w:divBdr>
        <w:top w:val="none" w:sz="0" w:space="0" w:color="auto"/>
        <w:left w:val="none" w:sz="0" w:space="0" w:color="auto"/>
        <w:bottom w:val="none" w:sz="0" w:space="0" w:color="auto"/>
        <w:right w:val="none" w:sz="0" w:space="0" w:color="auto"/>
      </w:divBdr>
    </w:div>
    <w:div w:id="364019241">
      <w:bodyDiv w:val="1"/>
      <w:marLeft w:val="0"/>
      <w:marRight w:val="0"/>
      <w:marTop w:val="0"/>
      <w:marBottom w:val="0"/>
      <w:divBdr>
        <w:top w:val="none" w:sz="0" w:space="0" w:color="auto"/>
        <w:left w:val="none" w:sz="0" w:space="0" w:color="auto"/>
        <w:bottom w:val="none" w:sz="0" w:space="0" w:color="auto"/>
        <w:right w:val="none" w:sz="0" w:space="0" w:color="auto"/>
      </w:divBdr>
    </w:div>
    <w:div w:id="404302252">
      <w:bodyDiv w:val="1"/>
      <w:marLeft w:val="0"/>
      <w:marRight w:val="0"/>
      <w:marTop w:val="0"/>
      <w:marBottom w:val="0"/>
      <w:divBdr>
        <w:top w:val="none" w:sz="0" w:space="0" w:color="auto"/>
        <w:left w:val="none" w:sz="0" w:space="0" w:color="auto"/>
        <w:bottom w:val="none" w:sz="0" w:space="0" w:color="auto"/>
        <w:right w:val="none" w:sz="0" w:space="0" w:color="auto"/>
      </w:divBdr>
    </w:div>
    <w:div w:id="700665192">
      <w:bodyDiv w:val="1"/>
      <w:marLeft w:val="0"/>
      <w:marRight w:val="0"/>
      <w:marTop w:val="0"/>
      <w:marBottom w:val="0"/>
      <w:divBdr>
        <w:top w:val="none" w:sz="0" w:space="0" w:color="auto"/>
        <w:left w:val="none" w:sz="0" w:space="0" w:color="auto"/>
        <w:bottom w:val="none" w:sz="0" w:space="0" w:color="auto"/>
        <w:right w:val="none" w:sz="0" w:space="0" w:color="auto"/>
      </w:divBdr>
    </w:div>
    <w:div w:id="998268778">
      <w:bodyDiv w:val="1"/>
      <w:marLeft w:val="0"/>
      <w:marRight w:val="0"/>
      <w:marTop w:val="0"/>
      <w:marBottom w:val="0"/>
      <w:divBdr>
        <w:top w:val="none" w:sz="0" w:space="0" w:color="auto"/>
        <w:left w:val="none" w:sz="0" w:space="0" w:color="auto"/>
        <w:bottom w:val="none" w:sz="0" w:space="0" w:color="auto"/>
        <w:right w:val="none" w:sz="0" w:space="0" w:color="auto"/>
      </w:divBdr>
    </w:div>
    <w:div w:id="1527448776">
      <w:bodyDiv w:val="1"/>
      <w:marLeft w:val="0"/>
      <w:marRight w:val="0"/>
      <w:marTop w:val="0"/>
      <w:marBottom w:val="0"/>
      <w:divBdr>
        <w:top w:val="none" w:sz="0" w:space="0" w:color="auto"/>
        <w:left w:val="none" w:sz="0" w:space="0" w:color="auto"/>
        <w:bottom w:val="none" w:sz="0" w:space="0" w:color="auto"/>
        <w:right w:val="none" w:sz="0" w:space="0" w:color="auto"/>
      </w:divBdr>
    </w:div>
    <w:div w:id="17756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FormatMemory/MonkeyBomb2" TargetMode="External"/><Relationship Id="rId20" Type="http://schemas.openxmlformats.org/officeDocument/2006/relationships/theme" Target="theme/theme1.xml"/><Relationship Id="rId10" Type="http://schemas.openxmlformats.org/officeDocument/2006/relationships/hyperlink" Target="http://americas.datafest.net/resources/project-list/jyjyj" TargetMode="External"/><Relationship Id="rId11" Type="http://schemas.openxmlformats.org/officeDocument/2006/relationships/hyperlink" Target="https://github.com/FormatMemory/Datafest-Ipark" TargetMode="External"/><Relationship Id="rId12" Type="http://schemas.openxmlformats.org/officeDocument/2006/relationships/hyperlink" Target="https://github.com/FormatMemory/MonkeyBomb2" TargetMode="External"/><Relationship Id="rId13" Type="http://schemas.openxmlformats.org/officeDocument/2006/relationships/hyperlink" Target="http://americas.datafest.net/resources/project-list/jyjyj" TargetMode="External"/><Relationship Id="rId14" Type="http://schemas.openxmlformats.org/officeDocument/2006/relationships/image" Target="media/image1.tiff"/><Relationship Id="rId15" Type="http://schemas.openxmlformats.org/officeDocument/2006/relationships/image" Target="media/image2.png"/><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FormatMemory/Datafest-Ipark"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formatmemory.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sheng/Library/Containers/com.microsoft.Word/Data/Library/Caches/1033/TM16392737/Polished%20resume,%20designed%20by%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3408F6-1B16-3E48-A967-54617A51A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5</TotalTime>
  <Pages>2</Pages>
  <Words>2</Words>
  <Characters>15</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D</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Tel: (+1) 334 444 8917</dc:subject>
  <dc:creator>丁宇声
</dc:creator>
  <cp:keywords/>
  <dc:description>thinkle@qq.com| WeChat:297264471</dc:description>
  <cp:lastModifiedBy>Yusheng Ding</cp:lastModifiedBy>
  <cp:revision>6</cp:revision>
  <cp:lastPrinted>2018-03-04T15:59:00Z</cp:lastPrinted>
  <dcterms:created xsi:type="dcterms:W3CDTF">2018-03-04T15:49:00Z</dcterms:created>
  <dcterms:modified xsi:type="dcterms:W3CDTF">2018-03-04T16:00:00Z</dcterms:modified>
</cp:coreProperties>
</file>