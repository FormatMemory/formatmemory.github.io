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745F" w14:textId="791F6CDD" w:rsidR="003C6922" w:rsidRDefault="00FE4FBC" w:rsidP="003C6922">
      <w:pPr>
        <w:rPr>
          <w:lang w:eastAsia="zh-CN"/>
        </w:rPr>
      </w:pPr>
      <w:r>
        <w:rPr>
          <w:rFonts w:hint="eastAsia"/>
          <w:noProof/>
          <w:lang w:eastAsia="zh-CN"/>
        </w:rPr>
        <mc:AlternateContent>
          <mc:Choice Requires="wps">
            <w:drawing>
              <wp:anchor distT="0" distB="0" distL="114300" distR="114300" simplePos="0" relativeHeight="251671552" behindDoc="0" locked="0" layoutInCell="1" allowOverlap="1" wp14:anchorId="518BEAF5" wp14:editId="47DB8A78">
                <wp:simplePos x="0" y="0"/>
                <wp:positionH relativeFrom="column">
                  <wp:posOffset>183878</wp:posOffset>
                </wp:positionH>
                <wp:positionV relativeFrom="paragraph">
                  <wp:posOffset>454</wp:posOffset>
                </wp:positionV>
                <wp:extent cx="3625215" cy="581025"/>
                <wp:effectExtent l="0" t="0" r="0" b="3175"/>
                <wp:wrapSquare wrapText="bothSides"/>
                <wp:docPr id="17" name="文本框 17"/>
                <wp:cNvGraphicFramePr/>
                <a:graphic xmlns:a="http://schemas.openxmlformats.org/drawingml/2006/main">
                  <a:graphicData uri="http://schemas.microsoft.com/office/word/2010/wordprocessingShape">
                    <wps:wsp>
                      <wps:cNvSpPr txBox="1"/>
                      <wps:spPr>
                        <a:xfrm>
                          <a:off x="0" y="0"/>
                          <a:ext cx="362521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BEAF5" id="_x0000_t202" coordsize="21600,21600" o:spt="202" path="m0,0l0,21600,21600,21600,21600,0xe">
                <v:stroke joinstyle="miter"/>
                <v:path gradientshapeok="t" o:connecttype="rect"/>
              </v:shapetype>
              <v:shape id="文本框 17" o:spid="_x0000_s1026" type="#_x0000_t202" style="position:absolute;margin-left:14.5pt;margin-top:.05pt;width:285.4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" filled="f" stroked="f">
                <v:textbo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v:textbox>
                <w10:wrap type="square"/>
              </v:shape>
            </w:pict>
          </mc:Fallback>
        </mc:AlternateContent>
      </w:r>
    </w:p>
    <w:p w14:paraId="46AB34B0" w14:textId="7E30B89D" w:rsidR="003C6922" w:rsidRDefault="000968B2">
      <w:pPr>
        <w:rPr>
          <w:lang w:eastAsia="zh-CN"/>
        </w:rPr>
      </w:pPr>
      <w:r>
        <w:rPr>
          <w:rFonts w:hint="eastAsia"/>
          <w:noProof/>
          <w:lang w:eastAsia="zh-CN"/>
        </w:rPr>
        <mc:AlternateContent>
          <mc:Choice Requires="wps">
            <w:drawing>
              <wp:anchor distT="0" distB="0" distL="114300" distR="114300" simplePos="0" relativeHeight="251673600" behindDoc="0" locked="0" layoutInCell="1" allowOverlap="1" wp14:anchorId="4C0D8EA0" wp14:editId="5740FF3F">
                <wp:simplePos x="0" y="0"/>
                <wp:positionH relativeFrom="column">
                  <wp:posOffset>120015</wp:posOffset>
                </wp:positionH>
                <wp:positionV relativeFrom="paragraph">
                  <wp:posOffset>6123033</wp:posOffset>
                </wp:positionV>
                <wp:extent cx="3610610" cy="581025"/>
                <wp:effectExtent l="0" t="0" r="0" b="3175"/>
                <wp:wrapSquare wrapText="bothSides"/>
                <wp:docPr id="18" name="文本框 18"/>
                <wp:cNvGraphicFramePr/>
                <a:graphic xmlns:a="http://schemas.openxmlformats.org/drawingml/2006/main">
                  <a:graphicData uri="http://schemas.microsoft.com/office/word/2010/wordprocessingShape">
                    <wps:wsp>
                      <wps:cNvSpPr txBox="1"/>
                      <wps:spPr>
                        <a:xfrm>
                          <a:off x="0" y="0"/>
                          <a:ext cx="361061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D8EA0" id="_x0000_t202" coordsize="21600,21600" o:spt="202" path="m0,0l0,21600,21600,21600,21600,0xe">
                <v:stroke joinstyle="miter"/>
                <v:path gradientshapeok="t" o:connecttype="rect"/>
              </v:shapetype>
              <v:shape id="文本框 18" o:spid="_x0000_s1027" type="#_x0000_t202" style="position:absolute;margin-left:9.45pt;margin-top:482.15pt;width:284.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" filled="f" stroked="f">
                <v:textbo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4E3E06F4" wp14:editId="035FABA7">
                <wp:simplePos x="0" y="0"/>
                <wp:positionH relativeFrom="column">
                  <wp:posOffset>241844</wp:posOffset>
                </wp:positionH>
                <wp:positionV relativeFrom="paragraph">
                  <wp:posOffset>6569347</wp:posOffset>
                </wp:positionV>
                <wp:extent cx="6457950" cy="211772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457950" cy="2117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E0E227D"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292B4DB8" w14:textId="3CAC8DDD" w:rsidR="009E23D8" w:rsidRPr="000968B2" w:rsidRDefault="003C6922" w:rsidP="009E23D8">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06F4" id="文本框 7" o:spid="_x0000_s1028" type="#_x0000_t202" style="position:absolute;margin-left:19.05pt;margin-top:517.25pt;width:508.5pt;height:1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" filled="f" stroked="f">
                <v:textbo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E0E227D"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292B4DB8" w14:textId="3CAC8DDD" w:rsidR="009E23D8" w:rsidRPr="000968B2" w:rsidRDefault="003C6922" w:rsidP="009E23D8">
                      <w:pPr>
                        <w:rPr>
                          <w:rFonts w:asciiTheme="majorHAnsi" w:hAnsiTheme="majorHAnsi" w:hint="eastAsia"/>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v:textbox>
                <w10:wrap type="square"/>
              </v:shape>
            </w:pict>
          </mc:Fallback>
        </mc:AlternateContent>
      </w:r>
      <w:r w:rsidR="000C34D5">
        <w:rPr>
          <w:rFonts w:hint="eastAsia"/>
          <w:noProof/>
          <w:lang w:eastAsia="zh-CN"/>
        </w:rPr>
        <mc:AlternateContent>
          <mc:Choice Requires="wps">
            <w:drawing>
              <wp:anchor distT="0" distB="0" distL="114300" distR="114300" simplePos="0" relativeHeight="251659264" behindDoc="0" locked="0" layoutInCell="1" allowOverlap="1" wp14:anchorId="12301DD8" wp14:editId="2E2765C2">
                <wp:simplePos x="0" y="0"/>
                <wp:positionH relativeFrom="column">
                  <wp:posOffset>239395</wp:posOffset>
                </wp:positionH>
                <wp:positionV relativeFrom="paragraph">
                  <wp:posOffset>307975</wp:posOffset>
                </wp:positionV>
                <wp:extent cx="6415405" cy="605663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6415405" cy="6056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094A0" w14:textId="7F9D2EF3" w:rsidR="00FE4FBC" w:rsidRDefault="00FE4FBC" w:rsidP="005351CB">
                            <w:pPr>
                              <w:jc w:val="both"/>
                              <w:rPr>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030CE9A6" w:rsidR="00A3713D" w:rsidRPr="00C232EB" w:rsidRDefault="00A3713D" w:rsidP="00C232EB">
                            <w:pPr>
                              <w:pStyle w:val="af7"/>
                              <w:numPr>
                                <w:ilvl w:val="0"/>
                                <w:numId w:val="7"/>
                              </w:numPr>
                              <w:ind w:firstLineChars="0"/>
                              <w:jc w:val="both"/>
                              <w:rPr>
                                <w:lang w:eastAsia="zh-CN"/>
                              </w:rPr>
                            </w:pPr>
                            <w:r>
                              <w:rPr>
                                <w:rFonts w:hint="eastAsia"/>
                                <w:lang w:eastAsia="zh-CN"/>
                              </w:rPr>
                              <w:t>开发、维护</w:t>
                            </w:r>
                            <w:r w:rsidR="00FD79FB">
                              <w:rPr>
                                <w:rFonts w:hint="eastAsia"/>
                                <w:lang w:eastAsia="zh-CN"/>
                              </w:rPr>
                              <w:t>两套</w:t>
                            </w:r>
                            <w:r>
                              <w:rPr>
                                <w:rFonts w:hint="eastAsia"/>
                                <w:lang w:eastAsia="zh-CN"/>
                              </w:rPr>
                              <w:t>数据可视化</w:t>
                            </w:r>
                            <w:r w:rsidR="00C232EB" w:rsidRPr="00C232EB">
                              <w:rPr>
                                <w:lang w:eastAsia="zh-CN"/>
                              </w:rPr>
                              <w:t>Business Intelligence (BI)</w:t>
                            </w:r>
                            <w:r>
                              <w:rPr>
                                <w:rFonts w:hint="eastAsia"/>
                                <w:lang w:eastAsia="zh-CN"/>
                              </w:rPr>
                              <w:t>系统</w:t>
                            </w:r>
                            <w:r w:rsidR="00DE3DD9">
                              <w:rPr>
                                <w:rFonts w:hint="eastAsia"/>
                                <w:lang w:eastAsia="zh-CN"/>
                              </w:rPr>
                              <w:t>，</w:t>
                            </w:r>
                            <w:r w:rsidR="0084602E">
                              <w:rPr>
                                <w:rFonts w:hint="eastAsia"/>
                                <w:lang w:eastAsia="zh-CN"/>
                              </w:rPr>
                              <w:t>负责</w:t>
                            </w:r>
                            <w:r w:rsidR="00DE3DD9">
                              <w:rPr>
                                <w:rFonts w:hint="eastAsia"/>
                                <w:lang w:eastAsia="zh-CN"/>
                              </w:rPr>
                              <w:t>由</w:t>
                            </w:r>
                            <w:r w:rsidR="00FA559C">
                              <w:rPr>
                                <w:lang w:eastAsia="zh-CN"/>
                              </w:rPr>
                              <w:t>Ph</w:t>
                            </w:r>
                            <w:r w:rsidR="00FA559C">
                              <w:rPr>
                                <w:rFonts w:hint="eastAsia"/>
                                <w:lang w:eastAsia="zh-CN"/>
                              </w:rPr>
                              <w:t>p</w:t>
                            </w:r>
                            <w:r w:rsidR="00FA559C">
                              <w:rPr>
                                <w:rFonts w:hint="eastAsia"/>
                                <w:lang w:eastAsia="zh-CN"/>
                              </w:rPr>
                              <w:t>结合</w:t>
                            </w:r>
                            <w:r w:rsidR="00FA559C">
                              <w:rPr>
                                <w:rFonts w:hint="eastAsia"/>
                                <w:lang w:eastAsia="zh-CN"/>
                              </w:rPr>
                              <w:t>HighChart</w:t>
                            </w:r>
                            <w:r w:rsidR="00DE3DD9">
                              <w:rPr>
                                <w:rFonts w:hint="eastAsia"/>
                                <w:lang w:eastAsia="zh-CN"/>
                              </w:rPr>
                              <w:t>开发的</w:t>
                            </w:r>
                            <w:r w:rsidR="00307536">
                              <w:rPr>
                                <w:rFonts w:hint="eastAsia"/>
                                <w:lang w:eastAsia="zh-CN"/>
                              </w:rPr>
                              <w:t>自研</w:t>
                            </w:r>
                            <w:r w:rsidR="00FA559C">
                              <w:rPr>
                                <w:rFonts w:hint="eastAsia"/>
                                <w:lang w:eastAsia="zh-CN"/>
                              </w:rPr>
                              <w:t>BI</w:t>
                            </w:r>
                            <w:r w:rsidR="00FA559C">
                              <w:rPr>
                                <w:rFonts w:hint="eastAsia"/>
                                <w:lang w:eastAsia="zh-CN"/>
                              </w:rPr>
                              <w:t>系统迁移到</w:t>
                            </w:r>
                            <w:r w:rsidR="00FA559C">
                              <w:rPr>
                                <w:rFonts w:hint="eastAsia"/>
                                <w:lang w:eastAsia="zh-CN"/>
                              </w:rPr>
                              <w:t>Superset</w:t>
                            </w:r>
                          </w:p>
                          <w:p w14:paraId="3C36FB45" w14:textId="303E5896" w:rsidR="00D5467C" w:rsidRDefault="00BC4964" w:rsidP="00BC4964">
                            <w:pPr>
                              <w:pStyle w:val="af7"/>
                              <w:numPr>
                                <w:ilvl w:val="0"/>
                                <w:numId w:val="7"/>
                              </w:numPr>
                              <w:ind w:firstLineChars="0"/>
                              <w:jc w:val="both"/>
                              <w:rPr>
                                <w:lang w:eastAsia="zh-CN"/>
                              </w:rPr>
                            </w:pPr>
                            <w:r w:rsidRPr="005E5B1D">
                              <w:rPr>
                                <w:rFonts w:hint="eastAsia"/>
                                <w:lang w:eastAsia="zh-CN"/>
                              </w:rPr>
                              <w:t>维护数据组数据库</w:t>
                            </w:r>
                            <w:r>
                              <w:rPr>
                                <w:rFonts w:hint="eastAsia"/>
                                <w:lang w:eastAsia="zh-CN"/>
                              </w:rPr>
                              <w:t>和数据仓库，</w:t>
                            </w:r>
                            <w:r w:rsidR="00D5467C" w:rsidRPr="005E5B1D">
                              <w:rPr>
                                <w:rFonts w:hint="eastAsia"/>
                                <w:lang w:eastAsia="zh-CN"/>
                              </w:rPr>
                              <w:t>数据仓库</w:t>
                            </w:r>
                            <w:r w:rsidR="00D5467C">
                              <w:rPr>
                                <w:rFonts w:hint="eastAsia"/>
                                <w:lang w:eastAsia="zh-CN"/>
                              </w:rPr>
                              <w:t>迁移</w:t>
                            </w:r>
                            <w:r w:rsidR="00D5467C" w:rsidRPr="005E5B1D">
                              <w:rPr>
                                <w:rFonts w:hint="eastAsia"/>
                                <w:lang w:eastAsia="zh-CN"/>
                              </w:rPr>
                              <w:t>实施及</w:t>
                            </w:r>
                            <w:r w:rsidR="003E3F90">
                              <w:rPr>
                                <w:rFonts w:hint="eastAsia"/>
                                <w:lang w:eastAsia="zh-CN"/>
                              </w:rPr>
                              <w:t>相关</w:t>
                            </w:r>
                            <w:r w:rsidR="00E70557">
                              <w:rPr>
                                <w:rFonts w:hint="eastAsia"/>
                                <w:lang w:eastAsia="zh-CN"/>
                              </w:rPr>
                              <w:t>取</w:t>
                            </w:r>
                            <w:r w:rsidR="00E70557">
                              <w:rPr>
                                <w:lang w:eastAsia="zh-CN"/>
                              </w:rPr>
                              <w:t>/</w:t>
                            </w:r>
                            <w:r w:rsidR="007702F5">
                              <w:rPr>
                                <w:rFonts w:hint="eastAsia"/>
                                <w:lang w:eastAsia="zh-CN"/>
                              </w:rPr>
                              <w:t>跑数</w:t>
                            </w:r>
                            <w:r w:rsidR="00C81A14">
                              <w:rPr>
                                <w:rFonts w:hint="eastAsia"/>
                                <w:lang w:eastAsia="zh-CN"/>
                              </w:rPr>
                              <w:t>和调度</w:t>
                            </w:r>
                            <w:r w:rsidR="003E3F90">
                              <w:rPr>
                                <w:rFonts w:hint="eastAsia"/>
                                <w:lang w:eastAsia="zh-CN"/>
                              </w:rPr>
                              <w:t>脚本</w:t>
                            </w:r>
                            <w:r w:rsidR="007C5573">
                              <w:rPr>
                                <w:rFonts w:hint="eastAsia"/>
                                <w:lang w:eastAsia="zh-CN"/>
                              </w:rPr>
                              <w:t>开发、</w:t>
                            </w:r>
                            <w:r w:rsidR="00D5467C" w:rsidRPr="005E5B1D">
                              <w:rPr>
                                <w:rFonts w:hint="eastAsia"/>
                                <w:lang w:eastAsia="zh-CN"/>
                              </w:rPr>
                              <w:t>维护</w:t>
                            </w:r>
                          </w:p>
                          <w:p w14:paraId="459DC3E7" w14:textId="5CCDE5FF" w:rsidR="00F84E75" w:rsidRPr="00A7266C" w:rsidRDefault="00F84E75" w:rsidP="002767D3">
                            <w:pPr>
                              <w:pStyle w:val="af7"/>
                              <w:numPr>
                                <w:ilvl w:val="0"/>
                                <w:numId w:val="7"/>
                              </w:numPr>
                              <w:ind w:firstLineChars="0"/>
                              <w:jc w:val="both"/>
                              <w:rPr>
                                <w:lang w:eastAsia="zh-CN"/>
                              </w:rPr>
                            </w:pPr>
                            <w:r>
                              <w:rPr>
                                <w:rFonts w:hint="eastAsia"/>
                                <w:lang w:eastAsia="zh-CN"/>
                              </w:rPr>
                              <w:t>探探数据后台的日志加工工作</w:t>
                            </w:r>
                            <w:r w:rsidR="00B041D2">
                              <w:rPr>
                                <w:rFonts w:hint="eastAsia"/>
                                <w:lang w:eastAsia="zh-CN"/>
                              </w:rPr>
                              <w:t>，根据业务部门需求制作数据报表</w:t>
                            </w:r>
                            <w:r w:rsidR="004E43D9">
                              <w:rPr>
                                <w:rFonts w:hint="eastAsia"/>
                                <w:lang w:eastAsia="zh-CN"/>
                              </w:rPr>
                              <w:t>支持</w:t>
                            </w:r>
                            <w:r w:rsidR="002767D3">
                              <w:rPr>
                                <w:rFonts w:hint="eastAsia"/>
                                <w:lang w:eastAsia="zh-CN"/>
                              </w:rPr>
                              <w:t>数据分析、数据抽样等工作</w:t>
                            </w:r>
                          </w:p>
                          <w:p w14:paraId="4D5E03F8" w14:textId="1998D2CE" w:rsidR="00836931" w:rsidRPr="00A7266C" w:rsidRDefault="00775054" w:rsidP="002767D3">
                            <w:pPr>
                              <w:pStyle w:val="af7"/>
                              <w:numPr>
                                <w:ilvl w:val="0"/>
                                <w:numId w:val="7"/>
                              </w:numPr>
                              <w:ind w:firstLineChars="0"/>
                              <w:jc w:val="both"/>
                              <w:rPr>
                                <w:lang w:eastAsia="zh-CN"/>
                              </w:rPr>
                            </w:pPr>
                            <w:r w:rsidRPr="00A7266C">
                              <w:rPr>
                                <w:rFonts w:hint="eastAsia"/>
                                <w:lang w:eastAsia="zh-CN"/>
                              </w:rPr>
                              <w:t>组内任务一些提升效率的小工具开发</w:t>
                            </w:r>
                            <w:r w:rsidR="00D95C95" w:rsidRPr="00A7266C">
                              <w:rPr>
                                <w:rFonts w:hint="eastAsia"/>
                                <w:lang w:eastAsia="zh-CN"/>
                              </w:rPr>
                              <w:t>，如：</w:t>
                            </w:r>
                            <w:r w:rsidR="00EF52D4">
                              <w:rPr>
                                <w:rFonts w:hint="eastAsia"/>
                                <w:lang w:eastAsia="zh-CN"/>
                              </w:rPr>
                              <w:t>S</w:t>
                            </w:r>
                            <w:r w:rsidR="00D95C95" w:rsidRPr="00A7266C">
                              <w:rPr>
                                <w:rFonts w:hint="eastAsia"/>
                                <w:lang w:eastAsia="zh-CN"/>
                              </w:rPr>
                              <w:t>coop</w:t>
                            </w:r>
                            <w:r w:rsidR="00D95C95" w:rsidRPr="00A7266C">
                              <w:rPr>
                                <w:rFonts w:hint="eastAsia"/>
                                <w:lang w:eastAsia="zh-CN"/>
                              </w:rPr>
                              <w:t>倒数脚本批量生成脚本</w:t>
                            </w:r>
                            <w:r w:rsidR="00F74A9D" w:rsidRPr="00A7266C">
                              <w:rPr>
                                <w:rFonts w:hint="eastAsia"/>
                                <w:lang w:eastAsia="zh-CN"/>
                              </w:rPr>
                              <w:t>，</w:t>
                            </w:r>
                            <w:r w:rsidR="00F74A9D" w:rsidRPr="00A7266C">
                              <w:rPr>
                                <w:rFonts w:hint="eastAsia"/>
                                <w:lang w:eastAsia="zh-CN"/>
                              </w:rPr>
                              <w:t>oncall  summarize</w:t>
                            </w:r>
                            <w:r w:rsidR="006256CF">
                              <w:rPr>
                                <w:lang w:eastAsia="zh-CN"/>
                              </w:rPr>
                              <w:t>r</w:t>
                            </w:r>
                          </w:p>
                          <w:p w14:paraId="7D76B99B" w14:textId="3A6886C2" w:rsidR="00784A42" w:rsidRPr="00A7266C" w:rsidRDefault="0064476B" w:rsidP="007F6A10">
                            <w:pPr>
                              <w:jc w:val="both"/>
                              <w:rPr>
                                <w:lang w:eastAsia="zh-CN"/>
                              </w:rPr>
                            </w:pPr>
                            <w:r w:rsidRPr="00A7266C">
                              <w:rPr>
                                <w:lang w:eastAsia="zh-CN"/>
                              </w:rPr>
                              <w:t xml:space="preserve">         </w:t>
                            </w:r>
                            <w:r w:rsidR="0092682F" w:rsidRPr="00A7266C">
                              <w:rPr>
                                <w:rFonts w:hint="eastAsia"/>
                                <w:lang w:eastAsia="zh-CN"/>
                              </w:rPr>
                              <w:t>工作中用到的语言和工具：</w:t>
                            </w:r>
                            <w:r w:rsidR="00A96699" w:rsidRPr="00A7266C">
                              <w:rPr>
                                <w:lang w:eastAsia="zh-CN"/>
                              </w:rPr>
                              <w:t xml:space="preserve">SQL, </w:t>
                            </w:r>
                            <w:r w:rsidR="0092682F" w:rsidRPr="00A7266C">
                              <w:rPr>
                                <w:lang w:eastAsia="zh-CN"/>
                              </w:rPr>
                              <w:t>Python,</w:t>
                            </w:r>
                            <w:r w:rsidR="00FE3B8C" w:rsidRPr="00A7266C">
                              <w:rPr>
                                <w:lang w:eastAsia="zh-CN"/>
                              </w:rPr>
                              <w:t xml:space="preserve"> </w:t>
                            </w:r>
                            <w:r w:rsidR="00C4184E">
                              <w:rPr>
                                <w:lang w:eastAsia="zh-CN"/>
                              </w:rPr>
                              <w:t>Java, P</w:t>
                            </w:r>
                            <w:r w:rsidR="0092682F" w:rsidRPr="00A7266C">
                              <w:rPr>
                                <w:lang w:eastAsia="zh-CN"/>
                              </w:rPr>
                              <w:t xml:space="preserve">hp, </w:t>
                            </w:r>
                            <w:r w:rsidR="005A6F46">
                              <w:rPr>
                                <w:lang w:eastAsia="zh-CN"/>
                              </w:rPr>
                              <w:t>S</w:t>
                            </w:r>
                            <w:r w:rsidR="007D16ED" w:rsidRPr="00A7266C">
                              <w:rPr>
                                <w:lang w:eastAsia="zh-CN"/>
                              </w:rPr>
                              <w:t>hell</w:t>
                            </w:r>
                            <w:r w:rsidR="001C37A7">
                              <w:rPr>
                                <w:lang w:eastAsia="zh-CN"/>
                              </w:rPr>
                              <w:t xml:space="preserve"> S</w:t>
                            </w:r>
                            <w:r w:rsidR="00475A43" w:rsidRPr="00A7266C">
                              <w:rPr>
                                <w:lang w:eastAsia="zh-CN"/>
                              </w:rPr>
                              <w:t>cripts</w:t>
                            </w:r>
                            <w:r w:rsidR="00714449">
                              <w:rPr>
                                <w:lang w:eastAsia="zh-CN"/>
                              </w:rPr>
                              <w:t>, S</w:t>
                            </w:r>
                            <w:r w:rsidR="004864C0" w:rsidRPr="00A7266C">
                              <w:rPr>
                                <w:lang w:eastAsia="zh-CN"/>
                              </w:rPr>
                              <w:t>cala</w:t>
                            </w:r>
                            <w:r w:rsidR="00F20A7E" w:rsidRPr="00A7266C">
                              <w:rPr>
                                <w:lang w:eastAsia="zh-CN"/>
                              </w:rPr>
                              <w:t xml:space="preserve">, </w:t>
                            </w:r>
                            <w:bookmarkStart w:id="0" w:name="_GoBack"/>
                            <w:bookmarkEnd w:id="0"/>
                            <w:r w:rsidR="00311E92">
                              <w:rPr>
                                <w:lang w:eastAsia="zh-CN"/>
                              </w:rPr>
                              <w:t>H</w:t>
                            </w:r>
                            <w:r w:rsidR="0092682F" w:rsidRPr="00A7266C">
                              <w:rPr>
                                <w:lang w:eastAsia="zh-CN"/>
                              </w:rPr>
                              <w:t xml:space="preserve">tml, </w:t>
                            </w:r>
                            <w:r w:rsidR="00C4136F">
                              <w:rPr>
                                <w:lang w:eastAsia="zh-CN"/>
                              </w:rPr>
                              <w:t>CSS</w:t>
                            </w:r>
                            <w:r w:rsidR="0092682F" w:rsidRPr="00A7266C">
                              <w:rPr>
                                <w:lang w:eastAsia="zh-CN"/>
                              </w:rPr>
                              <w:t xml:space="preserve">, </w:t>
                            </w:r>
                            <w:r w:rsidR="0065156C">
                              <w:rPr>
                                <w:lang w:eastAsia="zh-CN"/>
                              </w:rPr>
                              <w:t>Javascript</w:t>
                            </w:r>
                          </w:p>
                          <w:p w14:paraId="4D87A239" w14:textId="60E232AA" w:rsidR="00054F86" w:rsidRDefault="0064476B" w:rsidP="005351CB">
                            <w:pPr>
                              <w:jc w:val="both"/>
                              <w:rPr>
                                <w:lang w:eastAsia="zh-CN"/>
                              </w:rPr>
                            </w:pPr>
                            <w:r w:rsidRPr="00A7266C">
                              <w:rPr>
                                <w:lang w:eastAsia="zh-CN"/>
                              </w:rPr>
                              <w:t xml:space="preserve">   </w:t>
                            </w:r>
                            <w:r w:rsidR="005D264F" w:rsidRPr="00A7266C">
                              <w:rPr>
                                <w:lang w:eastAsia="zh-CN"/>
                              </w:rPr>
                              <w:t xml:space="preserve"> </w:t>
                            </w:r>
                            <w:r w:rsidRPr="00A7266C">
                              <w:rPr>
                                <w:lang w:eastAsia="zh-CN"/>
                              </w:rPr>
                              <w:t xml:space="preserve">       </w:t>
                            </w:r>
                            <w:r w:rsidR="00C31FFF">
                              <w:rPr>
                                <w:lang w:eastAsia="zh-CN"/>
                              </w:rPr>
                              <w:t>C</w:t>
                            </w:r>
                            <w:r w:rsidR="002C31B2">
                              <w:rPr>
                                <w:lang w:eastAsia="zh-CN"/>
                              </w:rPr>
                              <w:t>rontab, A</w:t>
                            </w:r>
                            <w:r w:rsidR="002C4450" w:rsidRPr="00A7266C">
                              <w:rPr>
                                <w:lang w:eastAsia="zh-CN"/>
                              </w:rPr>
                              <w:t>irflow,</w:t>
                            </w:r>
                            <w:r w:rsidR="00E36911">
                              <w:rPr>
                                <w:lang w:eastAsia="zh-CN"/>
                              </w:rPr>
                              <w:t xml:space="preserve"> </w:t>
                            </w:r>
                            <w:r w:rsidR="002C4450" w:rsidRPr="00A7266C">
                              <w:rPr>
                                <w:lang w:eastAsia="zh-CN"/>
                              </w:rPr>
                              <w:t xml:space="preserve">Superset, </w:t>
                            </w:r>
                            <w:r w:rsidR="00FA5C61">
                              <w:rPr>
                                <w:lang w:eastAsia="zh-CN"/>
                              </w:rPr>
                              <w:t>Hadoop, Hive, Spark</w:t>
                            </w:r>
                            <w:r w:rsidR="00CC260A">
                              <w:rPr>
                                <w:rFonts w:hint="eastAsia"/>
                                <w:lang w:eastAsia="zh-CN"/>
                              </w:rPr>
                              <w:t xml:space="preserve">, </w:t>
                            </w:r>
                            <w:r w:rsidR="00ED64AB" w:rsidRPr="00A7266C">
                              <w:rPr>
                                <w:lang w:eastAsia="zh-CN"/>
                              </w:rPr>
                              <w:t>Postgre</w:t>
                            </w:r>
                            <w:r w:rsidR="00094D67" w:rsidRPr="00A7266C">
                              <w:rPr>
                                <w:lang w:eastAsia="zh-CN"/>
                              </w:rPr>
                              <w:t>, Scoop</w:t>
                            </w:r>
                            <w:r w:rsidR="009B1707" w:rsidRPr="00A7266C">
                              <w:rPr>
                                <w:lang w:eastAsia="zh-CN"/>
                              </w:rPr>
                              <w:t>, Linux</w:t>
                            </w:r>
                          </w:p>
                          <w:p w14:paraId="03671CED" w14:textId="77777777" w:rsidR="00C77AC4" w:rsidRDefault="00C77AC4" w:rsidP="005351CB">
                            <w:pPr>
                              <w:jc w:val="both"/>
                              <w:rPr>
                                <w:lang w:eastAsia="zh-CN"/>
                              </w:rPr>
                            </w:pPr>
                          </w:p>
                          <w:p w14:paraId="0912F30C" w14:textId="67673C99" w:rsidR="00FC33DF" w:rsidRPr="00FC33DF" w:rsidRDefault="00FC33DF"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791FBA27" w14:textId="788AE12C" w:rsidR="006538D1" w:rsidRPr="006C5BB7" w:rsidRDefault="003C6922" w:rsidP="00992B7F">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38D0A58" w14:textId="77777777" w:rsidR="006C5BB7" w:rsidRPr="006C67C5" w:rsidRDefault="006C5BB7" w:rsidP="00CB585B">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2B2BD31C"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009D6DC3">
                              <w:rPr>
                                <w:rFonts w:hint="eastAsia"/>
                                <w:lang w:eastAsia="zh-CN"/>
                              </w:rPr>
                              <w:t>批改作业，考前答疑以及考试监考</w:t>
                            </w:r>
                          </w:p>
                          <w:p w14:paraId="5A03319B" w14:textId="213F996A"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w:t>
                            </w:r>
                            <w:r w:rsidR="009D6DC3">
                              <w:rPr>
                                <w:rFonts w:hint="eastAsia"/>
                                <w:lang w:eastAsia="zh-CN"/>
                              </w:rPr>
                              <w:t>个线下室内商品推荐的解决方案的算法和软件模拟并对算法进行了验证</w:t>
                            </w:r>
                          </w:p>
                          <w:p w14:paraId="513574EF" w14:textId="5D3A9C73" w:rsidR="006538D1" w:rsidRPr="00483B64" w:rsidRDefault="003C6922" w:rsidP="00483B64">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6DCF7B14"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009D6DC3">
                              <w:rPr>
                                <w:rFonts w:hint="eastAsia"/>
                                <w:lang w:eastAsia="zh-CN"/>
                              </w:rPr>
                              <w:t>）标签大规模试验，搜集数据，验证性能</w:t>
                            </w:r>
                          </w:p>
                          <w:p w14:paraId="07E1E923" w14:textId="4BB1AFE4"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p>
                          <w:p w14:paraId="00B98669" w14:textId="347CB360" w:rsidR="003C6922" w:rsidRPr="00861AF3" w:rsidRDefault="000110F9" w:rsidP="003C6922">
                            <w:pPr>
                              <w:pStyle w:val="af7"/>
                              <w:numPr>
                                <w:ilvl w:val="0"/>
                                <w:numId w:val="5"/>
                              </w:numPr>
                              <w:ind w:firstLineChars="0"/>
                              <w:jc w:val="both"/>
                              <w:rPr>
                                <w:b/>
                                <w:lang w:eastAsia="zh-CN"/>
                              </w:rPr>
                            </w:pPr>
                            <w:r>
                              <w:rPr>
                                <w:rFonts w:hint="eastAsia"/>
                                <w:lang w:eastAsia="zh-CN"/>
                              </w:rPr>
                              <w:t>配合</w:t>
                            </w:r>
                            <w:r w:rsidR="003C6922" w:rsidRPr="007B3809">
                              <w:rPr>
                                <w:rFonts w:hint="eastAsia"/>
                                <w:lang w:eastAsia="zh-CN"/>
                              </w:rPr>
                              <w:t>Auburn Uni</w:t>
                            </w:r>
                            <w:r w:rsidR="003C6922" w:rsidRPr="007B3809">
                              <w:rPr>
                                <w:lang w:eastAsia="zh-CN"/>
                              </w:rPr>
                              <w:t xml:space="preserve">versity </w:t>
                            </w:r>
                            <w:r w:rsidR="003C6922" w:rsidRPr="007B3809">
                              <w:rPr>
                                <w:rFonts w:hint="eastAsia"/>
                                <w:lang w:eastAsia="zh-CN"/>
                              </w:rPr>
                              <w:t>RFID Laboratory</w:t>
                            </w:r>
                            <w:r w:rsidR="003C6922" w:rsidRPr="007B3809">
                              <w:rPr>
                                <w:rFonts w:hint="eastAsia"/>
                                <w:lang w:eastAsia="zh-CN"/>
                              </w:rPr>
                              <w:t>正式揭幕仪式，</w:t>
                            </w:r>
                            <w:r w:rsidR="00F86310">
                              <w:rPr>
                                <w:rFonts w:hint="eastAsia"/>
                                <w:lang w:eastAsia="zh-CN"/>
                              </w:rPr>
                              <w:t>协助</w:t>
                            </w:r>
                            <w:r w:rsidR="003C6922" w:rsidRPr="007B3809">
                              <w:rPr>
                                <w:rFonts w:hint="eastAsia"/>
                                <w:lang w:eastAsia="zh-CN"/>
                              </w:rPr>
                              <w:t>接待超过</w:t>
                            </w:r>
                            <w:r w:rsidR="003C6922" w:rsidRPr="007B3809">
                              <w:rPr>
                                <w:rFonts w:hint="eastAsia"/>
                                <w:lang w:eastAsia="zh-CN"/>
                              </w:rPr>
                              <w:t>200</w:t>
                            </w:r>
                            <w:r w:rsidR="00731770">
                              <w:rPr>
                                <w:rFonts w:hint="eastAsia"/>
                                <w:lang w:eastAsia="zh-CN"/>
                              </w:rPr>
                              <w:t>家企业的来宾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01DD8" id="_x0000_t202" coordsize="21600,21600" o:spt="202" path="m0,0l0,21600,21600,21600,21600,0xe">
                <v:stroke joinstyle="miter"/>
                <v:path gradientshapeok="t" o:connecttype="rect"/>
              </v:shapetype>
              <v:shape id="文本框 4" o:spid="_x0000_s1029" type="#_x0000_t202" style="position:absolute;margin-left:18.85pt;margin-top:24.25pt;width:505.15pt;height:47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" filled="f" stroked="f">
                <v:textbox>
                  <w:txbxContent>
                    <w:p w14:paraId="59C094A0" w14:textId="7F9D2EF3" w:rsidR="00FE4FBC" w:rsidRDefault="00FE4FBC" w:rsidP="005351CB">
                      <w:pPr>
                        <w:jc w:val="both"/>
                        <w:rPr>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030CE9A6" w:rsidR="00A3713D" w:rsidRPr="00C232EB" w:rsidRDefault="00A3713D" w:rsidP="00C232EB">
                      <w:pPr>
                        <w:pStyle w:val="af7"/>
                        <w:numPr>
                          <w:ilvl w:val="0"/>
                          <w:numId w:val="7"/>
                        </w:numPr>
                        <w:ind w:firstLineChars="0"/>
                        <w:jc w:val="both"/>
                        <w:rPr>
                          <w:lang w:eastAsia="zh-CN"/>
                        </w:rPr>
                      </w:pPr>
                      <w:r>
                        <w:rPr>
                          <w:rFonts w:hint="eastAsia"/>
                          <w:lang w:eastAsia="zh-CN"/>
                        </w:rPr>
                        <w:t>开发、维护</w:t>
                      </w:r>
                      <w:r w:rsidR="00FD79FB">
                        <w:rPr>
                          <w:rFonts w:hint="eastAsia"/>
                          <w:lang w:eastAsia="zh-CN"/>
                        </w:rPr>
                        <w:t>两套</w:t>
                      </w:r>
                      <w:r>
                        <w:rPr>
                          <w:rFonts w:hint="eastAsia"/>
                          <w:lang w:eastAsia="zh-CN"/>
                        </w:rPr>
                        <w:t>数据可视化</w:t>
                      </w:r>
                      <w:r w:rsidR="00C232EB" w:rsidRPr="00C232EB">
                        <w:rPr>
                          <w:lang w:eastAsia="zh-CN"/>
                        </w:rPr>
                        <w:t>Business Intelligence (BI)</w:t>
                      </w:r>
                      <w:r>
                        <w:rPr>
                          <w:rFonts w:hint="eastAsia"/>
                          <w:lang w:eastAsia="zh-CN"/>
                        </w:rPr>
                        <w:t>系统</w:t>
                      </w:r>
                      <w:r w:rsidR="00DE3DD9">
                        <w:rPr>
                          <w:rFonts w:hint="eastAsia"/>
                          <w:lang w:eastAsia="zh-CN"/>
                        </w:rPr>
                        <w:t>，</w:t>
                      </w:r>
                      <w:r w:rsidR="0084602E">
                        <w:rPr>
                          <w:rFonts w:hint="eastAsia"/>
                          <w:lang w:eastAsia="zh-CN"/>
                        </w:rPr>
                        <w:t>负责</w:t>
                      </w:r>
                      <w:r w:rsidR="00DE3DD9">
                        <w:rPr>
                          <w:rFonts w:hint="eastAsia"/>
                          <w:lang w:eastAsia="zh-CN"/>
                        </w:rPr>
                        <w:t>由</w:t>
                      </w:r>
                      <w:r w:rsidR="00FA559C">
                        <w:rPr>
                          <w:lang w:eastAsia="zh-CN"/>
                        </w:rPr>
                        <w:t>Ph</w:t>
                      </w:r>
                      <w:r w:rsidR="00FA559C">
                        <w:rPr>
                          <w:rFonts w:hint="eastAsia"/>
                          <w:lang w:eastAsia="zh-CN"/>
                        </w:rPr>
                        <w:t>p</w:t>
                      </w:r>
                      <w:r w:rsidR="00FA559C">
                        <w:rPr>
                          <w:rFonts w:hint="eastAsia"/>
                          <w:lang w:eastAsia="zh-CN"/>
                        </w:rPr>
                        <w:t>结合</w:t>
                      </w:r>
                      <w:r w:rsidR="00FA559C">
                        <w:rPr>
                          <w:rFonts w:hint="eastAsia"/>
                          <w:lang w:eastAsia="zh-CN"/>
                        </w:rPr>
                        <w:t>HighChart</w:t>
                      </w:r>
                      <w:r w:rsidR="00DE3DD9">
                        <w:rPr>
                          <w:rFonts w:hint="eastAsia"/>
                          <w:lang w:eastAsia="zh-CN"/>
                        </w:rPr>
                        <w:t>开发的</w:t>
                      </w:r>
                      <w:r w:rsidR="00307536">
                        <w:rPr>
                          <w:rFonts w:hint="eastAsia"/>
                          <w:lang w:eastAsia="zh-CN"/>
                        </w:rPr>
                        <w:t>自研</w:t>
                      </w:r>
                      <w:r w:rsidR="00FA559C">
                        <w:rPr>
                          <w:rFonts w:hint="eastAsia"/>
                          <w:lang w:eastAsia="zh-CN"/>
                        </w:rPr>
                        <w:t>BI</w:t>
                      </w:r>
                      <w:r w:rsidR="00FA559C">
                        <w:rPr>
                          <w:rFonts w:hint="eastAsia"/>
                          <w:lang w:eastAsia="zh-CN"/>
                        </w:rPr>
                        <w:t>系统迁移到</w:t>
                      </w:r>
                      <w:r w:rsidR="00FA559C">
                        <w:rPr>
                          <w:rFonts w:hint="eastAsia"/>
                          <w:lang w:eastAsia="zh-CN"/>
                        </w:rPr>
                        <w:t>Superset</w:t>
                      </w:r>
                    </w:p>
                    <w:p w14:paraId="3C36FB45" w14:textId="303E5896" w:rsidR="00D5467C" w:rsidRDefault="00BC4964" w:rsidP="00BC4964">
                      <w:pPr>
                        <w:pStyle w:val="af7"/>
                        <w:numPr>
                          <w:ilvl w:val="0"/>
                          <w:numId w:val="7"/>
                        </w:numPr>
                        <w:ind w:firstLineChars="0"/>
                        <w:jc w:val="both"/>
                        <w:rPr>
                          <w:lang w:eastAsia="zh-CN"/>
                        </w:rPr>
                      </w:pPr>
                      <w:r w:rsidRPr="005E5B1D">
                        <w:rPr>
                          <w:rFonts w:hint="eastAsia"/>
                          <w:lang w:eastAsia="zh-CN"/>
                        </w:rPr>
                        <w:t>维护数据组数据库</w:t>
                      </w:r>
                      <w:r>
                        <w:rPr>
                          <w:rFonts w:hint="eastAsia"/>
                          <w:lang w:eastAsia="zh-CN"/>
                        </w:rPr>
                        <w:t>和数据仓库，</w:t>
                      </w:r>
                      <w:r w:rsidR="00D5467C" w:rsidRPr="005E5B1D">
                        <w:rPr>
                          <w:rFonts w:hint="eastAsia"/>
                          <w:lang w:eastAsia="zh-CN"/>
                        </w:rPr>
                        <w:t>数据仓库</w:t>
                      </w:r>
                      <w:r w:rsidR="00D5467C">
                        <w:rPr>
                          <w:rFonts w:hint="eastAsia"/>
                          <w:lang w:eastAsia="zh-CN"/>
                        </w:rPr>
                        <w:t>迁移</w:t>
                      </w:r>
                      <w:r w:rsidR="00D5467C" w:rsidRPr="005E5B1D">
                        <w:rPr>
                          <w:rFonts w:hint="eastAsia"/>
                          <w:lang w:eastAsia="zh-CN"/>
                        </w:rPr>
                        <w:t>实施及</w:t>
                      </w:r>
                      <w:r w:rsidR="003E3F90">
                        <w:rPr>
                          <w:rFonts w:hint="eastAsia"/>
                          <w:lang w:eastAsia="zh-CN"/>
                        </w:rPr>
                        <w:t>相关</w:t>
                      </w:r>
                      <w:r w:rsidR="00E70557">
                        <w:rPr>
                          <w:rFonts w:hint="eastAsia"/>
                          <w:lang w:eastAsia="zh-CN"/>
                        </w:rPr>
                        <w:t>取</w:t>
                      </w:r>
                      <w:r w:rsidR="00E70557">
                        <w:rPr>
                          <w:lang w:eastAsia="zh-CN"/>
                        </w:rPr>
                        <w:t>/</w:t>
                      </w:r>
                      <w:r w:rsidR="007702F5">
                        <w:rPr>
                          <w:rFonts w:hint="eastAsia"/>
                          <w:lang w:eastAsia="zh-CN"/>
                        </w:rPr>
                        <w:t>跑数</w:t>
                      </w:r>
                      <w:r w:rsidR="00C81A14">
                        <w:rPr>
                          <w:rFonts w:hint="eastAsia"/>
                          <w:lang w:eastAsia="zh-CN"/>
                        </w:rPr>
                        <w:t>和调度</w:t>
                      </w:r>
                      <w:r w:rsidR="003E3F90">
                        <w:rPr>
                          <w:rFonts w:hint="eastAsia"/>
                          <w:lang w:eastAsia="zh-CN"/>
                        </w:rPr>
                        <w:t>脚本</w:t>
                      </w:r>
                      <w:r w:rsidR="007C5573">
                        <w:rPr>
                          <w:rFonts w:hint="eastAsia"/>
                          <w:lang w:eastAsia="zh-CN"/>
                        </w:rPr>
                        <w:t>开发、</w:t>
                      </w:r>
                      <w:r w:rsidR="00D5467C" w:rsidRPr="005E5B1D">
                        <w:rPr>
                          <w:rFonts w:hint="eastAsia"/>
                          <w:lang w:eastAsia="zh-CN"/>
                        </w:rPr>
                        <w:t>维护</w:t>
                      </w:r>
                    </w:p>
                    <w:p w14:paraId="459DC3E7" w14:textId="5CCDE5FF" w:rsidR="00F84E75" w:rsidRPr="00A7266C" w:rsidRDefault="00F84E75" w:rsidP="002767D3">
                      <w:pPr>
                        <w:pStyle w:val="af7"/>
                        <w:numPr>
                          <w:ilvl w:val="0"/>
                          <w:numId w:val="7"/>
                        </w:numPr>
                        <w:ind w:firstLineChars="0"/>
                        <w:jc w:val="both"/>
                        <w:rPr>
                          <w:lang w:eastAsia="zh-CN"/>
                        </w:rPr>
                      </w:pPr>
                      <w:r>
                        <w:rPr>
                          <w:rFonts w:hint="eastAsia"/>
                          <w:lang w:eastAsia="zh-CN"/>
                        </w:rPr>
                        <w:t>探探数据后台的日志加工工作</w:t>
                      </w:r>
                      <w:r w:rsidR="00B041D2">
                        <w:rPr>
                          <w:rFonts w:hint="eastAsia"/>
                          <w:lang w:eastAsia="zh-CN"/>
                        </w:rPr>
                        <w:t>，根据业务部门需求制作数据报表</w:t>
                      </w:r>
                      <w:r w:rsidR="004E43D9">
                        <w:rPr>
                          <w:rFonts w:hint="eastAsia"/>
                          <w:lang w:eastAsia="zh-CN"/>
                        </w:rPr>
                        <w:t>支持</w:t>
                      </w:r>
                      <w:r w:rsidR="002767D3">
                        <w:rPr>
                          <w:rFonts w:hint="eastAsia"/>
                          <w:lang w:eastAsia="zh-CN"/>
                        </w:rPr>
                        <w:t>数据分析、数据抽样等工作</w:t>
                      </w:r>
                    </w:p>
                    <w:p w14:paraId="4D5E03F8" w14:textId="1998D2CE" w:rsidR="00836931" w:rsidRPr="00A7266C" w:rsidRDefault="00775054" w:rsidP="002767D3">
                      <w:pPr>
                        <w:pStyle w:val="af7"/>
                        <w:numPr>
                          <w:ilvl w:val="0"/>
                          <w:numId w:val="7"/>
                        </w:numPr>
                        <w:ind w:firstLineChars="0"/>
                        <w:jc w:val="both"/>
                        <w:rPr>
                          <w:lang w:eastAsia="zh-CN"/>
                        </w:rPr>
                      </w:pPr>
                      <w:r w:rsidRPr="00A7266C">
                        <w:rPr>
                          <w:rFonts w:hint="eastAsia"/>
                          <w:lang w:eastAsia="zh-CN"/>
                        </w:rPr>
                        <w:t>组内任务一些提升效率的小工具开发</w:t>
                      </w:r>
                      <w:r w:rsidR="00D95C95" w:rsidRPr="00A7266C">
                        <w:rPr>
                          <w:rFonts w:hint="eastAsia"/>
                          <w:lang w:eastAsia="zh-CN"/>
                        </w:rPr>
                        <w:t>，如：</w:t>
                      </w:r>
                      <w:r w:rsidR="00EF52D4">
                        <w:rPr>
                          <w:rFonts w:hint="eastAsia"/>
                          <w:lang w:eastAsia="zh-CN"/>
                        </w:rPr>
                        <w:t>S</w:t>
                      </w:r>
                      <w:r w:rsidR="00D95C95" w:rsidRPr="00A7266C">
                        <w:rPr>
                          <w:rFonts w:hint="eastAsia"/>
                          <w:lang w:eastAsia="zh-CN"/>
                        </w:rPr>
                        <w:t>coop</w:t>
                      </w:r>
                      <w:r w:rsidR="00D95C95" w:rsidRPr="00A7266C">
                        <w:rPr>
                          <w:rFonts w:hint="eastAsia"/>
                          <w:lang w:eastAsia="zh-CN"/>
                        </w:rPr>
                        <w:t>倒数脚本批量生成脚本</w:t>
                      </w:r>
                      <w:r w:rsidR="00F74A9D" w:rsidRPr="00A7266C">
                        <w:rPr>
                          <w:rFonts w:hint="eastAsia"/>
                          <w:lang w:eastAsia="zh-CN"/>
                        </w:rPr>
                        <w:t>，</w:t>
                      </w:r>
                      <w:r w:rsidR="00F74A9D" w:rsidRPr="00A7266C">
                        <w:rPr>
                          <w:rFonts w:hint="eastAsia"/>
                          <w:lang w:eastAsia="zh-CN"/>
                        </w:rPr>
                        <w:t>oncall  summarize</w:t>
                      </w:r>
                      <w:r w:rsidR="006256CF">
                        <w:rPr>
                          <w:lang w:eastAsia="zh-CN"/>
                        </w:rPr>
                        <w:t>r</w:t>
                      </w:r>
                    </w:p>
                    <w:p w14:paraId="7D76B99B" w14:textId="3A6886C2" w:rsidR="00784A42" w:rsidRPr="00A7266C" w:rsidRDefault="0064476B" w:rsidP="007F6A10">
                      <w:pPr>
                        <w:jc w:val="both"/>
                        <w:rPr>
                          <w:lang w:eastAsia="zh-CN"/>
                        </w:rPr>
                      </w:pPr>
                      <w:r w:rsidRPr="00A7266C">
                        <w:rPr>
                          <w:lang w:eastAsia="zh-CN"/>
                        </w:rPr>
                        <w:t xml:space="preserve">         </w:t>
                      </w:r>
                      <w:r w:rsidR="0092682F" w:rsidRPr="00A7266C">
                        <w:rPr>
                          <w:rFonts w:hint="eastAsia"/>
                          <w:lang w:eastAsia="zh-CN"/>
                        </w:rPr>
                        <w:t>工作中用到的语言和工具：</w:t>
                      </w:r>
                      <w:r w:rsidR="00A96699" w:rsidRPr="00A7266C">
                        <w:rPr>
                          <w:lang w:eastAsia="zh-CN"/>
                        </w:rPr>
                        <w:t xml:space="preserve">SQL, </w:t>
                      </w:r>
                      <w:r w:rsidR="0092682F" w:rsidRPr="00A7266C">
                        <w:rPr>
                          <w:lang w:eastAsia="zh-CN"/>
                        </w:rPr>
                        <w:t>Python,</w:t>
                      </w:r>
                      <w:r w:rsidR="00FE3B8C" w:rsidRPr="00A7266C">
                        <w:rPr>
                          <w:lang w:eastAsia="zh-CN"/>
                        </w:rPr>
                        <w:t xml:space="preserve"> </w:t>
                      </w:r>
                      <w:r w:rsidR="00C4184E">
                        <w:rPr>
                          <w:lang w:eastAsia="zh-CN"/>
                        </w:rPr>
                        <w:t>Java, P</w:t>
                      </w:r>
                      <w:r w:rsidR="0092682F" w:rsidRPr="00A7266C">
                        <w:rPr>
                          <w:lang w:eastAsia="zh-CN"/>
                        </w:rPr>
                        <w:t xml:space="preserve">hp, </w:t>
                      </w:r>
                      <w:r w:rsidR="005A6F46">
                        <w:rPr>
                          <w:lang w:eastAsia="zh-CN"/>
                        </w:rPr>
                        <w:t>S</w:t>
                      </w:r>
                      <w:r w:rsidR="007D16ED" w:rsidRPr="00A7266C">
                        <w:rPr>
                          <w:lang w:eastAsia="zh-CN"/>
                        </w:rPr>
                        <w:t>hell</w:t>
                      </w:r>
                      <w:r w:rsidR="001C37A7">
                        <w:rPr>
                          <w:lang w:eastAsia="zh-CN"/>
                        </w:rPr>
                        <w:t xml:space="preserve"> S</w:t>
                      </w:r>
                      <w:r w:rsidR="00475A43" w:rsidRPr="00A7266C">
                        <w:rPr>
                          <w:lang w:eastAsia="zh-CN"/>
                        </w:rPr>
                        <w:t>cripts</w:t>
                      </w:r>
                      <w:r w:rsidR="00714449">
                        <w:rPr>
                          <w:lang w:eastAsia="zh-CN"/>
                        </w:rPr>
                        <w:t>, S</w:t>
                      </w:r>
                      <w:r w:rsidR="004864C0" w:rsidRPr="00A7266C">
                        <w:rPr>
                          <w:lang w:eastAsia="zh-CN"/>
                        </w:rPr>
                        <w:t>cala</w:t>
                      </w:r>
                      <w:r w:rsidR="00F20A7E" w:rsidRPr="00A7266C">
                        <w:rPr>
                          <w:lang w:eastAsia="zh-CN"/>
                        </w:rPr>
                        <w:t xml:space="preserve">, </w:t>
                      </w:r>
                      <w:bookmarkStart w:id="1" w:name="_GoBack"/>
                      <w:bookmarkEnd w:id="1"/>
                      <w:r w:rsidR="00311E92">
                        <w:rPr>
                          <w:lang w:eastAsia="zh-CN"/>
                        </w:rPr>
                        <w:t>H</w:t>
                      </w:r>
                      <w:r w:rsidR="0092682F" w:rsidRPr="00A7266C">
                        <w:rPr>
                          <w:lang w:eastAsia="zh-CN"/>
                        </w:rPr>
                        <w:t xml:space="preserve">tml, </w:t>
                      </w:r>
                      <w:r w:rsidR="00C4136F">
                        <w:rPr>
                          <w:lang w:eastAsia="zh-CN"/>
                        </w:rPr>
                        <w:t>CSS</w:t>
                      </w:r>
                      <w:r w:rsidR="0092682F" w:rsidRPr="00A7266C">
                        <w:rPr>
                          <w:lang w:eastAsia="zh-CN"/>
                        </w:rPr>
                        <w:t xml:space="preserve">, </w:t>
                      </w:r>
                      <w:r w:rsidR="0065156C">
                        <w:rPr>
                          <w:lang w:eastAsia="zh-CN"/>
                        </w:rPr>
                        <w:t>Javascript</w:t>
                      </w:r>
                    </w:p>
                    <w:p w14:paraId="4D87A239" w14:textId="60E232AA" w:rsidR="00054F86" w:rsidRDefault="0064476B" w:rsidP="005351CB">
                      <w:pPr>
                        <w:jc w:val="both"/>
                        <w:rPr>
                          <w:lang w:eastAsia="zh-CN"/>
                        </w:rPr>
                      </w:pPr>
                      <w:r w:rsidRPr="00A7266C">
                        <w:rPr>
                          <w:lang w:eastAsia="zh-CN"/>
                        </w:rPr>
                        <w:t xml:space="preserve">   </w:t>
                      </w:r>
                      <w:r w:rsidR="005D264F" w:rsidRPr="00A7266C">
                        <w:rPr>
                          <w:lang w:eastAsia="zh-CN"/>
                        </w:rPr>
                        <w:t xml:space="preserve"> </w:t>
                      </w:r>
                      <w:r w:rsidRPr="00A7266C">
                        <w:rPr>
                          <w:lang w:eastAsia="zh-CN"/>
                        </w:rPr>
                        <w:t xml:space="preserve">       </w:t>
                      </w:r>
                      <w:r w:rsidR="00C31FFF">
                        <w:rPr>
                          <w:lang w:eastAsia="zh-CN"/>
                        </w:rPr>
                        <w:t>C</w:t>
                      </w:r>
                      <w:r w:rsidR="002C31B2">
                        <w:rPr>
                          <w:lang w:eastAsia="zh-CN"/>
                        </w:rPr>
                        <w:t>rontab, A</w:t>
                      </w:r>
                      <w:r w:rsidR="002C4450" w:rsidRPr="00A7266C">
                        <w:rPr>
                          <w:lang w:eastAsia="zh-CN"/>
                        </w:rPr>
                        <w:t>irflow,</w:t>
                      </w:r>
                      <w:r w:rsidR="00E36911">
                        <w:rPr>
                          <w:lang w:eastAsia="zh-CN"/>
                        </w:rPr>
                        <w:t xml:space="preserve"> </w:t>
                      </w:r>
                      <w:r w:rsidR="002C4450" w:rsidRPr="00A7266C">
                        <w:rPr>
                          <w:lang w:eastAsia="zh-CN"/>
                        </w:rPr>
                        <w:t xml:space="preserve">Superset, </w:t>
                      </w:r>
                      <w:r w:rsidR="00FA5C61">
                        <w:rPr>
                          <w:lang w:eastAsia="zh-CN"/>
                        </w:rPr>
                        <w:t>Hadoop, Hive, Spark</w:t>
                      </w:r>
                      <w:r w:rsidR="00CC260A">
                        <w:rPr>
                          <w:rFonts w:hint="eastAsia"/>
                          <w:lang w:eastAsia="zh-CN"/>
                        </w:rPr>
                        <w:t xml:space="preserve">, </w:t>
                      </w:r>
                      <w:r w:rsidR="00ED64AB" w:rsidRPr="00A7266C">
                        <w:rPr>
                          <w:lang w:eastAsia="zh-CN"/>
                        </w:rPr>
                        <w:t>Postgre</w:t>
                      </w:r>
                      <w:r w:rsidR="00094D67" w:rsidRPr="00A7266C">
                        <w:rPr>
                          <w:lang w:eastAsia="zh-CN"/>
                        </w:rPr>
                        <w:t>, Scoop</w:t>
                      </w:r>
                      <w:r w:rsidR="009B1707" w:rsidRPr="00A7266C">
                        <w:rPr>
                          <w:lang w:eastAsia="zh-CN"/>
                        </w:rPr>
                        <w:t>, Linux</w:t>
                      </w:r>
                    </w:p>
                    <w:p w14:paraId="03671CED" w14:textId="77777777" w:rsidR="00C77AC4" w:rsidRDefault="00C77AC4" w:rsidP="005351CB">
                      <w:pPr>
                        <w:jc w:val="both"/>
                        <w:rPr>
                          <w:lang w:eastAsia="zh-CN"/>
                        </w:rPr>
                      </w:pPr>
                    </w:p>
                    <w:p w14:paraId="0912F30C" w14:textId="67673C99" w:rsidR="00FC33DF" w:rsidRPr="00FC33DF" w:rsidRDefault="00FC33DF"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791FBA27" w14:textId="788AE12C" w:rsidR="006538D1" w:rsidRPr="006C5BB7" w:rsidRDefault="003C6922" w:rsidP="00992B7F">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38D0A58" w14:textId="77777777" w:rsidR="006C5BB7" w:rsidRPr="006C67C5" w:rsidRDefault="006C5BB7" w:rsidP="00CB585B">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2B2BD31C"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009D6DC3">
                        <w:rPr>
                          <w:rFonts w:hint="eastAsia"/>
                          <w:lang w:eastAsia="zh-CN"/>
                        </w:rPr>
                        <w:t>批改作业，考前答疑以及考试监考</w:t>
                      </w:r>
                    </w:p>
                    <w:p w14:paraId="5A03319B" w14:textId="213F996A"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w:t>
                      </w:r>
                      <w:r w:rsidR="009D6DC3">
                        <w:rPr>
                          <w:rFonts w:hint="eastAsia"/>
                          <w:lang w:eastAsia="zh-CN"/>
                        </w:rPr>
                        <w:t>个线下室内商品推荐的解决方案的算法和软件模拟并对算法进行了验证</w:t>
                      </w:r>
                    </w:p>
                    <w:p w14:paraId="513574EF" w14:textId="5D3A9C73" w:rsidR="006538D1" w:rsidRPr="00483B64" w:rsidRDefault="003C6922" w:rsidP="00483B64">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6DCF7B14"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009D6DC3">
                        <w:rPr>
                          <w:rFonts w:hint="eastAsia"/>
                          <w:lang w:eastAsia="zh-CN"/>
                        </w:rPr>
                        <w:t>）标签大规模试验，搜集数据，验证性能</w:t>
                      </w:r>
                    </w:p>
                    <w:p w14:paraId="07E1E923" w14:textId="4BB1AFE4"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p>
                    <w:p w14:paraId="00B98669" w14:textId="347CB360" w:rsidR="003C6922" w:rsidRPr="00861AF3" w:rsidRDefault="000110F9" w:rsidP="003C6922">
                      <w:pPr>
                        <w:pStyle w:val="af7"/>
                        <w:numPr>
                          <w:ilvl w:val="0"/>
                          <w:numId w:val="5"/>
                        </w:numPr>
                        <w:ind w:firstLineChars="0"/>
                        <w:jc w:val="both"/>
                        <w:rPr>
                          <w:b/>
                          <w:lang w:eastAsia="zh-CN"/>
                        </w:rPr>
                      </w:pPr>
                      <w:r>
                        <w:rPr>
                          <w:rFonts w:hint="eastAsia"/>
                          <w:lang w:eastAsia="zh-CN"/>
                        </w:rPr>
                        <w:t>配合</w:t>
                      </w:r>
                      <w:r w:rsidR="003C6922" w:rsidRPr="007B3809">
                        <w:rPr>
                          <w:rFonts w:hint="eastAsia"/>
                          <w:lang w:eastAsia="zh-CN"/>
                        </w:rPr>
                        <w:t>Auburn Uni</w:t>
                      </w:r>
                      <w:r w:rsidR="003C6922" w:rsidRPr="007B3809">
                        <w:rPr>
                          <w:lang w:eastAsia="zh-CN"/>
                        </w:rPr>
                        <w:t xml:space="preserve">versity </w:t>
                      </w:r>
                      <w:r w:rsidR="003C6922" w:rsidRPr="007B3809">
                        <w:rPr>
                          <w:rFonts w:hint="eastAsia"/>
                          <w:lang w:eastAsia="zh-CN"/>
                        </w:rPr>
                        <w:t>RFID Laboratory</w:t>
                      </w:r>
                      <w:r w:rsidR="003C6922" w:rsidRPr="007B3809">
                        <w:rPr>
                          <w:rFonts w:hint="eastAsia"/>
                          <w:lang w:eastAsia="zh-CN"/>
                        </w:rPr>
                        <w:t>正式揭幕仪式，</w:t>
                      </w:r>
                      <w:r w:rsidR="00F86310">
                        <w:rPr>
                          <w:rFonts w:hint="eastAsia"/>
                          <w:lang w:eastAsia="zh-CN"/>
                        </w:rPr>
                        <w:t>协助</w:t>
                      </w:r>
                      <w:r w:rsidR="003C6922" w:rsidRPr="007B3809">
                        <w:rPr>
                          <w:rFonts w:hint="eastAsia"/>
                          <w:lang w:eastAsia="zh-CN"/>
                        </w:rPr>
                        <w:t>接待超过</w:t>
                      </w:r>
                      <w:r w:rsidR="003C6922" w:rsidRPr="007B3809">
                        <w:rPr>
                          <w:rFonts w:hint="eastAsia"/>
                          <w:lang w:eastAsia="zh-CN"/>
                        </w:rPr>
                        <w:t>200</w:t>
                      </w:r>
                      <w:r w:rsidR="00731770">
                        <w:rPr>
                          <w:rFonts w:hint="eastAsia"/>
                          <w:lang w:eastAsia="zh-CN"/>
                        </w:rPr>
                        <w:t>家企业的来宾</w:t>
                      </w:r>
                    </w:p>
                  </w:txbxContent>
                </v:textbox>
                <w10:wrap type="square"/>
              </v:shape>
            </w:pict>
          </mc:Fallback>
        </mc:AlternateContent>
      </w:r>
      <w:r w:rsidR="003C6922">
        <w:rPr>
          <w:lang w:eastAsia="zh-CN"/>
        </w:rPr>
        <w:br w:type="page"/>
      </w:r>
    </w:p>
    <w:p w14:paraId="3B8C4930" w14:textId="1A72C0F4" w:rsidR="00B3488B" w:rsidRPr="003C6922" w:rsidRDefault="00FC33DF" w:rsidP="003C6922">
      <w:pPr>
        <w:rPr>
          <w:lang w:eastAsia="zh-CN"/>
        </w:rPr>
      </w:pPr>
      <w:r>
        <w:rPr>
          <w:rFonts w:hint="eastAsia"/>
          <w:noProof/>
          <w:lang w:eastAsia="zh-CN"/>
        </w:rPr>
        <w:lastRenderedPageBreak/>
        <mc:AlternateContent>
          <mc:Choice Requires="wps">
            <w:drawing>
              <wp:anchor distT="0" distB="0" distL="114300" distR="114300" simplePos="0" relativeHeight="251669504" behindDoc="0" locked="0" layoutInCell="1" allowOverlap="1" wp14:anchorId="34CFF924" wp14:editId="69339C4F">
                <wp:simplePos x="0" y="0"/>
                <wp:positionH relativeFrom="column">
                  <wp:posOffset>4756150</wp:posOffset>
                </wp:positionH>
                <wp:positionV relativeFrom="paragraph">
                  <wp:posOffset>1261745</wp:posOffset>
                </wp:positionV>
                <wp:extent cx="2225040" cy="7767320"/>
                <wp:effectExtent l="0" t="0" r="0" b="5080"/>
                <wp:wrapSquare wrapText="bothSides"/>
                <wp:docPr id="5" name="文本框 5"/>
                <wp:cNvGraphicFramePr/>
                <a:graphic xmlns:a="http://schemas.openxmlformats.org/drawingml/2006/main">
                  <a:graphicData uri="http://schemas.microsoft.com/office/word/2010/wordprocessingShape">
                    <wps:wsp>
                      <wps:cNvSpPr txBox="1"/>
                      <wps:spPr>
                        <a:xfrm>
                          <a:off x="0" y="0"/>
                          <a:ext cx="2225040" cy="776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IPark</w:t>
                            </w:r>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#ALhack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r>
                              <w:rPr>
                                <w:rFonts w:hint="eastAsia"/>
                                <w:lang w:eastAsia="zh-CN"/>
                              </w:rPr>
                              <w:t>Matlab</w:t>
                            </w:r>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3E5A9E" w:rsidP="008F6C03">
                            <w:pPr>
                              <w:spacing w:line="240" w:lineRule="auto"/>
                              <w:jc w:val="both"/>
                              <w:rPr>
                                <w:b/>
                                <w:lang w:eastAsia="zh-CN"/>
                              </w:rPr>
                            </w:pPr>
                            <w:hyperlink r:id="rId8"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3E5A9E" w:rsidP="008F6C03">
                            <w:pPr>
                              <w:spacing w:line="240" w:lineRule="auto"/>
                              <w:jc w:val="both"/>
                              <w:rPr>
                                <w:b/>
                                <w:lang w:eastAsia="zh-CN"/>
                              </w:rPr>
                            </w:pPr>
                            <w:hyperlink r:id="rId9"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3E5A9E" w:rsidP="008F6C03">
                            <w:pPr>
                              <w:spacing w:line="240" w:lineRule="auto"/>
                              <w:jc w:val="both"/>
                              <w:rPr>
                                <w:lang w:eastAsia="zh-CN"/>
                              </w:rPr>
                            </w:pPr>
                            <w:hyperlink r:id="rId10"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r w:rsidRPr="00CC488A">
                              <w:rPr>
                                <w:i/>
                                <w:lang w:eastAsia="zh-CN"/>
                              </w:rPr>
                              <w:t>QuickKnowledge</w:t>
                            </w:r>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F924" id="文本框 5" o:spid="_x0000_s1030" type="#_x0000_t202" style="position:absolute;margin-left:374.5pt;margin-top:99.35pt;width:175.2pt;height:6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" filled="f" stroked="f">
                <v:textbo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956B04" w:rsidP="008F6C03">
                      <w:pPr>
                        <w:spacing w:line="240" w:lineRule="auto"/>
                        <w:jc w:val="both"/>
                        <w:rPr>
                          <w:b/>
                          <w:lang w:eastAsia="zh-CN"/>
                        </w:rPr>
                      </w:pPr>
                      <w:hyperlink r:id="rId11"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956B04" w:rsidP="008F6C03">
                      <w:pPr>
                        <w:spacing w:line="240" w:lineRule="auto"/>
                        <w:jc w:val="both"/>
                        <w:rPr>
                          <w:b/>
                          <w:lang w:eastAsia="zh-CN"/>
                        </w:rPr>
                      </w:pPr>
                      <w:hyperlink r:id="rId12"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956B04" w:rsidP="008F6C03">
                      <w:pPr>
                        <w:spacing w:line="240" w:lineRule="auto"/>
                        <w:jc w:val="both"/>
                        <w:rPr>
                          <w:lang w:eastAsia="zh-CN"/>
                        </w:rPr>
                      </w:pPr>
                      <w:hyperlink r:id="rId13"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v:textbox>
                <w10:wrap type="square"/>
              </v:shape>
            </w:pict>
          </mc:Fallback>
        </mc:AlternateContent>
      </w:r>
      <w:r w:rsidR="00FE4FBC" w:rsidRPr="00A15BA8">
        <w:rPr>
          <w:noProof/>
          <w:sz w:val="40"/>
          <w:lang w:eastAsia="zh-CN"/>
        </w:rPr>
        <w:drawing>
          <wp:anchor distT="0" distB="0" distL="114300" distR="114300" simplePos="0" relativeHeight="251667456" behindDoc="0" locked="0" layoutInCell="1" allowOverlap="1" wp14:anchorId="59D1AF67" wp14:editId="3845EF96">
            <wp:simplePos x="0" y="0"/>
            <wp:positionH relativeFrom="column">
              <wp:posOffset>927100</wp:posOffset>
            </wp:positionH>
            <wp:positionV relativeFrom="paragraph">
              <wp:posOffset>8127365</wp:posOffset>
            </wp:positionV>
            <wp:extent cx="697865" cy="697865"/>
            <wp:effectExtent l="0" t="0" r="0" b="0"/>
            <wp:wrapTight wrapText="bothSides">
              <wp:wrapPolygon edited="0">
                <wp:start x="0" y="0"/>
                <wp:lineTo x="0" y="20440"/>
                <wp:lineTo x="20440" y="20440"/>
                <wp:lineTo x="20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r w:rsidR="00FE4FBC" w:rsidRPr="008416E0">
        <w:rPr>
          <w:noProof/>
          <w:lang w:eastAsia="zh-CN"/>
        </w:rPr>
        <w:drawing>
          <wp:anchor distT="0" distB="0" distL="114300" distR="114300" simplePos="0" relativeHeight="251675648" behindDoc="0" locked="0" layoutInCell="1" allowOverlap="1" wp14:anchorId="124D099F" wp14:editId="08263045">
            <wp:simplePos x="0" y="0"/>
            <wp:positionH relativeFrom="column">
              <wp:posOffset>1243965</wp:posOffset>
            </wp:positionH>
            <wp:positionV relativeFrom="paragraph">
              <wp:posOffset>7672070</wp:posOffset>
            </wp:positionV>
            <wp:extent cx="570865" cy="5708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margin">
              <wp14:pctWidth>0</wp14:pctWidth>
            </wp14:sizeRelH>
            <wp14:sizeRelV relativeFrom="margin">
              <wp14:pctHeight>0</wp14:pctHeight>
            </wp14:sizeRelV>
          </wp:anchor>
        </w:drawing>
      </w:r>
      <w:r w:rsidR="00FE4FBC">
        <w:rPr>
          <w:noProof/>
          <w:sz w:val="40"/>
          <w:lang w:eastAsia="zh-CN"/>
        </w:rPr>
        <mc:AlternateContent>
          <mc:Choice Requires="wps">
            <w:drawing>
              <wp:anchor distT="0" distB="0" distL="114300" distR="114300" simplePos="0" relativeHeight="251674624" behindDoc="0" locked="0" layoutInCell="1" allowOverlap="1" wp14:anchorId="05B7968E" wp14:editId="10CBB33F">
                <wp:simplePos x="0" y="0"/>
                <wp:positionH relativeFrom="column">
                  <wp:posOffset>351790</wp:posOffset>
                </wp:positionH>
                <wp:positionV relativeFrom="paragraph">
                  <wp:posOffset>6741160</wp:posOffset>
                </wp:positionV>
                <wp:extent cx="768985" cy="227965"/>
                <wp:effectExtent l="0" t="0" r="0" b="635"/>
                <wp:wrapSquare wrapText="bothSides"/>
                <wp:docPr id="2" name="文本框 2"/>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479AD" w14:textId="6EA72ED8" w:rsidR="00582AF5" w:rsidRPr="00777C11" w:rsidRDefault="00582AF5">
                            <w:pPr>
                              <w:rPr>
                                <w:sz w:val="18"/>
                                <w:lang w:eastAsia="zh-CN"/>
                              </w:rPr>
                            </w:pPr>
                            <w:r w:rsidRPr="00777C11">
                              <w:rPr>
                                <w:rFonts w:hint="eastAsia"/>
                                <w:sz w:val="18"/>
                                <w:lang w:eastAsia="zh-CN"/>
                              </w:rPr>
                              <w:t>电子简历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968E" id="文本框 2" o:spid="_x0000_s1031" type="#_x0000_t202" style="position:absolute;margin-left:27.7pt;margin-top:530.8pt;width:60.55pt;height:1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" filled="f" stroked="f">
                <v:textbox>
                  <w:txbxContent>
                    <w:p w14:paraId="656479AD" w14:textId="6EA72ED8" w:rsidR="00582AF5" w:rsidRPr="00777C11" w:rsidRDefault="00582AF5">
                      <w:pPr>
                        <w:rPr>
                          <w:sz w:val="18"/>
                          <w:lang w:eastAsia="zh-CN"/>
                        </w:rPr>
                      </w:pPr>
                      <w:r w:rsidRPr="00777C11">
                        <w:rPr>
                          <w:rFonts w:hint="eastAsia"/>
                          <w:sz w:val="18"/>
                          <w:lang w:eastAsia="zh-CN"/>
                        </w:rPr>
                        <w:t>电子简历</w:t>
                      </w:r>
                    </w:p>
                  </w:txbxContent>
                </v:textbox>
                <w10:wrap type="square"/>
              </v:shape>
            </w:pict>
          </mc:Fallback>
        </mc:AlternateContent>
      </w:r>
      <w:r w:rsidR="00FE4FBC">
        <w:rPr>
          <w:noProof/>
          <w:sz w:val="40"/>
          <w:lang w:eastAsia="zh-CN"/>
        </w:rPr>
        <mc:AlternateContent>
          <mc:Choice Requires="wps">
            <w:drawing>
              <wp:anchor distT="0" distB="0" distL="114300" distR="114300" simplePos="0" relativeHeight="251677696" behindDoc="0" locked="0" layoutInCell="1" allowOverlap="1" wp14:anchorId="793060FD" wp14:editId="602F20A6">
                <wp:simplePos x="0" y="0"/>
                <wp:positionH relativeFrom="column">
                  <wp:posOffset>2275205</wp:posOffset>
                </wp:positionH>
                <wp:positionV relativeFrom="paragraph">
                  <wp:posOffset>6741160</wp:posOffset>
                </wp:positionV>
                <wp:extent cx="768985" cy="2279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60FD" id="文本框 8" o:spid="_x0000_s1032" type="#_x0000_t202" style="position:absolute;margin-left:179.15pt;margin-top:530.8pt;width:60.5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" filled="f" stroked="f">
                <v:textbo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v:textbox>
                <w10:wrap type="square"/>
              </v:shape>
            </w:pict>
          </mc:Fallback>
        </mc:AlternateContent>
      </w:r>
      <w:r w:rsidR="00FE4FBC">
        <w:rPr>
          <w:rFonts w:hint="eastAsia"/>
          <w:noProof/>
          <w:lang w:eastAsia="zh-CN"/>
        </w:rPr>
        <mc:AlternateContent>
          <mc:Choice Requires="wps">
            <w:drawing>
              <wp:anchor distT="0" distB="0" distL="114300" distR="114300" simplePos="0" relativeHeight="251664384" behindDoc="0" locked="0" layoutInCell="1" allowOverlap="1" wp14:anchorId="4307D8A9" wp14:editId="3F612097">
                <wp:simplePos x="0" y="0"/>
                <wp:positionH relativeFrom="column">
                  <wp:posOffset>761365</wp:posOffset>
                </wp:positionH>
                <wp:positionV relativeFrom="paragraph">
                  <wp:posOffset>4233545</wp:posOffset>
                </wp:positionV>
                <wp:extent cx="2411095" cy="581025"/>
                <wp:effectExtent l="0" t="0" r="0" b="3175"/>
                <wp:wrapSquare wrapText="bothSides"/>
                <wp:docPr id="12" name="文本框 12"/>
                <wp:cNvGraphicFramePr/>
                <a:graphic xmlns:a="http://schemas.openxmlformats.org/drawingml/2006/main">
                  <a:graphicData uri="http://schemas.microsoft.com/office/word/2010/wordprocessingShape">
                    <wps:wsp>
                      <wps:cNvSpPr txBox="1"/>
                      <wps:spPr>
                        <a:xfrm>
                          <a:off x="0" y="0"/>
                          <a:ext cx="241109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D8A9" id="文本框 12" o:spid="_x0000_s1033" type="#_x0000_t202" style="position:absolute;margin-left:59.95pt;margin-top:333.35pt;width:189.8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" filled="f" stroked="f">
                <v:textbo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v:textbox>
                <w10:wrap type="square"/>
              </v:shape>
            </w:pict>
          </mc:Fallback>
        </mc:AlternateContent>
      </w:r>
      <w:r w:rsidR="00997A86">
        <w:rPr>
          <w:rFonts w:hint="eastAsia"/>
          <w:noProof/>
          <w:lang w:eastAsia="zh-CN"/>
        </w:rPr>
        <mc:AlternateContent>
          <mc:Choice Requires="wps">
            <w:drawing>
              <wp:anchor distT="0" distB="0" distL="114300" distR="114300" simplePos="0" relativeHeight="251665408" behindDoc="0" locked="0" layoutInCell="1" allowOverlap="1" wp14:anchorId="35376C7F" wp14:editId="25BD2CE4">
                <wp:simplePos x="0" y="0"/>
                <wp:positionH relativeFrom="column">
                  <wp:posOffset>301625</wp:posOffset>
                </wp:positionH>
                <wp:positionV relativeFrom="paragraph">
                  <wp:posOffset>2626360</wp:posOffset>
                </wp:positionV>
                <wp:extent cx="4957445" cy="56324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957445"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6C7F" id="文本框 13" o:spid="_x0000_s1034" type="#_x0000_t202" style="position:absolute;margin-left:23.75pt;margin-top:206.8pt;width:390.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" filled="f" stroked="f">
                <v:textbo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v:textbox>
                <w10:wrap type="square"/>
              </v:shape>
            </w:pict>
          </mc:Fallback>
        </mc:AlternateContent>
      </w:r>
      <w:r w:rsidR="00777C11" w:rsidRPr="00777C11">
        <w:rPr>
          <w:rFonts w:hint="eastAsia"/>
          <w:lang w:eastAsia="zh-CN"/>
        </w:rPr>
        <w:t xml:space="preserve"> </w:t>
      </w:r>
      <w:r w:rsidR="00D62FB1">
        <w:rPr>
          <w:rFonts w:hint="eastAsia"/>
          <w:noProof/>
          <w:lang w:eastAsia="zh-CN"/>
        </w:rPr>
        <mc:AlternateContent>
          <mc:Choice Requires="wps">
            <w:drawing>
              <wp:anchor distT="0" distB="0" distL="114300" distR="114300" simplePos="0" relativeHeight="251666432" behindDoc="0" locked="0" layoutInCell="1" allowOverlap="1" wp14:anchorId="784D32E9" wp14:editId="2417C394">
                <wp:simplePos x="0" y="0"/>
                <wp:positionH relativeFrom="column">
                  <wp:posOffset>304800</wp:posOffset>
                </wp:positionH>
                <wp:positionV relativeFrom="paragraph">
                  <wp:posOffset>806450</wp:posOffset>
                </wp:positionV>
                <wp:extent cx="4889500" cy="16002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895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SQL, Python2.7, Matlab,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r w:rsidRPr="0042381B">
                              <w:rPr>
                                <w:rFonts w:hint="eastAsia"/>
                                <w:lang w:eastAsia="zh-CN"/>
                              </w:rPr>
                              <w:t>Github</w:t>
                            </w:r>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D32E9" id="文本框 14" o:spid="_x0000_s1035" type="#_x0000_t202" style="position:absolute;margin-left:24pt;margin-top:63.5pt;width:385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" filled="f" stroked="f">
                <v:textbo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v:textbox>
                <w10:wrap type="square"/>
              </v:shape>
            </w:pict>
          </mc:Fallback>
        </mc:AlternateContent>
      </w:r>
    </w:p>
    <w:sectPr w:rsidR="00B3488B" w:rsidRPr="003C6922" w:rsidSect="00046005">
      <w:footerReference w:type="default" r:id="rId16"/>
      <w:headerReference w:type="first" r:id="rId17"/>
      <w:footerReference w:type="first" r:id="rId18"/>
      <w:pgSz w:w="12240" w:h="15840"/>
      <w:pgMar w:top="720" w:right="720" w:bottom="720" w:left="720" w:header="288"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A4A6A" w14:textId="77777777" w:rsidR="003E5A9E" w:rsidRDefault="003E5A9E" w:rsidP="00713050">
      <w:pPr>
        <w:spacing w:line="240" w:lineRule="auto"/>
      </w:pPr>
      <w:r>
        <w:separator/>
      </w:r>
    </w:p>
  </w:endnote>
  <w:endnote w:type="continuationSeparator" w:id="0">
    <w:p w14:paraId="0AEB5F39" w14:textId="77777777" w:rsidR="003E5A9E" w:rsidRDefault="003E5A9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Franklin Gothic Demi">
    <w:panose1 w:val="020B07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A851" w14:textId="3065CA65" w:rsidR="00C2098A" w:rsidRDefault="00C2098A" w:rsidP="00E96E40">
    <w:pPr>
      <w:pStyle w:val="a8"/>
      <w:jc w:val="left"/>
      <w:rPr>
        <w:noProof/>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D2FB" w14:textId="2840CC2A" w:rsidR="00CD0C81" w:rsidRPr="00CD0C81" w:rsidRDefault="00CD0C81">
    <w:pPr>
      <w:pStyle w:val="a8"/>
      <w:rPr>
        <w:rFonts w:ascii="Andale Mono" w:hAnsi="Andale Mono"/>
        <w:lang w:eastAsia="zh-CN"/>
      </w:rPr>
    </w:pPr>
    <w:r w:rsidRPr="00CD0C81">
      <w:rPr>
        <w:rFonts w:ascii="Andale Mono" w:hAnsi="Andale Mono"/>
        <w:lang w:eastAsia="zh-CN"/>
      </w:rPr>
      <w:t>更多信息，</w:t>
    </w:r>
    <w:r w:rsidRPr="00CD0C81">
      <w:rPr>
        <w:rFonts w:ascii="Andale Mono" w:hAnsi="Andale Mono"/>
        <w:lang w:eastAsia="zh-CN"/>
      </w:rPr>
      <w:t xml:space="preserve"> </w:t>
    </w:r>
    <w:r w:rsidRPr="00CD0C81">
      <w:rPr>
        <w:rFonts w:ascii="Andale Mono" w:hAnsi="Andale Mono"/>
        <w:lang w:eastAsia="zh-CN"/>
      </w:rPr>
      <w:t>欢迎来看看我的</w:t>
    </w:r>
    <w:r w:rsidRPr="00CD0C81">
      <w:rPr>
        <w:rFonts w:ascii="Andale Mono" w:hAnsi="Andale Mono"/>
        <w:lang w:eastAsia="zh-CN"/>
      </w:rPr>
      <w:t>Github</w:t>
    </w:r>
    <w:r w:rsidRPr="00CD0C81">
      <w:rPr>
        <w:rFonts w:ascii="Andale Mono" w:hAnsi="Andale Mono"/>
        <w:lang w:eastAsia="zh-CN"/>
      </w:rPr>
      <w:t>个人主页：</w:t>
    </w:r>
    <w:hyperlink r:id="rId1" w:history="1">
      <w:r w:rsidRPr="00DF08FF">
        <w:rPr>
          <w:rStyle w:val="ae"/>
          <w:rFonts w:ascii="American Typewriter" w:hAnsi="American Typewriter" w:hint="eastAsia"/>
          <w:lang w:eastAsia="zh-CN"/>
        </w:rPr>
        <w:t>formatmemory.github.io</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DB2F6" w14:textId="77777777" w:rsidR="003E5A9E" w:rsidRDefault="003E5A9E" w:rsidP="00713050">
      <w:pPr>
        <w:spacing w:line="240" w:lineRule="auto"/>
      </w:pPr>
      <w:r>
        <w:separator/>
      </w:r>
    </w:p>
  </w:footnote>
  <w:footnote w:type="continuationSeparator" w:id="0">
    <w:p w14:paraId="1D3E53D8" w14:textId="77777777" w:rsidR="003E5A9E" w:rsidRDefault="003E5A9E"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3297" w14:textId="5EE2D1CB" w:rsidR="00813FF1" w:rsidRDefault="005A5265" w:rsidP="005A5265">
    <w:pPr>
      <w:pStyle w:val="a6"/>
      <w:jc w:val="center"/>
      <w:rPr>
        <w:b/>
        <w:sz w:val="40"/>
        <w:lang w:eastAsia="zh-CN"/>
      </w:rPr>
    </w:pPr>
    <w:r w:rsidRPr="005A5265">
      <w:rPr>
        <w:b/>
        <w:caps/>
        <w:noProof/>
        <w:color w:val="808080" w:themeColor="background1" w:themeShade="80"/>
        <w:lang w:eastAsia="zh-CN"/>
      </w:rPr>
      <mc:AlternateContent>
        <mc:Choice Requires="wpg">
          <w:drawing>
            <wp:anchor distT="0" distB="0" distL="114300" distR="114300" simplePos="0" relativeHeight="251659264" behindDoc="0" locked="0" layoutInCell="1" allowOverlap="1" wp14:anchorId="7130B8DB" wp14:editId="1E1EC80C">
              <wp:simplePos x="0" y="0"/>
              <wp:positionH relativeFrom="page">
                <wp:posOffset>0</wp:posOffset>
              </wp:positionH>
              <wp:positionV relativeFrom="page">
                <wp:posOffset>111513</wp:posOffset>
              </wp:positionV>
              <wp:extent cx="1270635" cy="348228"/>
              <wp:effectExtent l="0" t="0" r="0" b="7620"/>
              <wp:wrapNone/>
              <wp:docPr id="158" name="Group 158"/>
              <wp:cNvGraphicFramePr/>
              <a:graphic xmlns:a="http://schemas.openxmlformats.org/drawingml/2006/main">
                <a:graphicData uri="http://schemas.microsoft.com/office/word/2010/wordprocessingGroup">
                  <wpg:wgp>
                    <wpg:cNvGrpSpPr/>
                    <wpg:grpSpPr>
                      <a:xfrm>
                        <a:off x="0" y="0"/>
                        <a:ext cx="1270635" cy="3482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2C42">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B8DB" id="Group 158" o:spid="_x0000_s1036" style="position:absolute;left:0;text-align:left;margin-left:0;margin-top:8.8pt;width:100.05pt;height:27.4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ea4e4e [3204]" stroked="f" strokeweight="1pt">
                  <v:stroke joinstyle="miter"/>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B585B">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A5265">
      <w:rPr>
        <w:rFonts w:hint="eastAsia"/>
        <w:b/>
        <w:sz w:val="40"/>
        <w:lang w:eastAsia="zh-CN"/>
      </w:rPr>
      <w:t>丁</w:t>
    </w:r>
    <w:r>
      <w:rPr>
        <w:b/>
        <w:sz w:val="40"/>
        <w:lang w:eastAsia="zh-CN"/>
      </w:rPr>
      <w:t xml:space="preserve">   </w:t>
    </w:r>
    <w:r w:rsidRPr="005A5265">
      <w:rPr>
        <w:rFonts w:hint="eastAsia"/>
        <w:b/>
        <w:sz w:val="40"/>
        <w:lang w:eastAsia="zh-CN"/>
      </w:rPr>
      <w:t>宇</w:t>
    </w:r>
    <w:r>
      <w:rPr>
        <w:b/>
        <w:sz w:val="40"/>
        <w:lang w:eastAsia="zh-CN"/>
      </w:rPr>
      <w:t xml:space="preserve">   </w:t>
    </w:r>
    <w:r w:rsidRPr="005A5265">
      <w:rPr>
        <w:rFonts w:hint="eastAsia"/>
        <w:b/>
        <w:sz w:val="40"/>
        <w:lang w:eastAsia="zh-CN"/>
      </w:rPr>
      <w:t>声</w:t>
    </w:r>
    <w:r w:rsidR="002434C8">
      <w:rPr>
        <w:rFonts w:hint="eastAsia"/>
        <w:b/>
        <w:sz w:val="40"/>
        <w:lang w:eastAsia="zh-CN"/>
      </w:rPr>
      <w:t xml:space="preserve"> </w:t>
    </w:r>
  </w:p>
  <w:p w14:paraId="08DEAE43" w14:textId="1B210565" w:rsidR="005A5265" w:rsidRPr="005A5265" w:rsidRDefault="005A5265" w:rsidP="005A5265">
    <w:pPr>
      <w:pStyle w:val="a6"/>
      <w:jc w:val="center"/>
      <w:rPr>
        <w:rFonts w:ascii="American Typewriter" w:eastAsiaTheme="majorEastAsia" w:hAnsi="American Typewriter"/>
        <w:szCs w:val="22"/>
        <w:lang w:eastAsia="zh-CN"/>
      </w:rPr>
    </w:pPr>
    <w:r w:rsidRPr="005A5265">
      <w:rPr>
        <w:rFonts w:ascii="American Typewriter" w:eastAsiaTheme="majorEastAsia" w:hAnsi="American Typewriter"/>
        <w:szCs w:val="22"/>
        <w:lang w:eastAsia="zh-CN"/>
      </w:rPr>
      <w:t>Tel: (+</w:t>
    </w:r>
    <w:r w:rsidR="00EF2885">
      <w:rPr>
        <w:rFonts w:ascii="American Typewriter" w:eastAsiaTheme="majorEastAsia" w:hAnsi="American Typewriter" w:hint="eastAsia"/>
        <w:szCs w:val="22"/>
        <w:lang w:eastAsia="zh-CN"/>
      </w:rPr>
      <w:t>86</w:t>
    </w:r>
    <w:r w:rsidRPr="005A5265">
      <w:rPr>
        <w:rFonts w:ascii="American Typewriter" w:eastAsiaTheme="majorEastAsia" w:hAnsi="American Typewriter"/>
        <w:szCs w:val="22"/>
        <w:lang w:eastAsia="zh-CN"/>
      </w:rPr>
      <w:t xml:space="preserve">) </w:t>
    </w:r>
    <w:r w:rsidR="00EF2885">
      <w:rPr>
        <w:rFonts w:ascii="American Typewriter" w:eastAsiaTheme="majorEastAsia" w:hAnsi="American Typewriter" w:hint="eastAsia"/>
        <w:szCs w:val="22"/>
        <w:lang w:eastAsia="zh-CN"/>
      </w:rPr>
      <w:t>156 1176 6909</w:t>
    </w:r>
    <w:r w:rsidR="002D5628">
      <w:rPr>
        <w:rFonts w:ascii="American Typewriter" w:eastAsiaTheme="majorEastAsia" w:hAnsi="American Typewriter"/>
        <w:szCs w:val="22"/>
        <w:lang w:eastAsia="zh-CN"/>
      </w:rPr>
      <w:t xml:space="preserve">   </w:t>
    </w:r>
    <w:r w:rsidRPr="005A5265">
      <w:rPr>
        <w:rFonts w:ascii="American Typewriter" w:eastAsiaTheme="majorEastAsia" w:hAnsi="American Typewriter"/>
        <w:szCs w:val="22"/>
        <w:lang w:eastAsia="zh-CN"/>
      </w:rPr>
      <w:t xml:space="preserve">Email: </w:t>
    </w:r>
    <w:r w:rsidR="002B4278">
      <w:rPr>
        <w:rFonts w:ascii="American Typewriter" w:eastAsiaTheme="majorEastAsia" w:hAnsi="American Typewriter" w:hint="eastAsia"/>
        <w:szCs w:val="22"/>
        <w:lang w:eastAsia="zh-CN"/>
      </w:rPr>
      <w:t>david</w:t>
    </w:r>
    <w:r w:rsidR="002B4278">
      <w:rPr>
        <w:rFonts w:ascii="American Typewriter" w:eastAsiaTheme="majorEastAsia" w:hAnsi="American Typewriter"/>
        <w:szCs w:val="22"/>
        <w:lang w:eastAsia="zh-CN"/>
      </w:rPr>
      <w:t>thinkleding</w:t>
    </w:r>
    <w:r w:rsidR="00392033">
      <w:rPr>
        <w:rFonts w:ascii="American Typewriter" w:eastAsiaTheme="majorEastAsia" w:hAnsi="American Typewriter"/>
        <w:szCs w:val="22"/>
        <w:lang w:eastAsia="zh-CN"/>
      </w:rPr>
      <w:t>@gmail</w:t>
    </w:r>
    <w:r w:rsidR="002D5628">
      <w:rPr>
        <w:rFonts w:ascii="American Typewriter" w:eastAsiaTheme="majorEastAsia" w:hAnsi="American Typewriter"/>
        <w:szCs w:val="22"/>
        <w:lang w:eastAsia="zh-CN"/>
      </w:rPr>
      <w:t xml:space="preserve">.com     </w:t>
    </w:r>
    <w:r w:rsidR="00CB15B3">
      <w:rPr>
        <w:rFonts w:ascii="American Typewriter" w:eastAsiaTheme="majorEastAsia" w:hAnsi="American Typewriter" w:hint="eastAsia"/>
        <w:szCs w:val="22"/>
        <w:lang w:eastAsia="zh-CN"/>
      </w:rPr>
      <w:t>微信号</w:t>
    </w:r>
    <w:r w:rsidRPr="005A5265">
      <w:rPr>
        <w:rFonts w:ascii="American Typewriter" w:eastAsiaTheme="majorEastAsia" w:hAnsi="American Typewriter"/>
        <w:szCs w:val="22"/>
        <w:lang w:eastAsia="zh-CN"/>
      </w:rPr>
      <w:t>: 297264471</w:t>
    </w:r>
    <w:r w:rsidR="002D5628">
      <w:rPr>
        <w:rFonts w:ascii="American Typewriter" w:eastAsiaTheme="majorEastAsia" w:hAnsi="American Typewriter"/>
        <w:szCs w:val="22"/>
        <w:lang w:eastAsia="zh-CN"/>
      </w:rPr>
      <w:t xml:space="preserve">     </w:t>
    </w:r>
    <w:r w:rsidR="00860351">
      <w:rPr>
        <w:rFonts w:ascii="American Typewriter" w:eastAsiaTheme="majorEastAsia" w:hAnsi="American Typewriter" w:hint="eastAsia"/>
        <w:szCs w:val="22"/>
        <w:lang w:eastAsia="zh-CN"/>
      </w:rPr>
      <w:t>现居地：</w:t>
    </w:r>
    <w:r w:rsidR="00EF2885">
      <w:rPr>
        <w:rFonts w:ascii="American Typewriter" w:eastAsiaTheme="majorEastAsia" w:hAnsi="American Typewriter" w:hint="eastAsia"/>
        <w:szCs w:val="22"/>
        <w:lang w:eastAsia="zh-CN"/>
      </w:rPr>
      <w:t>北京</w:t>
    </w:r>
    <w:r w:rsidR="00970370">
      <w:rPr>
        <w:rFonts w:ascii="American Typewriter" w:eastAsiaTheme="majorEastAsia" w:hAnsi="American Typewriter" w:hint="eastAsia"/>
        <w:szCs w:val="22"/>
        <w:lang w:eastAsia="zh-CN"/>
      </w:rPr>
      <w:t>市</w:t>
    </w:r>
    <w:r w:rsidR="00FE4FBC">
      <w:rPr>
        <w:rFonts w:ascii="American Typewriter" w:eastAsiaTheme="majorEastAsia" w:hAnsi="American Typewriter" w:hint="eastAsia"/>
        <w:szCs w:val="22"/>
        <w:lang w:eastAsia="zh-CN"/>
      </w:rPr>
      <w:t>朝阳</w:t>
    </w:r>
    <w:r w:rsidR="00EF2885">
      <w:rPr>
        <w:rFonts w:ascii="American Typewriter" w:eastAsiaTheme="majorEastAsia" w:hAnsi="American Typewriter" w:hint="eastAsia"/>
        <w:szCs w:val="22"/>
        <w:lang w:eastAsia="zh-CN"/>
      </w:rPr>
      <w:t>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00304"/>
    <w:multiLevelType w:val="hybridMultilevel"/>
    <w:tmpl w:val="B0645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FF6120"/>
    <w:multiLevelType w:val="hybridMultilevel"/>
    <w:tmpl w:val="BD2CF5D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4AD52C9"/>
    <w:multiLevelType w:val="hybridMultilevel"/>
    <w:tmpl w:val="927E5B0E"/>
    <w:lvl w:ilvl="0" w:tplc="04090001">
      <w:start w:val="1"/>
      <w:numFmt w:val="bullet"/>
      <w:lvlText w:val=""/>
      <w:lvlJc w:val="left"/>
      <w:pPr>
        <w:ind w:left="660" w:hanging="480"/>
      </w:pPr>
      <w:rPr>
        <w:rFonts w:ascii="Wingdings" w:hAnsi="Wingdings" w:hint="default"/>
      </w:rPr>
    </w:lvl>
    <w:lvl w:ilvl="1" w:tplc="04090003" w:tentative="1">
      <w:start w:val="1"/>
      <w:numFmt w:val="bullet"/>
      <w:lvlText w:val=""/>
      <w:lvlJc w:val="left"/>
      <w:pPr>
        <w:ind w:left="1140" w:hanging="480"/>
      </w:pPr>
      <w:rPr>
        <w:rFonts w:ascii="Wingdings" w:hAnsi="Wingdings" w:hint="default"/>
      </w:rPr>
    </w:lvl>
    <w:lvl w:ilvl="2" w:tplc="04090005"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3" w:tentative="1">
      <w:start w:val="1"/>
      <w:numFmt w:val="bullet"/>
      <w:lvlText w:val=""/>
      <w:lvlJc w:val="left"/>
      <w:pPr>
        <w:ind w:left="2580" w:hanging="480"/>
      </w:pPr>
      <w:rPr>
        <w:rFonts w:ascii="Wingdings" w:hAnsi="Wingdings" w:hint="default"/>
      </w:rPr>
    </w:lvl>
    <w:lvl w:ilvl="5" w:tplc="04090005"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3" w:tentative="1">
      <w:start w:val="1"/>
      <w:numFmt w:val="bullet"/>
      <w:lvlText w:val=""/>
      <w:lvlJc w:val="left"/>
      <w:pPr>
        <w:ind w:left="4020" w:hanging="480"/>
      </w:pPr>
      <w:rPr>
        <w:rFonts w:ascii="Wingdings" w:hAnsi="Wingdings" w:hint="default"/>
      </w:rPr>
    </w:lvl>
    <w:lvl w:ilvl="8" w:tplc="04090005" w:tentative="1">
      <w:start w:val="1"/>
      <w:numFmt w:val="bullet"/>
      <w:lvlText w:val=""/>
      <w:lvlJc w:val="left"/>
      <w:pPr>
        <w:ind w:left="4500" w:hanging="480"/>
      </w:pPr>
      <w:rPr>
        <w:rFonts w:ascii="Wingdings" w:hAnsi="Wingdings" w:hint="default"/>
      </w:rPr>
    </w:lvl>
  </w:abstractNum>
  <w:abstractNum w:abstractNumId="4">
    <w:nsid w:val="5CBF5D44"/>
    <w:multiLevelType w:val="hybridMultilevel"/>
    <w:tmpl w:val="767C0D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C04A9B"/>
    <w:multiLevelType w:val="hybridMultilevel"/>
    <w:tmpl w:val="9E0481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98C7CEE"/>
    <w:multiLevelType w:val="hybridMultilevel"/>
    <w:tmpl w:val="BC78E7D6"/>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3D62FE2"/>
    <w:multiLevelType w:val="hybridMultilevel"/>
    <w:tmpl w:val="572A796C"/>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48A296E"/>
    <w:multiLevelType w:val="hybridMultilevel"/>
    <w:tmpl w:val="4BA8F50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E71AEC"/>
    <w:multiLevelType w:val="hybridMultilevel"/>
    <w:tmpl w:val="BCDE3B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C9A7BE6"/>
    <w:multiLevelType w:val="hybridMultilevel"/>
    <w:tmpl w:val="F73C4C3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4"/>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7"/>
    <w:rsid w:val="0000171F"/>
    <w:rsid w:val="000017CB"/>
    <w:rsid w:val="000021C7"/>
    <w:rsid w:val="00003974"/>
    <w:rsid w:val="00010944"/>
    <w:rsid w:val="000110F9"/>
    <w:rsid w:val="0001434E"/>
    <w:rsid w:val="00014533"/>
    <w:rsid w:val="000161AB"/>
    <w:rsid w:val="000162B1"/>
    <w:rsid w:val="00016403"/>
    <w:rsid w:val="000202B1"/>
    <w:rsid w:val="00022943"/>
    <w:rsid w:val="00030F38"/>
    <w:rsid w:val="00031306"/>
    <w:rsid w:val="00034651"/>
    <w:rsid w:val="0004277E"/>
    <w:rsid w:val="00044334"/>
    <w:rsid w:val="0004438F"/>
    <w:rsid w:val="00046005"/>
    <w:rsid w:val="00051538"/>
    <w:rsid w:val="00053125"/>
    <w:rsid w:val="00054F86"/>
    <w:rsid w:val="0006312B"/>
    <w:rsid w:val="000643F9"/>
    <w:rsid w:val="000754AE"/>
    <w:rsid w:val="00075AE2"/>
    <w:rsid w:val="00076754"/>
    <w:rsid w:val="0008060E"/>
    <w:rsid w:val="00080BEC"/>
    <w:rsid w:val="00080D8C"/>
    <w:rsid w:val="0008265E"/>
    <w:rsid w:val="00082877"/>
    <w:rsid w:val="00091382"/>
    <w:rsid w:val="00094D67"/>
    <w:rsid w:val="000968B2"/>
    <w:rsid w:val="000A0B3E"/>
    <w:rsid w:val="000A3ACF"/>
    <w:rsid w:val="000A3BCD"/>
    <w:rsid w:val="000B0619"/>
    <w:rsid w:val="000B07A7"/>
    <w:rsid w:val="000B61CA"/>
    <w:rsid w:val="000C13B4"/>
    <w:rsid w:val="000C34D5"/>
    <w:rsid w:val="000C577C"/>
    <w:rsid w:val="000F7610"/>
    <w:rsid w:val="000F783B"/>
    <w:rsid w:val="001003E4"/>
    <w:rsid w:val="00100F1C"/>
    <w:rsid w:val="00101BFC"/>
    <w:rsid w:val="00106FEC"/>
    <w:rsid w:val="001116E5"/>
    <w:rsid w:val="00114159"/>
    <w:rsid w:val="00114ED7"/>
    <w:rsid w:val="0011514F"/>
    <w:rsid w:val="0011573B"/>
    <w:rsid w:val="00115DE6"/>
    <w:rsid w:val="0012347A"/>
    <w:rsid w:val="0012350F"/>
    <w:rsid w:val="001334ED"/>
    <w:rsid w:val="00135E1C"/>
    <w:rsid w:val="00140B0E"/>
    <w:rsid w:val="00175DDB"/>
    <w:rsid w:val="001A302F"/>
    <w:rsid w:val="001A5CA9"/>
    <w:rsid w:val="001A6018"/>
    <w:rsid w:val="001A7301"/>
    <w:rsid w:val="001B2AC1"/>
    <w:rsid w:val="001B403A"/>
    <w:rsid w:val="001B4CB7"/>
    <w:rsid w:val="001B7962"/>
    <w:rsid w:val="001C067F"/>
    <w:rsid w:val="001C37A7"/>
    <w:rsid w:val="001C63E7"/>
    <w:rsid w:val="001C718B"/>
    <w:rsid w:val="001D2E6C"/>
    <w:rsid w:val="001D558E"/>
    <w:rsid w:val="001D7BAA"/>
    <w:rsid w:val="001E2EF1"/>
    <w:rsid w:val="001F447C"/>
    <w:rsid w:val="001F510C"/>
    <w:rsid w:val="00215F2C"/>
    <w:rsid w:val="00217980"/>
    <w:rsid w:val="00222C2C"/>
    <w:rsid w:val="00223899"/>
    <w:rsid w:val="00223BFC"/>
    <w:rsid w:val="002248F3"/>
    <w:rsid w:val="00234CE0"/>
    <w:rsid w:val="00235093"/>
    <w:rsid w:val="00235A4E"/>
    <w:rsid w:val="00242834"/>
    <w:rsid w:val="002430C9"/>
    <w:rsid w:val="002434C8"/>
    <w:rsid w:val="00250A65"/>
    <w:rsid w:val="00251988"/>
    <w:rsid w:val="00251F86"/>
    <w:rsid w:val="002604C2"/>
    <w:rsid w:val="002605A1"/>
    <w:rsid w:val="002634AA"/>
    <w:rsid w:val="00264EDB"/>
    <w:rsid w:val="00271662"/>
    <w:rsid w:val="002722F1"/>
    <w:rsid w:val="00273940"/>
    <w:rsid w:val="00273F41"/>
    <w:rsid w:val="0027404F"/>
    <w:rsid w:val="00274796"/>
    <w:rsid w:val="002767D3"/>
    <w:rsid w:val="0028060C"/>
    <w:rsid w:val="00282A97"/>
    <w:rsid w:val="00290E7F"/>
    <w:rsid w:val="00293B83"/>
    <w:rsid w:val="00297D19"/>
    <w:rsid w:val="002A04FA"/>
    <w:rsid w:val="002A5DBD"/>
    <w:rsid w:val="002A604B"/>
    <w:rsid w:val="002B091C"/>
    <w:rsid w:val="002B0DBE"/>
    <w:rsid w:val="002B0EB3"/>
    <w:rsid w:val="002B303E"/>
    <w:rsid w:val="002B4278"/>
    <w:rsid w:val="002B653D"/>
    <w:rsid w:val="002C1CE7"/>
    <w:rsid w:val="002C2457"/>
    <w:rsid w:val="002C2CDD"/>
    <w:rsid w:val="002C31B2"/>
    <w:rsid w:val="002C4450"/>
    <w:rsid w:val="002C5FE5"/>
    <w:rsid w:val="002D06E0"/>
    <w:rsid w:val="002D45C6"/>
    <w:rsid w:val="002D5628"/>
    <w:rsid w:val="002D56C5"/>
    <w:rsid w:val="002D6227"/>
    <w:rsid w:val="002D6AD4"/>
    <w:rsid w:val="002E6C65"/>
    <w:rsid w:val="002F03FA"/>
    <w:rsid w:val="002F14C5"/>
    <w:rsid w:val="002F40EB"/>
    <w:rsid w:val="002F5903"/>
    <w:rsid w:val="002F6701"/>
    <w:rsid w:val="0030226B"/>
    <w:rsid w:val="00306E11"/>
    <w:rsid w:val="00307536"/>
    <w:rsid w:val="00307D91"/>
    <w:rsid w:val="00311E92"/>
    <w:rsid w:val="00313B56"/>
    <w:rsid w:val="00313E86"/>
    <w:rsid w:val="00321120"/>
    <w:rsid w:val="00325448"/>
    <w:rsid w:val="00325A4B"/>
    <w:rsid w:val="00333CD3"/>
    <w:rsid w:val="00340365"/>
    <w:rsid w:val="0034058A"/>
    <w:rsid w:val="00342B64"/>
    <w:rsid w:val="00344DA9"/>
    <w:rsid w:val="00355BCB"/>
    <w:rsid w:val="00362BEE"/>
    <w:rsid w:val="00364079"/>
    <w:rsid w:val="00374583"/>
    <w:rsid w:val="00377918"/>
    <w:rsid w:val="00381278"/>
    <w:rsid w:val="00381437"/>
    <w:rsid w:val="003830E7"/>
    <w:rsid w:val="00383A07"/>
    <w:rsid w:val="00383EEB"/>
    <w:rsid w:val="00384E3E"/>
    <w:rsid w:val="00392033"/>
    <w:rsid w:val="00393CF8"/>
    <w:rsid w:val="00396467"/>
    <w:rsid w:val="003967C5"/>
    <w:rsid w:val="00396AAA"/>
    <w:rsid w:val="003A0E7E"/>
    <w:rsid w:val="003C2679"/>
    <w:rsid w:val="003C298C"/>
    <w:rsid w:val="003C4B69"/>
    <w:rsid w:val="003C4C9C"/>
    <w:rsid w:val="003C5528"/>
    <w:rsid w:val="003C6922"/>
    <w:rsid w:val="003D2C49"/>
    <w:rsid w:val="003D2FA0"/>
    <w:rsid w:val="003D51DD"/>
    <w:rsid w:val="003E3F90"/>
    <w:rsid w:val="003E4708"/>
    <w:rsid w:val="003E5A9E"/>
    <w:rsid w:val="003F5FF6"/>
    <w:rsid w:val="003F61E8"/>
    <w:rsid w:val="003F78EA"/>
    <w:rsid w:val="00406C8A"/>
    <w:rsid w:val="004077FB"/>
    <w:rsid w:val="00410A60"/>
    <w:rsid w:val="00412352"/>
    <w:rsid w:val="004127AF"/>
    <w:rsid w:val="0041311C"/>
    <w:rsid w:val="00416D79"/>
    <w:rsid w:val="004204EC"/>
    <w:rsid w:val="0042381B"/>
    <w:rsid w:val="00424DD9"/>
    <w:rsid w:val="004302AE"/>
    <w:rsid w:val="00431F54"/>
    <w:rsid w:val="00435952"/>
    <w:rsid w:val="004406B2"/>
    <w:rsid w:val="00443724"/>
    <w:rsid w:val="00447839"/>
    <w:rsid w:val="0045303C"/>
    <w:rsid w:val="00454728"/>
    <w:rsid w:val="0046104A"/>
    <w:rsid w:val="00465D34"/>
    <w:rsid w:val="004672E3"/>
    <w:rsid w:val="004711FE"/>
    <w:rsid w:val="004717C5"/>
    <w:rsid w:val="00472403"/>
    <w:rsid w:val="004740F1"/>
    <w:rsid w:val="00474D35"/>
    <w:rsid w:val="00475A43"/>
    <w:rsid w:val="00483B64"/>
    <w:rsid w:val="004864C0"/>
    <w:rsid w:val="0049051F"/>
    <w:rsid w:val="00490F19"/>
    <w:rsid w:val="00494343"/>
    <w:rsid w:val="00495582"/>
    <w:rsid w:val="004A437D"/>
    <w:rsid w:val="004B3181"/>
    <w:rsid w:val="004B42B0"/>
    <w:rsid w:val="004B7E9A"/>
    <w:rsid w:val="004C69A3"/>
    <w:rsid w:val="004C7BCC"/>
    <w:rsid w:val="004D35B2"/>
    <w:rsid w:val="004D78DF"/>
    <w:rsid w:val="004E1C78"/>
    <w:rsid w:val="004E39DD"/>
    <w:rsid w:val="004E43D9"/>
    <w:rsid w:val="004E7853"/>
    <w:rsid w:val="004F4302"/>
    <w:rsid w:val="004F5872"/>
    <w:rsid w:val="004F672B"/>
    <w:rsid w:val="005008F4"/>
    <w:rsid w:val="00502044"/>
    <w:rsid w:val="00505D1E"/>
    <w:rsid w:val="0050649A"/>
    <w:rsid w:val="00511E61"/>
    <w:rsid w:val="00512522"/>
    <w:rsid w:val="005145EA"/>
    <w:rsid w:val="00523479"/>
    <w:rsid w:val="0052517D"/>
    <w:rsid w:val="005255C5"/>
    <w:rsid w:val="00525762"/>
    <w:rsid w:val="00525CAA"/>
    <w:rsid w:val="005260DD"/>
    <w:rsid w:val="0052616D"/>
    <w:rsid w:val="00532554"/>
    <w:rsid w:val="0053443B"/>
    <w:rsid w:val="005351CB"/>
    <w:rsid w:val="005408D3"/>
    <w:rsid w:val="00543DB7"/>
    <w:rsid w:val="005552AB"/>
    <w:rsid w:val="00560A65"/>
    <w:rsid w:val="00563C4A"/>
    <w:rsid w:val="00565DCC"/>
    <w:rsid w:val="005729B0"/>
    <w:rsid w:val="00577A4F"/>
    <w:rsid w:val="00582AF5"/>
    <w:rsid w:val="00583509"/>
    <w:rsid w:val="005836D1"/>
    <w:rsid w:val="005935E4"/>
    <w:rsid w:val="005A0ED6"/>
    <w:rsid w:val="005A2C42"/>
    <w:rsid w:val="005A2EAC"/>
    <w:rsid w:val="005A4E0E"/>
    <w:rsid w:val="005A5265"/>
    <w:rsid w:val="005A6F46"/>
    <w:rsid w:val="005B08D7"/>
    <w:rsid w:val="005B14F7"/>
    <w:rsid w:val="005B40A9"/>
    <w:rsid w:val="005B7635"/>
    <w:rsid w:val="005C1BF3"/>
    <w:rsid w:val="005C35E0"/>
    <w:rsid w:val="005C38F3"/>
    <w:rsid w:val="005D1B46"/>
    <w:rsid w:val="005D264F"/>
    <w:rsid w:val="005D320E"/>
    <w:rsid w:val="005D3B71"/>
    <w:rsid w:val="005D7428"/>
    <w:rsid w:val="005E5B1D"/>
    <w:rsid w:val="005F6537"/>
    <w:rsid w:val="005F7249"/>
    <w:rsid w:val="0061015D"/>
    <w:rsid w:val="006149A8"/>
    <w:rsid w:val="00614AEA"/>
    <w:rsid w:val="00614E19"/>
    <w:rsid w:val="00620234"/>
    <w:rsid w:val="006256CF"/>
    <w:rsid w:val="00626187"/>
    <w:rsid w:val="00630165"/>
    <w:rsid w:val="0063354B"/>
    <w:rsid w:val="00633798"/>
    <w:rsid w:val="00634F76"/>
    <w:rsid w:val="006415DF"/>
    <w:rsid w:val="00641630"/>
    <w:rsid w:val="00643207"/>
    <w:rsid w:val="00643B55"/>
    <w:rsid w:val="0064476B"/>
    <w:rsid w:val="0065156C"/>
    <w:rsid w:val="00652856"/>
    <w:rsid w:val="006528E2"/>
    <w:rsid w:val="00652E2C"/>
    <w:rsid w:val="006536F9"/>
    <w:rsid w:val="006538D1"/>
    <w:rsid w:val="00654C79"/>
    <w:rsid w:val="00660F66"/>
    <w:rsid w:val="00672915"/>
    <w:rsid w:val="006736C4"/>
    <w:rsid w:val="00675602"/>
    <w:rsid w:val="00675878"/>
    <w:rsid w:val="0068444B"/>
    <w:rsid w:val="00684488"/>
    <w:rsid w:val="00686A85"/>
    <w:rsid w:val="00692780"/>
    <w:rsid w:val="006946ED"/>
    <w:rsid w:val="006A3CE7"/>
    <w:rsid w:val="006A6E18"/>
    <w:rsid w:val="006B1E7C"/>
    <w:rsid w:val="006B2F1A"/>
    <w:rsid w:val="006B5711"/>
    <w:rsid w:val="006C4C50"/>
    <w:rsid w:val="006C4C52"/>
    <w:rsid w:val="006C4C68"/>
    <w:rsid w:val="006C5BB7"/>
    <w:rsid w:val="006C67C5"/>
    <w:rsid w:val="006D4E49"/>
    <w:rsid w:val="006D5416"/>
    <w:rsid w:val="006D6063"/>
    <w:rsid w:val="006D76B1"/>
    <w:rsid w:val="006D7817"/>
    <w:rsid w:val="006E4C7C"/>
    <w:rsid w:val="006E5B51"/>
    <w:rsid w:val="006E6D86"/>
    <w:rsid w:val="006E7F1F"/>
    <w:rsid w:val="006F3EFB"/>
    <w:rsid w:val="006F4BC3"/>
    <w:rsid w:val="00704B86"/>
    <w:rsid w:val="00713050"/>
    <w:rsid w:val="00714449"/>
    <w:rsid w:val="00716990"/>
    <w:rsid w:val="007169E8"/>
    <w:rsid w:val="00716B79"/>
    <w:rsid w:val="007179D6"/>
    <w:rsid w:val="00722C2A"/>
    <w:rsid w:val="00724A4E"/>
    <w:rsid w:val="00726062"/>
    <w:rsid w:val="00726799"/>
    <w:rsid w:val="00731770"/>
    <w:rsid w:val="00732F59"/>
    <w:rsid w:val="0073341F"/>
    <w:rsid w:val="00740984"/>
    <w:rsid w:val="00741125"/>
    <w:rsid w:val="00746F7F"/>
    <w:rsid w:val="00750834"/>
    <w:rsid w:val="00750ADC"/>
    <w:rsid w:val="0075576D"/>
    <w:rsid w:val="007569C1"/>
    <w:rsid w:val="00756DAF"/>
    <w:rsid w:val="0076325E"/>
    <w:rsid w:val="00763832"/>
    <w:rsid w:val="00763D80"/>
    <w:rsid w:val="00764261"/>
    <w:rsid w:val="00770111"/>
    <w:rsid w:val="007702F5"/>
    <w:rsid w:val="0077077A"/>
    <w:rsid w:val="00775054"/>
    <w:rsid w:val="00775E82"/>
    <w:rsid w:val="00776661"/>
    <w:rsid w:val="00777C11"/>
    <w:rsid w:val="00780A64"/>
    <w:rsid w:val="00784A42"/>
    <w:rsid w:val="00785330"/>
    <w:rsid w:val="0078690B"/>
    <w:rsid w:val="007966E3"/>
    <w:rsid w:val="00797EAA"/>
    <w:rsid w:val="007A11DA"/>
    <w:rsid w:val="007A4FE5"/>
    <w:rsid w:val="007B11A7"/>
    <w:rsid w:val="007B3809"/>
    <w:rsid w:val="007C0F21"/>
    <w:rsid w:val="007C5573"/>
    <w:rsid w:val="007C5964"/>
    <w:rsid w:val="007D0B03"/>
    <w:rsid w:val="007D16ED"/>
    <w:rsid w:val="007D2696"/>
    <w:rsid w:val="007D47EB"/>
    <w:rsid w:val="007E0714"/>
    <w:rsid w:val="007E4F9F"/>
    <w:rsid w:val="007E5906"/>
    <w:rsid w:val="007E7857"/>
    <w:rsid w:val="007F3F9B"/>
    <w:rsid w:val="007F6A10"/>
    <w:rsid w:val="007F7B68"/>
    <w:rsid w:val="007F7E2D"/>
    <w:rsid w:val="0080141E"/>
    <w:rsid w:val="008019C7"/>
    <w:rsid w:val="00805C32"/>
    <w:rsid w:val="00807AB6"/>
    <w:rsid w:val="00811117"/>
    <w:rsid w:val="00813FF1"/>
    <w:rsid w:val="008146F3"/>
    <w:rsid w:val="00831FB7"/>
    <w:rsid w:val="00836931"/>
    <w:rsid w:val="00837653"/>
    <w:rsid w:val="00841146"/>
    <w:rsid w:val="008416E0"/>
    <w:rsid w:val="00841F43"/>
    <w:rsid w:val="00844A4F"/>
    <w:rsid w:val="0084602E"/>
    <w:rsid w:val="00854A70"/>
    <w:rsid w:val="00860351"/>
    <w:rsid w:val="00861AF3"/>
    <w:rsid w:val="00864B27"/>
    <w:rsid w:val="00866F37"/>
    <w:rsid w:val="00866F84"/>
    <w:rsid w:val="0087453D"/>
    <w:rsid w:val="0088504C"/>
    <w:rsid w:val="00892D58"/>
    <w:rsid w:val="0089382B"/>
    <w:rsid w:val="00896A9B"/>
    <w:rsid w:val="008970EA"/>
    <w:rsid w:val="008A1907"/>
    <w:rsid w:val="008A1E81"/>
    <w:rsid w:val="008A2954"/>
    <w:rsid w:val="008A5013"/>
    <w:rsid w:val="008B0E05"/>
    <w:rsid w:val="008B0EEB"/>
    <w:rsid w:val="008C127C"/>
    <w:rsid w:val="008C2434"/>
    <w:rsid w:val="008C247A"/>
    <w:rsid w:val="008C4789"/>
    <w:rsid w:val="008C5040"/>
    <w:rsid w:val="008C5910"/>
    <w:rsid w:val="008C6BCA"/>
    <w:rsid w:val="008C7B50"/>
    <w:rsid w:val="008D41B5"/>
    <w:rsid w:val="008D5DD1"/>
    <w:rsid w:val="008E11F5"/>
    <w:rsid w:val="008E57E2"/>
    <w:rsid w:val="008F0D8B"/>
    <w:rsid w:val="008F1A05"/>
    <w:rsid w:val="008F1C90"/>
    <w:rsid w:val="008F6C03"/>
    <w:rsid w:val="00910FD2"/>
    <w:rsid w:val="009133A6"/>
    <w:rsid w:val="00913E69"/>
    <w:rsid w:val="00925367"/>
    <w:rsid w:val="0092682F"/>
    <w:rsid w:val="00926E58"/>
    <w:rsid w:val="00930A2C"/>
    <w:rsid w:val="00930E23"/>
    <w:rsid w:val="00931372"/>
    <w:rsid w:val="00932EFA"/>
    <w:rsid w:val="00935818"/>
    <w:rsid w:val="009363C1"/>
    <w:rsid w:val="009417B0"/>
    <w:rsid w:val="00947C96"/>
    <w:rsid w:val="0095117B"/>
    <w:rsid w:val="00956B04"/>
    <w:rsid w:val="00970370"/>
    <w:rsid w:val="0097301C"/>
    <w:rsid w:val="009777E2"/>
    <w:rsid w:val="00984D77"/>
    <w:rsid w:val="00990673"/>
    <w:rsid w:val="00992B7F"/>
    <w:rsid w:val="00994008"/>
    <w:rsid w:val="0099516A"/>
    <w:rsid w:val="00997A86"/>
    <w:rsid w:val="009A2B71"/>
    <w:rsid w:val="009B0383"/>
    <w:rsid w:val="009B12D9"/>
    <w:rsid w:val="009B1707"/>
    <w:rsid w:val="009B3A39"/>
    <w:rsid w:val="009B3C40"/>
    <w:rsid w:val="009B5431"/>
    <w:rsid w:val="009B5DDA"/>
    <w:rsid w:val="009C28FD"/>
    <w:rsid w:val="009C34FB"/>
    <w:rsid w:val="009D233A"/>
    <w:rsid w:val="009D6631"/>
    <w:rsid w:val="009D6DC3"/>
    <w:rsid w:val="009E23D8"/>
    <w:rsid w:val="009E31C7"/>
    <w:rsid w:val="009E376F"/>
    <w:rsid w:val="009E40D2"/>
    <w:rsid w:val="009E5CB0"/>
    <w:rsid w:val="009E6086"/>
    <w:rsid w:val="009F1CA3"/>
    <w:rsid w:val="009F2B36"/>
    <w:rsid w:val="009F3F7B"/>
    <w:rsid w:val="009F7ADD"/>
    <w:rsid w:val="00A13113"/>
    <w:rsid w:val="00A14504"/>
    <w:rsid w:val="00A15092"/>
    <w:rsid w:val="00A15956"/>
    <w:rsid w:val="00A15BA8"/>
    <w:rsid w:val="00A15C74"/>
    <w:rsid w:val="00A2674C"/>
    <w:rsid w:val="00A31A32"/>
    <w:rsid w:val="00A34334"/>
    <w:rsid w:val="00A36F6B"/>
    <w:rsid w:val="00A3713D"/>
    <w:rsid w:val="00A42540"/>
    <w:rsid w:val="00A50939"/>
    <w:rsid w:val="00A53C6F"/>
    <w:rsid w:val="00A53D13"/>
    <w:rsid w:val="00A56152"/>
    <w:rsid w:val="00A60A2F"/>
    <w:rsid w:val="00A62AB1"/>
    <w:rsid w:val="00A63704"/>
    <w:rsid w:val="00A660A4"/>
    <w:rsid w:val="00A67891"/>
    <w:rsid w:val="00A70B35"/>
    <w:rsid w:val="00A710CE"/>
    <w:rsid w:val="00A7266C"/>
    <w:rsid w:val="00A81646"/>
    <w:rsid w:val="00A83229"/>
    <w:rsid w:val="00A85438"/>
    <w:rsid w:val="00A85FB4"/>
    <w:rsid w:val="00A86D5C"/>
    <w:rsid w:val="00A91F67"/>
    <w:rsid w:val="00A96699"/>
    <w:rsid w:val="00AA1171"/>
    <w:rsid w:val="00AA6A40"/>
    <w:rsid w:val="00AB1CA3"/>
    <w:rsid w:val="00AB4BC2"/>
    <w:rsid w:val="00AC2AF4"/>
    <w:rsid w:val="00AC71D4"/>
    <w:rsid w:val="00AD4DA9"/>
    <w:rsid w:val="00AF668A"/>
    <w:rsid w:val="00B041D2"/>
    <w:rsid w:val="00B0508C"/>
    <w:rsid w:val="00B06C6C"/>
    <w:rsid w:val="00B11194"/>
    <w:rsid w:val="00B1285A"/>
    <w:rsid w:val="00B2319F"/>
    <w:rsid w:val="00B3469E"/>
    <w:rsid w:val="00B3488B"/>
    <w:rsid w:val="00B3508D"/>
    <w:rsid w:val="00B358DE"/>
    <w:rsid w:val="00B3778C"/>
    <w:rsid w:val="00B37CD0"/>
    <w:rsid w:val="00B4225F"/>
    <w:rsid w:val="00B462BF"/>
    <w:rsid w:val="00B47D26"/>
    <w:rsid w:val="00B52104"/>
    <w:rsid w:val="00B55CFD"/>
    <w:rsid w:val="00B5664D"/>
    <w:rsid w:val="00B650DD"/>
    <w:rsid w:val="00B65F5B"/>
    <w:rsid w:val="00B67A54"/>
    <w:rsid w:val="00B762B8"/>
    <w:rsid w:val="00B8543C"/>
    <w:rsid w:val="00B943C1"/>
    <w:rsid w:val="00BA2D88"/>
    <w:rsid w:val="00BA5B40"/>
    <w:rsid w:val="00BA6ED0"/>
    <w:rsid w:val="00BB11D3"/>
    <w:rsid w:val="00BB42F1"/>
    <w:rsid w:val="00BB6D34"/>
    <w:rsid w:val="00BC4964"/>
    <w:rsid w:val="00BD0206"/>
    <w:rsid w:val="00BD03FA"/>
    <w:rsid w:val="00BD7629"/>
    <w:rsid w:val="00BD7822"/>
    <w:rsid w:val="00BE15CE"/>
    <w:rsid w:val="00BE4E27"/>
    <w:rsid w:val="00BF401E"/>
    <w:rsid w:val="00C01F79"/>
    <w:rsid w:val="00C06491"/>
    <w:rsid w:val="00C2098A"/>
    <w:rsid w:val="00C20A20"/>
    <w:rsid w:val="00C2194B"/>
    <w:rsid w:val="00C232EB"/>
    <w:rsid w:val="00C233F1"/>
    <w:rsid w:val="00C26642"/>
    <w:rsid w:val="00C31FFF"/>
    <w:rsid w:val="00C32923"/>
    <w:rsid w:val="00C37167"/>
    <w:rsid w:val="00C40578"/>
    <w:rsid w:val="00C4136F"/>
    <w:rsid w:val="00C4184E"/>
    <w:rsid w:val="00C47697"/>
    <w:rsid w:val="00C5444A"/>
    <w:rsid w:val="00C612DA"/>
    <w:rsid w:val="00C62E69"/>
    <w:rsid w:val="00C66609"/>
    <w:rsid w:val="00C71083"/>
    <w:rsid w:val="00C74A41"/>
    <w:rsid w:val="00C761DF"/>
    <w:rsid w:val="00C7741E"/>
    <w:rsid w:val="00C77AC4"/>
    <w:rsid w:val="00C81A14"/>
    <w:rsid w:val="00C83757"/>
    <w:rsid w:val="00C86194"/>
    <w:rsid w:val="00C87167"/>
    <w:rsid w:val="00C875AB"/>
    <w:rsid w:val="00C9056A"/>
    <w:rsid w:val="00C92503"/>
    <w:rsid w:val="00C926D1"/>
    <w:rsid w:val="00C9349B"/>
    <w:rsid w:val="00C93A57"/>
    <w:rsid w:val="00CA1543"/>
    <w:rsid w:val="00CA3DF1"/>
    <w:rsid w:val="00CA4581"/>
    <w:rsid w:val="00CB083D"/>
    <w:rsid w:val="00CB15B3"/>
    <w:rsid w:val="00CB25ED"/>
    <w:rsid w:val="00CB585B"/>
    <w:rsid w:val="00CB78C7"/>
    <w:rsid w:val="00CC027B"/>
    <w:rsid w:val="00CC260A"/>
    <w:rsid w:val="00CC488A"/>
    <w:rsid w:val="00CD0C81"/>
    <w:rsid w:val="00CD3570"/>
    <w:rsid w:val="00CE18D5"/>
    <w:rsid w:val="00CF5BFE"/>
    <w:rsid w:val="00CF6B9E"/>
    <w:rsid w:val="00D03E67"/>
    <w:rsid w:val="00D04109"/>
    <w:rsid w:val="00D0678E"/>
    <w:rsid w:val="00D15729"/>
    <w:rsid w:val="00D15CBB"/>
    <w:rsid w:val="00D166DD"/>
    <w:rsid w:val="00D179DD"/>
    <w:rsid w:val="00D23D89"/>
    <w:rsid w:val="00D26BDA"/>
    <w:rsid w:val="00D33CBB"/>
    <w:rsid w:val="00D43BC8"/>
    <w:rsid w:val="00D43D51"/>
    <w:rsid w:val="00D450B1"/>
    <w:rsid w:val="00D458E4"/>
    <w:rsid w:val="00D54228"/>
    <w:rsid w:val="00D5467C"/>
    <w:rsid w:val="00D60F30"/>
    <w:rsid w:val="00D62FB1"/>
    <w:rsid w:val="00D73A31"/>
    <w:rsid w:val="00D772B5"/>
    <w:rsid w:val="00D77BB5"/>
    <w:rsid w:val="00D841C7"/>
    <w:rsid w:val="00D94F75"/>
    <w:rsid w:val="00D95C95"/>
    <w:rsid w:val="00D964B1"/>
    <w:rsid w:val="00DA0246"/>
    <w:rsid w:val="00DA5C49"/>
    <w:rsid w:val="00DA7F94"/>
    <w:rsid w:val="00DB193F"/>
    <w:rsid w:val="00DB5547"/>
    <w:rsid w:val="00DC0C11"/>
    <w:rsid w:val="00DC4ECC"/>
    <w:rsid w:val="00DC5B76"/>
    <w:rsid w:val="00DC7713"/>
    <w:rsid w:val="00DD2865"/>
    <w:rsid w:val="00DD6416"/>
    <w:rsid w:val="00DE2501"/>
    <w:rsid w:val="00DE3DD9"/>
    <w:rsid w:val="00DE78C0"/>
    <w:rsid w:val="00DF077F"/>
    <w:rsid w:val="00DF08FF"/>
    <w:rsid w:val="00DF23DC"/>
    <w:rsid w:val="00DF4E0A"/>
    <w:rsid w:val="00DF688F"/>
    <w:rsid w:val="00E02DCD"/>
    <w:rsid w:val="00E0462B"/>
    <w:rsid w:val="00E117B9"/>
    <w:rsid w:val="00E12C60"/>
    <w:rsid w:val="00E165E3"/>
    <w:rsid w:val="00E22E87"/>
    <w:rsid w:val="00E25B77"/>
    <w:rsid w:val="00E268B0"/>
    <w:rsid w:val="00E26AE2"/>
    <w:rsid w:val="00E36911"/>
    <w:rsid w:val="00E414F4"/>
    <w:rsid w:val="00E47286"/>
    <w:rsid w:val="00E51722"/>
    <w:rsid w:val="00E5261B"/>
    <w:rsid w:val="00E5370F"/>
    <w:rsid w:val="00E5476D"/>
    <w:rsid w:val="00E548A2"/>
    <w:rsid w:val="00E554AB"/>
    <w:rsid w:val="00E5558F"/>
    <w:rsid w:val="00E57630"/>
    <w:rsid w:val="00E60B21"/>
    <w:rsid w:val="00E6173E"/>
    <w:rsid w:val="00E625E9"/>
    <w:rsid w:val="00E65938"/>
    <w:rsid w:val="00E70557"/>
    <w:rsid w:val="00E71109"/>
    <w:rsid w:val="00E7659F"/>
    <w:rsid w:val="00E8218D"/>
    <w:rsid w:val="00E86C2B"/>
    <w:rsid w:val="00E87F27"/>
    <w:rsid w:val="00E96E40"/>
    <w:rsid w:val="00EB10FD"/>
    <w:rsid w:val="00EB12CB"/>
    <w:rsid w:val="00EB5072"/>
    <w:rsid w:val="00EB5D76"/>
    <w:rsid w:val="00ED1FCC"/>
    <w:rsid w:val="00ED2E14"/>
    <w:rsid w:val="00ED64AB"/>
    <w:rsid w:val="00EE1ADA"/>
    <w:rsid w:val="00EE3247"/>
    <w:rsid w:val="00EF2885"/>
    <w:rsid w:val="00EF52D4"/>
    <w:rsid w:val="00EF7CC9"/>
    <w:rsid w:val="00F0555A"/>
    <w:rsid w:val="00F157DD"/>
    <w:rsid w:val="00F207C0"/>
    <w:rsid w:val="00F20A7E"/>
    <w:rsid w:val="00F20AE5"/>
    <w:rsid w:val="00F20ECB"/>
    <w:rsid w:val="00F220A4"/>
    <w:rsid w:val="00F22972"/>
    <w:rsid w:val="00F2701F"/>
    <w:rsid w:val="00F324B3"/>
    <w:rsid w:val="00F32B4D"/>
    <w:rsid w:val="00F32F70"/>
    <w:rsid w:val="00F370CB"/>
    <w:rsid w:val="00F377DD"/>
    <w:rsid w:val="00F421D0"/>
    <w:rsid w:val="00F469C0"/>
    <w:rsid w:val="00F500DE"/>
    <w:rsid w:val="00F51DEB"/>
    <w:rsid w:val="00F52B5E"/>
    <w:rsid w:val="00F532E0"/>
    <w:rsid w:val="00F54087"/>
    <w:rsid w:val="00F5555E"/>
    <w:rsid w:val="00F57417"/>
    <w:rsid w:val="00F645C7"/>
    <w:rsid w:val="00F71202"/>
    <w:rsid w:val="00F723FD"/>
    <w:rsid w:val="00F74A9D"/>
    <w:rsid w:val="00F7660C"/>
    <w:rsid w:val="00F84E75"/>
    <w:rsid w:val="00F86310"/>
    <w:rsid w:val="00F92C82"/>
    <w:rsid w:val="00FA3278"/>
    <w:rsid w:val="00FA49E8"/>
    <w:rsid w:val="00FA559C"/>
    <w:rsid w:val="00FA5C61"/>
    <w:rsid w:val="00FA71BA"/>
    <w:rsid w:val="00FB16A0"/>
    <w:rsid w:val="00FB212D"/>
    <w:rsid w:val="00FB7D73"/>
    <w:rsid w:val="00FC33DF"/>
    <w:rsid w:val="00FD2518"/>
    <w:rsid w:val="00FD5FD9"/>
    <w:rsid w:val="00FD79FB"/>
    <w:rsid w:val="00FD7C9F"/>
    <w:rsid w:val="00FE176E"/>
    <w:rsid w:val="00FE3B8C"/>
    <w:rsid w:val="00FE4666"/>
    <w:rsid w:val="00FE4FBC"/>
    <w:rsid w:val="00FE72B0"/>
    <w:rsid w:val="00FF4243"/>
    <w:rsid w:val="00FF4E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D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AC1"/>
  </w:style>
  <w:style w:type="paragraph" w:styleId="1">
    <w:name w:val="heading 1"/>
    <w:basedOn w:val="a"/>
    <w:link w:val="10"/>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2">
    <w:name w:val="heading 2"/>
    <w:basedOn w:val="a"/>
    <w:link w:val="20"/>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3">
    <w:name w:val="heading 3"/>
    <w:basedOn w:val="a"/>
    <w:link w:val="30"/>
    <w:uiPriority w:val="9"/>
    <w:unhideWhenUsed/>
    <w:qFormat/>
    <w:rsid w:val="00046005"/>
    <w:pPr>
      <w:keepNext/>
      <w:keepLines/>
      <w:pBdr>
        <w:bottom w:val="single" w:sz="48" w:space="1" w:color="EA4E4E" w:themeColor="accent1"/>
      </w:pBdr>
      <w:spacing w:before="120" w:after="180" w:line="240" w:lineRule="auto"/>
      <w:contextualSpacing/>
      <w:outlineLvl w:val="2"/>
    </w:pPr>
    <w:rPr>
      <w:rFonts w:asciiTheme="majorHAnsi" w:eastAsiaTheme="majorEastAsia" w:hAnsiTheme="majorHAnsi" w:cstheme="majorBidi"/>
      <w:caps/>
      <w:sz w:val="32"/>
      <w:szCs w:val="24"/>
      <w:lang w:eastAsia="zh-CN"/>
    </w:rPr>
  </w:style>
  <w:style w:type="paragraph" w:styleId="4">
    <w:name w:val="heading 4"/>
    <w:basedOn w:val="a"/>
    <w:link w:val="40"/>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8">
    <w:name w:val="heading 8"/>
    <w:basedOn w:val="a"/>
    <w:next w:val="a"/>
    <w:link w:val="80"/>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23479"/>
    <w:rPr>
      <w:rFonts w:asciiTheme="majorHAnsi" w:eastAsiaTheme="majorEastAsia" w:hAnsiTheme="majorHAnsi" w:cstheme="majorBidi"/>
      <w:caps/>
      <w:color w:val="000000" w:themeColor="text1"/>
      <w:szCs w:val="26"/>
    </w:rPr>
  </w:style>
  <w:style w:type="character" w:customStyle="1" w:styleId="30">
    <w:name w:val="标题 3字符"/>
    <w:basedOn w:val="a0"/>
    <w:link w:val="3"/>
    <w:uiPriority w:val="9"/>
    <w:rsid w:val="00046005"/>
    <w:rPr>
      <w:rFonts w:asciiTheme="majorHAnsi" w:eastAsiaTheme="majorEastAsia" w:hAnsiTheme="majorHAnsi" w:cstheme="majorBidi"/>
      <w:caps/>
      <w:sz w:val="32"/>
      <w:szCs w:val="24"/>
      <w:lang w:eastAsia="zh-CN"/>
    </w:rPr>
  </w:style>
  <w:style w:type="table" w:styleId="a3">
    <w:name w:val="Table Grid"/>
    <w:basedOn w:val="a1"/>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98"/>
    <w:qFormat/>
    <w:rsid w:val="00E22E87"/>
    <w:pPr>
      <w:spacing w:line="240" w:lineRule="auto"/>
    </w:pPr>
  </w:style>
  <w:style w:type="character" w:customStyle="1" w:styleId="10">
    <w:name w:val="标题 1字符"/>
    <w:basedOn w:val="a0"/>
    <w:link w:val="1"/>
    <w:uiPriority w:val="9"/>
    <w:rsid w:val="008C7B50"/>
    <w:rPr>
      <w:rFonts w:asciiTheme="majorHAnsi" w:eastAsiaTheme="majorEastAsia" w:hAnsiTheme="majorHAnsi" w:cstheme="majorBidi"/>
      <w:caps/>
      <w:color w:val="000000" w:themeColor="text1"/>
      <w:sz w:val="50"/>
      <w:szCs w:val="32"/>
    </w:rPr>
  </w:style>
  <w:style w:type="character" w:styleId="a5">
    <w:name w:val="Placeholder Text"/>
    <w:basedOn w:val="a0"/>
    <w:uiPriority w:val="99"/>
    <w:semiHidden/>
    <w:rsid w:val="00CE18D5"/>
    <w:rPr>
      <w:color w:val="808080"/>
    </w:rPr>
  </w:style>
  <w:style w:type="character" w:customStyle="1" w:styleId="40">
    <w:name w:val="标题 4字符"/>
    <w:basedOn w:val="a0"/>
    <w:link w:val="4"/>
    <w:uiPriority w:val="9"/>
    <w:rsid w:val="00C2098A"/>
    <w:rPr>
      <w:rFonts w:asciiTheme="majorHAnsi" w:eastAsiaTheme="majorEastAsia" w:hAnsiTheme="majorHAnsi" w:cstheme="majorBidi"/>
      <w:iCs/>
      <w:caps/>
      <w:sz w:val="18"/>
      <w:szCs w:val="18"/>
    </w:rPr>
  </w:style>
  <w:style w:type="paragraph" w:styleId="a6">
    <w:name w:val="header"/>
    <w:basedOn w:val="a"/>
    <w:link w:val="a7"/>
    <w:uiPriority w:val="99"/>
    <w:unhideWhenUsed/>
    <w:rsid w:val="0088504C"/>
    <w:pPr>
      <w:spacing w:line="240" w:lineRule="auto"/>
    </w:pPr>
  </w:style>
  <w:style w:type="paragraph" w:customStyle="1" w:styleId="Initials">
    <w:name w:val="Initials"/>
    <w:basedOn w:val="a"/>
    <w:next w:val="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a7">
    <w:name w:val="页眉字符"/>
    <w:basedOn w:val="a0"/>
    <w:link w:val="a6"/>
    <w:uiPriority w:val="99"/>
    <w:rsid w:val="0088504C"/>
  </w:style>
  <w:style w:type="paragraph" w:styleId="a8">
    <w:name w:val="footer"/>
    <w:basedOn w:val="a"/>
    <w:link w:val="a9"/>
    <w:uiPriority w:val="99"/>
    <w:unhideWhenUsed/>
    <w:rsid w:val="0088504C"/>
    <w:pPr>
      <w:spacing w:line="240" w:lineRule="auto"/>
      <w:jc w:val="center"/>
    </w:pPr>
    <w:rPr>
      <w:rFonts w:asciiTheme="majorHAnsi" w:hAnsiTheme="majorHAnsi"/>
      <w:caps/>
    </w:rPr>
  </w:style>
  <w:style w:type="character" w:customStyle="1" w:styleId="a9">
    <w:name w:val="页脚字符"/>
    <w:basedOn w:val="a0"/>
    <w:link w:val="a8"/>
    <w:uiPriority w:val="99"/>
    <w:rsid w:val="0088504C"/>
    <w:rPr>
      <w:rFonts w:asciiTheme="majorHAnsi" w:hAnsiTheme="majorHAnsi"/>
      <w:caps/>
    </w:rPr>
  </w:style>
  <w:style w:type="character" w:customStyle="1" w:styleId="80">
    <w:name w:val="标题 8字符"/>
    <w:basedOn w:val="a0"/>
    <w:link w:val="8"/>
    <w:uiPriority w:val="9"/>
    <w:semiHidden/>
    <w:rsid w:val="007D2696"/>
    <w:rPr>
      <w:rFonts w:asciiTheme="majorHAnsi" w:eastAsiaTheme="majorEastAsia" w:hAnsiTheme="majorHAnsi" w:cstheme="majorBidi"/>
      <w:color w:val="272727" w:themeColor="text1" w:themeTint="D8"/>
      <w:szCs w:val="21"/>
    </w:rPr>
  </w:style>
  <w:style w:type="character" w:customStyle="1" w:styleId="90">
    <w:name w:val="标题 9字符"/>
    <w:basedOn w:val="a0"/>
    <w:link w:val="9"/>
    <w:uiPriority w:val="9"/>
    <w:semiHidden/>
    <w:rsid w:val="007D2696"/>
    <w:rPr>
      <w:rFonts w:asciiTheme="majorHAnsi" w:eastAsiaTheme="majorEastAsia" w:hAnsiTheme="majorHAnsi" w:cstheme="majorBidi"/>
      <w:i/>
      <w:iCs/>
      <w:color w:val="272727" w:themeColor="text1" w:themeTint="D8"/>
      <w:szCs w:val="21"/>
    </w:rPr>
  </w:style>
  <w:style w:type="paragraph" w:styleId="aa">
    <w:name w:val="Title"/>
    <w:basedOn w:val="a"/>
    <w:next w:val="a"/>
    <w:link w:val="ab"/>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ab">
    <w:name w:val="标题字符"/>
    <w:basedOn w:val="a0"/>
    <w:link w:val="aa"/>
    <w:uiPriority w:val="10"/>
    <w:semiHidden/>
    <w:rsid w:val="007D2696"/>
    <w:rPr>
      <w:rFonts w:asciiTheme="majorHAnsi" w:eastAsiaTheme="majorEastAsia" w:hAnsiTheme="majorHAnsi" w:cstheme="majorBidi"/>
      <w:kern w:val="28"/>
      <w:sz w:val="56"/>
      <w:szCs w:val="56"/>
    </w:rPr>
  </w:style>
  <w:style w:type="paragraph" w:styleId="ac">
    <w:name w:val="Subtitle"/>
    <w:basedOn w:val="a"/>
    <w:next w:val="a"/>
    <w:link w:val="ad"/>
    <w:uiPriority w:val="11"/>
    <w:semiHidden/>
    <w:unhideWhenUsed/>
    <w:qFormat/>
    <w:rsid w:val="007D2696"/>
    <w:pPr>
      <w:numPr>
        <w:ilvl w:val="1"/>
      </w:numPr>
      <w:spacing w:after="160"/>
    </w:pPr>
    <w:rPr>
      <w:color w:val="5A5A5A" w:themeColor="text1" w:themeTint="A5"/>
      <w:sz w:val="22"/>
      <w:szCs w:val="22"/>
    </w:rPr>
  </w:style>
  <w:style w:type="character" w:customStyle="1" w:styleId="ad">
    <w:name w:val="副标题字符"/>
    <w:basedOn w:val="a0"/>
    <w:link w:val="ac"/>
    <w:uiPriority w:val="11"/>
    <w:semiHidden/>
    <w:rsid w:val="007D2696"/>
    <w:rPr>
      <w:rFonts w:eastAsiaTheme="minorEastAsia"/>
      <w:color w:val="5A5A5A" w:themeColor="text1" w:themeTint="A5"/>
      <w:sz w:val="22"/>
      <w:szCs w:val="22"/>
    </w:rPr>
  </w:style>
  <w:style w:type="character" w:styleId="ae">
    <w:name w:val="Hyperlink"/>
    <w:basedOn w:val="a0"/>
    <w:uiPriority w:val="99"/>
    <w:unhideWhenUsed/>
    <w:rsid w:val="00E60B21"/>
    <w:rPr>
      <w:color w:val="0563C1" w:themeColor="hyperlink"/>
      <w:u w:val="single"/>
    </w:rPr>
  </w:style>
  <w:style w:type="paragraph" w:styleId="af">
    <w:name w:val="footnote text"/>
    <w:basedOn w:val="a"/>
    <w:link w:val="af0"/>
    <w:uiPriority w:val="99"/>
    <w:unhideWhenUsed/>
    <w:rsid w:val="00AC2AF4"/>
    <w:pPr>
      <w:spacing w:line="240" w:lineRule="auto"/>
    </w:pPr>
    <w:rPr>
      <w:sz w:val="24"/>
      <w:szCs w:val="24"/>
    </w:rPr>
  </w:style>
  <w:style w:type="character" w:customStyle="1" w:styleId="af0">
    <w:name w:val="脚注文本字符"/>
    <w:basedOn w:val="a0"/>
    <w:link w:val="af"/>
    <w:uiPriority w:val="99"/>
    <w:rsid w:val="00AC2AF4"/>
    <w:rPr>
      <w:sz w:val="24"/>
      <w:szCs w:val="24"/>
    </w:rPr>
  </w:style>
  <w:style w:type="character" w:styleId="af1">
    <w:name w:val="footnote reference"/>
    <w:basedOn w:val="a0"/>
    <w:uiPriority w:val="99"/>
    <w:unhideWhenUsed/>
    <w:rsid w:val="00AC2AF4"/>
    <w:rPr>
      <w:vertAlign w:val="superscript"/>
    </w:rPr>
  </w:style>
  <w:style w:type="paragraph" w:styleId="af2">
    <w:name w:val="endnote text"/>
    <w:basedOn w:val="a"/>
    <w:link w:val="af3"/>
    <w:uiPriority w:val="99"/>
    <w:unhideWhenUsed/>
    <w:rsid w:val="00CB78C7"/>
    <w:pPr>
      <w:spacing w:line="240" w:lineRule="auto"/>
    </w:pPr>
    <w:rPr>
      <w:sz w:val="24"/>
      <w:szCs w:val="24"/>
    </w:rPr>
  </w:style>
  <w:style w:type="character" w:customStyle="1" w:styleId="af3">
    <w:name w:val="尾注文本字符"/>
    <w:basedOn w:val="a0"/>
    <w:link w:val="af2"/>
    <w:uiPriority w:val="99"/>
    <w:rsid w:val="00CB78C7"/>
    <w:rPr>
      <w:sz w:val="24"/>
      <w:szCs w:val="24"/>
    </w:rPr>
  </w:style>
  <w:style w:type="character" w:styleId="af4">
    <w:name w:val="endnote reference"/>
    <w:basedOn w:val="a0"/>
    <w:uiPriority w:val="99"/>
    <w:unhideWhenUsed/>
    <w:rsid w:val="00CB78C7"/>
    <w:rPr>
      <w:vertAlign w:val="superscript"/>
    </w:rPr>
  </w:style>
  <w:style w:type="character" w:styleId="af5">
    <w:name w:val="FollowedHyperlink"/>
    <w:basedOn w:val="a0"/>
    <w:uiPriority w:val="99"/>
    <w:semiHidden/>
    <w:unhideWhenUsed/>
    <w:rsid w:val="00443724"/>
    <w:rPr>
      <w:color w:val="954F72" w:themeColor="followedHyperlink"/>
      <w:u w:val="single"/>
    </w:rPr>
  </w:style>
  <w:style w:type="table" w:styleId="21">
    <w:name w:val="Plain Table 2"/>
    <w:basedOn w:val="a1"/>
    <w:uiPriority w:val="42"/>
    <w:rsid w:val="00B3469E"/>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6">
    <w:name w:val="Grid Table Light"/>
    <w:basedOn w:val="a1"/>
    <w:uiPriority w:val="40"/>
    <w:rsid w:val="00B3469E"/>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31">
    <w:name w:val="Plain Table 3"/>
    <w:basedOn w:val="a1"/>
    <w:uiPriority w:val="43"/>
    <w:rsid w:val="00B3469E"/>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417B0"/>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9417B0"/>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List Paragraph"/>
    <w:basedOn w:val="a"/>
    <w:uiPriority w:val="34"/>
    <w:unhideWhenUsed/>
    <w:qFormat/>
    <w:rsid w:val="00B11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8142">
      <w:bodyDiv w:val="1"/>
      <w:marLeft w:val="0"/>
      <w:marRight w:val="0"/>
      <w:marTop w:val="0"/>
      <w:marBottom w:val="0"/>
      <w:divBdr>
        <w:top w:val="none" w:sz="0" w:space="0" w:color="auto"/>
        <w:left w:val="none" w:sz="0" w:space="0" w:color="auto"/>
        <w:bottom w:val="none" w:sz="0" w:space="0" w:color="auto"/>
        <w:right w:val="none" w:sz="0" w:space="0" w:color="auto"/>
      </w:divBdr>
    </w:div>
    <w:div w:id="364019241">
      <w:bodyDiv w:val="1"/>
      <w:marLeft w:val="0"/>
      <w:marRight w:val="0"/>
      <w:marTop w:val="0"/>
      <w:marBottom w:val="0"/>
      <w:divBdr>
        <w:top w:val="none" w:sz="0" w:space="0" w:color="auto"/>
        <w:left w:val="none" w:sz="0" w:space="0" w:color="auto"/>
        <w:bottom w:val="none" w:sz="0" w:space="0" w:color="auto"/>
        <w:right w:val="none" w:sz="0" w:space="0" w:color="auto"/>
      </w:divBdr>
    </w:div>
    <w:div w:id="404302252">
      <w:bodyDiv w:val="1"/>
      <w:marLeft w:val="0"/>
      <w:marRight w:val="0"/>
      <w:marTop w:val="0"/>
      <w:marBottom w:val="0"/>
      <w:divBdr>
        <w:top w:val="none" w:sz="0" w:space="0" w:color="auto"/>
        <w:left w:val="none" w:sz="0" w:space="0" w:color="auto"/>
        <w:bottom w:val="none" w:sz="0" w:space="0" w:color="auto"/>
        <w:right w:val="none" w:sz="0" w:space="0" w:color="auto"/>
      </w:divBdr>
    </w:div>
    <w:div w:id="700665192">
      <w:bodyDiv w:val="1"/>
      <w:marLeft w:val="0"/>
      <w:marRight w:val="0"/>
      <w:marTop w:val="0"/>
      <w:marBottom w:val="0"/>
      <w:divBdr>
        <w:top w:val="none" w:sz="0" w:space="0" w:color="auto"/>
        <w:left w:val="none" w:sz="0" w:space="0" w:color="auto"/>
        <w:bottom w:val="none" w:sz="0" w:space="0" w:color="auto"/>
        <w:right w:val="none" w:sz="0" w:space="0" w:color="auto"/>
      </w:divBdr>
    </w:div>
    <w:div w:id="998268778">
      <w:bodyDiv w:val="1"/>
      <w:marLeft w:val="0"/>
      <w:marRight w:val="0"/>
      <w:marTop w:val="0"/>
      <w:marBottom w:val="0"/>
      <w:divBdr>
        <w:top w:val="none" w:sz="0" w:space="0" w:color="auto"/>
        <w:left w:val="none" w:sz="0" w:space="0" w:color="auto"/>
        <w:bottom w:val="none" w:sz="0" w:space="0" w:color="auto"/>
        <w:right w:val="none" w:sz="0" w:space="0" w:color="auto"/>
      </w:divBdr>
    </w:div>
    <w:div w:id="1527448776">
      <w:bodyDiv w:val="1"/>
      <w:marLeft w:val="0"/>
      <w:marRight w:val="0"/>
      <w:marTop w:val="0"/>
      <w:marBottom w:val="0"/>
      <w:divBdr>
        <w:top w:val="none" w:sz="0" w:space="0" w:color="auto"/>
        <w:left w:val="none" w:sz="0" w:space="0" w:color="auto"/>
        <w:bottom w:val="none" w:sz="0" w:space="0" w:color="auto"/>
        <w:right w:val="none" w:sz="0" w:space="0" w:color="auto"/>
      </w:divBdr>
    </w:div>
    <w:div w:id="1775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ormatMemory/MonkeyBomb2" TargetMode="External"/><Relationship Id="rId20" Type="http://schemas.openxmlformats.org/officeDocument/2006/relationships/theme" Target="theme/theme1.xml"/><Relationship Id="rId10" Type="http://schemas.openxmlformats.org/officeDocument/2006/relationships/hyperlink" Target="http://americas.datafest.net/resources/project-list/jyjyj" TargetMode="External"/><Relationship Id="rId11" Type="http://schemas.openxmlformats.org/officeDocument/2006/relationships/hyperlink" Target="https://github.com/FormatMemory/Datafest-Ipark" TargetMode="External"/><Relationship Id="rId12" Type="http://schemas.openxmlformats.org/officeDocument/2006/relationships/hyperlink" Target="https://github.com/FormatMemory/MonkeyBomb2" TargetMode="External"/><Relationship Id="rId13" Type="http://schemas.openxmlformats.org/officeDocument/2006/relationships/hyperlink" Target="http://americas.datafest.net/resources/project-list/jyjyj"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ormatMemory/Datafest-Ipar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formatmemor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eng/Library/Containers/com.microsoft.Word/Data/Library/Caches/1033/TM16392737/Polished%20resume,%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0316F6-7972-2F4F-A3B6-4B54F119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60</TotalTime>
  <Pages>2</Pages>
  <Words>2</Words>
  <Characters>15</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D</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Tel: (+1) 334 444 8917</dc:subject>
  <dc:creator>丁宇声
</dc:creator>
  <cp:keywords/>
  <dc:description>thinkle@qq.com| WeChat:297264471</dc:description>
  <cp:lastModifiedBy>Yusheng Ding</cp:lastModifiedBy>
  <cp:revision>146</cp:revision>
  <cp:lastPrinted>2018-07-15T05:43:00Z</cp:lastPrinted>
  <dcterms:created xsi:type="dcterms:W3CDTF">2018-03-04T15:49:00Z</dcterms:created>
  <dcterms:modified xsi:type="dcterms:W3CDTF">2018-07-15T08:49:00Z</dcterms:modified>
</cp:coreProperties>
</file>